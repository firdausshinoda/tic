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53418" w14:textId="77777777" w:rsidR="000178FD" w:rsidRDefault="000178FD">
      <w:pPr>
        <w:pStyle w:val="Authors"/>
      </w:pPr>
      <w:commentRangeStart w:id="0"/>
      <w:r>
        <w:rPr>
          <w:rFonts w:ascii="Book Antiqua" w:hAnsi="Book Antiqua"/>
          <w:bCs/>
          <w:color w:val="000000"/>
          <w:sz w:val="28"/>
          <w:szCs w:val="28"/>
          <w:lang w:val="en-US" w:eastAsia="id-ID"/>
        </w:rPr>
        <w:t>EXPERT’S EVALUATION RESULTS OF ANDROID BASED FOOD SAFETY VIRTUAL LABORATORY</w:t>
      </w:r>
      <w:r>
        <w:t xml:space="preserve"> </w:t>
      </w:r>
    </w:p>
    <w:p w14:paraId="140C3EBC" w14:textId="77777777" w:rsidR="009A0487" w:rsidRDefault="000178FD">
      <w:pPr>
        <w:pStyle w:val="Authors"/>
      </w:pPr>
      <w:r>
        <w:t xml:space="preserve">Dimas </w:t>
      </w:r>
      <w:proofErr w:type="spellStart"/>
      <w:r>
        <w:t>Bayu</w:t>
      </w:r>
      <w:proofErr w:type="spellEnd"/>
      <w:r>
        <w:t xml:space="preserve"> </w:t>
      </w:r>
      <w:proofErr w:type="spellStart"/>
      <w:r>
        <w:t>Pinandoyo</w:t>
      </w:r>
      <w:proofErr w:type="spellEnd"/>
      <w:r>
        <w:t xml:space="preserve"> and </w:t>
      </w:r>
      <w:proofErr w:type="spellStart"/>
      <w:r>
        <w:t>Yeni</w:t>
      </w:r>
      <w:proofErr w:type="spellEnd"/>
      <w:r>
        <w:t xml:space="preserve"> </w:t>
      </w:r>
      <w:proofErr w:type="spellStart"/>
      <w:r>
        <w:t>Nurhasanah</w:t>
      </w:r>
      <w:proofErr w:type="spellEnd"/>
    </w:p>
    <w:p w14:paraId="34CF66BF" w14:textId="77777777" w:rsidR="009A0487" w:rsidRDefault="000178FD" w:rsidP="00006EA6">
      <w:pPr>
        <w:pStyle w:val="Addresses"/>
        <w:spacing w:after="0"/>
      </w:pPr>
      <w:proofErr w:type="spellStart"/>
      <w:r>
        <w:t>Politeknik</w:t>
      </w:r>
      <w:proofErr w:type="spellEnd"/>
      <w:r>
        <w:t xml:space="preserve"> Negeri Media </w:t>
      </w:r>
      <w:proofErr w:type="spellStart"/>
      <w:r>
        <w:t>Kreatif</w:t>
      </w:r>
      <w:proofErr w:type="spellEnd"/>
    </w:p>
    <w:p w14:paraId="13A58CEC" w14:textId="77777777" w:rsidR="00006EA6" w:rsidRDefault="00006EA6">
      <w:pPr>
        <w:pStyle w:val="E-mail"/>
      </w:pPr>
    </w:p>
    <w:p w14:paraId="511C03EA" w14:textId="77777777" w:rsidR="009A0487" w:rsidRDefault="00A40176">
      <w:pPr>
        <w:pStyle w:val="E-mail"/>
      </w:pPr>
      <w:r>
        <w:t>dimas.pinandoyo@polimedia.ac.id</w:t>
      </w:r>
      <w:commentRangeEnd w:id="0"/>
      <w:r w:rsidR="00E62E6E">
        <w:rPr>
          <w:rStyle w:val="CommentReference"/>
          <w:noProof w:val="0"/>
          <w:lang w:val="en-GB"/>
        </w:rPr>
        <w:commentReference w:id="0"/>
      </w:r>
    </w:p>
    <w:p w14:paraId="3ACEFB1B" w14:textId="77777777" w:rsidR="00A40176" w:rsidRDefault="009A0487" w:rsidP="00A40176">
      <w:pPr>
        <w:pStyle w:val="Abstract"/>
        <w:rPr>
          <w:b/>
          <w:bCs/>
          <w:i/>
          <w:iCs/>
          <w:lang w:val="en-US"/>
        </w:rPr>
      </w:pPr>
      <w:r>
        <w:rPr>
          <w:b/>
        </w:rPr>
        <w:t>Abstract</w:t>
      </w:r>
      <w:r w:rsidR="00A40176">
        <w:t xml:space="preserve">. </w:t>
      </w:r>
      <w:r w:rsidR="00A40176" w:rsidRPr="00A40176">
        <w:rPr>
          <w:rFonts w:ascii="Book Antiqua" w:eastAsiaTheme="minorHAnsi" w:hAnsi="Book Antiqua" w:cstheme="minorBidi"/>
          <w:bCs/>
          <w:iCs/>
          <w:color w:val="0E101A"/>
          <w:lang w:val="en-US"/>
        </w:rPr>
        <w:t xml:space="preserve"> </w:t>
      </w:r>
      <w:r w:rsidR="00A40176" w:rsidRPr="00A40176">
        <w:rPr>
          <w:bCs/>
          <w:iCs/>
          <w:lang w:val="en-US"/>
        </w:rPr>
        <w:t>In term of E-Learning, simulation tools to increase the effectiveness of online study is needed. Android based Food Safety Virtual Laboratory developed to fulfil the need. Laboratory developed using Unity Engine with click and drag interaction. Experts from Art Culinary Department and Media and Design Department of POLIMEDIA given the opportunity to try the developed laboratory to evaluate the content and effectiveness of the laboratory. Evaluation conducted using Focused Group Discussion Methods. Experts considered the laboratory needed to improve the color and background. Color wise, it should use cool colors to give futuristic impression. Classics colors should be avoided and empty space background should be avoided. Content wised the laboratory already covered the subject needed. The interaction was simple and simplify the learning process so the subject can be understood easily. It was suggested that a pop up should be added to inform the name of every tool so it can be more new users friendly.</w:t>
      </w:r>
      <w:r w:rsidR="00A40176" w:rsidRPr="00A40176">
        <w:rPr>
          <w:b/>
          <w:bCs/>
          <w:i/>
          <w:iCs/>
          <w:lang w:val="en-US"/>
        </w:rPr>
        <w:t xml:space="preserve"> </w:t>
      </w:r>
    </w:p>
    <w:p w14:paraId="3183FF25" w14:textId="77777777" w:rsidR="00A40176" w:rsidRPr="00A40176" w:rsidRDefault="00A40176" w:rsidP="00A40176">
      <w:pPr>
        <w:pStyle w:val="Section"/>
        <w:numPr>
          <w:ilvl w:val="0"/>
          <w:numId w:val="0"/>
        </w:numPr>
        <w:rPr>
          <w:i/>
          <w:lang w:val="en-US"/>
        </w:rPr>
      </w:pPr>
      <w:r>
        <w:rPr>
          <w:iCs w:val="0"/>
          <w:sz w:val="20"/>
          <w:szCs w:val="20"/>
        </w:rPr>
        <w:tab/>
        <w:t xml:space="preserve">           </w:t>
      </w:r>
      <w:r w:rsidRPr="00A40176">
        <w:rPr>
          <w:i/>
          <w:iCs w:val="0"/>
          <w:sz w:val="20"/>
          <w:szCs w:val="20"/>
        </w:rPr>
        <w:t>Keyword</w:t>
      </w:r>
      <w:r>
        <w:rPr>
          <w:i/>
          <w:iCs w:val="0"/>
          <w:sz w:val="20"/>
          <w:szCs w:val="20"/>
        </w:rPr>
        <w:t xml:space="preserve">: </w:t>
      </w:r>
      <w:r>
        <w:rPr>
          <w:bCs/>
          <w:i/>
          <w:iCs w:val="0"/>
          <w:sz w:val="20"/>
          <w:szCs w:val="20"/>
          <w:lang w:val="en-US"/>
        </w:rPr>
        <w:t xml:space="preserve">Food Safety; Virtual </w:t>
      </w:r>
      <w:r w:rsidR="00DF2496">
        <w:rPr>
          <w:bCs/>
          <w:i/>
          <w:iCs w:val="0"/>
          <w:sz w:val="20"/>
          <w:szCs w:val="20"/>
          <w:lang w:val="en-US"/>
        </w:rPr>
        <w:t>Laboratory;</w:t>
      </w:r>
      <w:r w:rsidRPr="00A40176">
        <w:rPr>
          <w:bCs/>
          <w:i/>
          <w:iCs w:val="0"/>
          <w:sz w:val="20"/>
          <w:szCs w:val="20"/>
          <w:lang w:val="en-US"/>
        </w:rPr>
        <w:t xml:space="preserve"> E-Learning</w:t>
      </w:r>
    </w:p>
    <w:p w14:paraId="2FDFFB18" w14:textId="77777777" w:rsidR="009A0487" w:rsidRDefault="00A40176">
      <w:pPr>
        <w:pStyle w:val="Section"/>
      </w:pPr>
      <w:commentRangeStart w:id="1"/>
      <w:r>
        <w:t>Introduction</w:t>
      </w:r>
      <w:commentRangeEnd w:id="1"/>
      <w:r w:rsidR="00AC0103">
        <w:rPr>
          <w:rStyle w:val="CommentReference"/>
          <w:b w:val="0"/>
          <w:iCs w:val="0"/>
          <w:color w:val="auto"/>
        </w:rPr>
        <w:commentReference w:id="1"/>
      </w:r>
    </w:p>
    <w:p w14:paraId="3EB09A97" w14:textId="77777777" w:rsidR="00DB065E" w:rsidRDefault="00084313" w:rsidP="00084313">
      <w:pPr>
        <w:pStyle w:val="Bodytext"/>
        <w:ind w:firstLine="284"/>
      </w:pPr>
      <w:r>
        <w:t>Digitalization was one of promoting factors for disruptions era. E-learning or online learning was one of the digitalization in education. It promised a lot of benefits, but need good structures to support it. Unfortunately</w:t>
      </w:r>
      <w:r w:rsidR="00CF1D54">
        <w:t>,</w:t>
      </w:r>
      <w:r>
        <w:t xml:space="preserve"> in Indonesia</w:t>
      </w:r>
      <w:r w:rsidR="00CF1D54">
        <w:t xml:space="preserve"> supporting facilities for E-Learning still very limited [1].</w:t>
      </w:r>
    </w:p>
    <w:p w14:paraId="182768A7" w14:textId="77777777" w:rsidR="00117EC2" w:rsidRDefault="00D417FE" w:rsidP="00084313">
      <w:pPr>
        <w:pStyle w:val="Bodytext"/>
        <w:ind w:firstLine="284"/>
      </w:pPr>
      <w:r>
        <w:t xml:space="preserve">Food safety described as </w:t>
      </w:r>
      <w:r w:rsidR="00DB065E">
        <w:t>subject that learn procedures to ensure the food consumes by consumers were save to be consumed.</w:t>
      </w:r>
      <w:r w:rsidR="000D7E1B">
        <w:t xml:space="preserve"> Five basic principles of it were (1) Keep it’s safe, (2) Grow it safe, (3) Keep it safe, (4) Knows what’s safe, and (5) Team up for food safety. The broad principles require food safety to be mastered not only by food technicians, but also those work in production, handling, packaging, processing until serving of food [2]. Any </w:t>
      </w:r>
      <w:r w:rsidR="00117EC2">
        <w:t>development to support the study of food safety will give impact especially in E-Learning.</w:t>
      </w:r>
    </w:p>
    <w:p w14:paraId="3AE68152" w14:textId="77777777" w:rsidR="00B4055D" w:rsidRDefault="00813A44" w:rsidP="00813A44">
      <w:pPr>
        <w:pStyle w:val="BodytextIndented"/>
      </w:pPr>
      <w:r>
        <w:t xml:space="preserve">Development of virtual laboratories had been conducted to support E-learning. In Saudi Arabia, Virtual Science Laboratory had been conducted since 2018 and claimed to be more interesting, fun, and beneficial compared to </w:t>
      </w:r>
      <w:r w:rsidR="0090551C">
        <w:t xml:space="preserve">conventional laboratory [3]. Virtual laboratory deemed to be more economic since every student can practice the subject of their study individually and repeat as much as they want to ensure they understand the subject they studied [4]. </w:t>
      </w:r>
      <w:r w:rsidR="00D417FE">
        <w:t>Application of Science Technology Engineering and Mathematic (STEM) Virtual Laboratory proofed to be more effective in increasing the cognitive ability of the students compared to conventional laboratory. It also more convenience since students can adept to various situation so that the study could be done in many places and times [5].</w:t>
      </w:r>
      <w:r w:rsidR="00623CA0">
        <w:t xml:space="preserve"> Virtual Laboratory packed in game form, or virtual laboratory game based learning was very effective in improving self-learning motivation of students [6]. Virtual laboratory in form of game also proved to be a good alternative to study and practice entrepreneurship subject in Gadjah </w:t>
      </w:r>
      <w:proofErr w:type="spellStart"/>
      <w:r w:rsidR="00623CA0">
        <w:t>Mada</w:t>
      </w:r>
      <w:proofErr w:type="spellEnd"/>
      <w:r w:rsidR="00623CA0">
        <w:t xml:space="preserve"> University [</w:t>
      </w:r>
      <w:r w:rsidR="00B4055D">
        <w:t>7].</w:t>
      </w:r>
      <w:r w:rsidR="009D533C">
        <w:t xml:space="preserve"> Android based virtual laboratory found increasing the mark output for history subject in IKIP Budi </w:t>
      </w:r>
      <w:proofErr w:type="spellStart"/>
      <w:r w:rsidR="009D533C">
        <w:t>Utomo</w:t>
      </w:r>
      <w:proofErr w:type="spellEnd"/>
      <w:r w:rsidR="009D533C">
        <w:t xml:space="preserve"> Malang [8]. </w:t>
      </w:r>
      <w:r w:rsidR="004507CA">
        <w:t>Android based Chemical Virtual Laboratory found effectively increasing the understanding of chemistry subject for students in primary school [9].</w:t>
      </w:r>
      <w:r w:rsidR="009D533C">
        <w:t xml:space="preserve"> </w:t>
      </w:r>
      <w:r w:rsidR="004507CA">
        <w:t xml:space="preserve">Linguistic Android based Virtual Laboratory </w:t>
      </w:r>
      <w:r w:rsidR="00674F65">
        <w:t>increased the average mark of 11</w:t>
      </w:r>
      <w:r w:rsidR="00674F65" w:rsidRPr="00674F65">
        <w:rPr>
          <w:vertAlign w:val="superscript"/>
        </w:rPr>
        <w:t>th</w:t>
      </w:r>
      <w:r w:rsidR="00674F65">
        <w:t xml:space="preserve"> grade students of SMK </w:t>
      </w:r>
      <w:proofErr w:type="spellStart"/>
      <w:r w:rsidR="00674F65">
        <w:t>Muhamadiyah</w:t>
      </w:r>
      <w:proofErr w:type="spellEnd"/>
      <w:r w:rsidR="00674F65">
        <w:t xml:space="preserve"> Kota Bogor for respective subject</w:t>
      </w:r>
      <w:r w:rsidR="004507CA">
        <w:t xml:space="preserve"> </w:t>
      </w:r>
      <w:r w:rsidR="00674F65">
        <w:t>[10].</w:t>
      </w:r>
    </w:p>
    <w:p w14:paraId="37FBF889" w14:textId="77777777" w:rsidR="009A0487" w:rsidRDefault="00CE55C2" w:rsidP="00FC3E5E">
      <w:pPr>
        <w:pStyle w:val="BodytextIndented"/>
      </w:pPr>
      <w:r>
        <w:lastRenderedPageBreak/>
        <w:t>Considering the importance of Food Safety, development of Virtual Laboratory for Food Safety was needed to be initiated. Virtual laboratory developed using android based because</w:t>
      </w:r>
      <w:r w:rsidR="007552B4">
        <w:t xml:space="preserve"> android was t</w:t>
      </w:r>
      <w:r w:rsidR="009D533C">
        <w:t xml:space="preserve">he broadest operation system used by </w:t>
      </w:r>
      <w:r w:rsidR="007552B4">
        <w:t xml:space="preserve">cellphone </w:t>
      </w:r>
      <w:r w:rsidR="009D533C">
        <w:t>consumers [</w:t>
      </w:r>
      <w:r w:rsidR="007552B4">
        <w:t>11]</w:t>
      </w:r>
      <w:r w:rsidR="00E744DF">
        <w:t>. In this study</w:t>
      </w:r>
      <w:r w:rsidR="00FC3E5E">
        <w:t>, virtual laboratory designed with game-based environment. Study process packaged in multimedia and interaction aspects.</w:t>
      </w:r>
    </w:p>
    <w:p w14:paraId="587A8020" w14:textId="77777777" w:rsidR="009A0487" w:rsidRDefault="00FC3E5E">
      <w:pPr>
        <w:pStyle w:val="Section"/>
      </w:pPr>
      <w:commentRangeStart w:id="2"/>
      <w:r>
        <w:t>Research Methods</w:t>
      </w:r>
    </w:p>
    <w:commentRangeEnd w:id="2"/>
    <w:p w14:paraId="6E923C17" w14:textId="77777777" w:rsidR="00FC3E5E" w:rsidRDefault="007664C9">
      <w:pPr>
        <w:pStyle w:val="BodytextIndented"/>
      </w:pPr>
      <w:r>
        <w:rPr>
          <w:rStyle w:val="CommentReference"/>
          <w:iCs w:val="0"/>
          <w:color w:val="auto"/>
          <w:lang w:val="en-GB"/>
        </w:rPr>
        <w:commentReference w:id="2"/>
      </w:r>
    </w:p>
    <w:p w14:paraId="7B1830D8" w14:textId="77777777" w:rsidR="003C42AE" w:rsidRDefault="0081185A">
      <w:pPr>
        <w:pStyle w:val="BodytextIndented"/>
      </w:pPr>
      <w:r w:rsidRPr="005E280A">
        <w:rPr>
          <w:highlight w:val="yellow"/>
        </w:rPr>
        <w:t>Research conducted</w:t>
      </w:r>
      <w:r>
        <w:t xml:space="preserve"> using Focus Group Discussion. Four experts were chosen from </w:t>
      </w:r>
      <w:proofErr w:type="spellStart"/>
      <w:r>
        <w:t>Politeknik</w:t>
      </w:r>
      <w:proofErr w:type="spellEnd"/>
      <w:r>
        <w:t xml:space="preserve"> Negeri Media </w:t>
      </w:r>
      <w:proofErr w:type="spellStart"/>
      <w:r>
        <w:t>Kreatif</w:t>
      </w:r>
      <w:proofErr w:type="spellEnd"/>
      <w:r>
        <w:t xml:space="preserve"> namely expert in subject of Food Quality Management, expert in subject of Nutrition, expert in Multimedia, and lastly expert of Graphic Design. </w:t>
      </w:r>
      <w:r w:rsidR="003C42AE">
        <w:t>To keep the discussion a scoring board was used to give the satisfaction mark regarding the material that been evaluated. Scoring system developed using Likert chart with 5 grade described as bellow,</w:t>
      </w:r>
    </w:p>
    <w:p w14:paraId="6A16BD49" w14:textId="77777777" w:rsidR="009A0487" w:rsidRDefault="00A72EAA">
      <w:pPr>
        <w:pStyle w:val="BodytextIndented"/>
      </w:pPr>
      <w:commentRangeStart w:id="3"/>
      <w:r>
        <w:t>Table I. Likert Score</w:t>
      </w:r>
    </w:p>
    <w:tbl>
      <w:tblPr>
        <w:tblStyle w:val="TableGrid"/>
        <w:tblW w:w="0" w:type="auto"/>
        <w:jc w:val="center"/>
        <w:tblLook w:val="04A0" w:firstRow="1" w:lastRow="0" w:firstColumn="1" w:lastColumn="0" w:noHBand="0" w:noVBand="1"/>
      </w:tblPr>
      <w:tblGrid>
        <w:gridCol w:w="3412"/>
        <w:gridCol w:w="3413"/>
      </w:tblGrid>
      <w:tr w:rsidR="00A72EAA" w14:paraId="12F75FD0" w14:textId="77777777" w:rsidTr="00A72EAA">
        <w:trPr>
          <w:trHeight w:val="335"/>
          <w:jc w:val="center"/>
        </w:trPr>
        <w:tc>
          <w:tcPr>
            <w:tcW w:w="3412" w:type="dxa"/>
          </w:tcPr>
          <w:p w14:paraId="05688C3D" w14:textId="77777777" w:rsidR="00A72EAA" w:rsidRPr="00A72EAA" w:rsidRDefault="00A72EAA" w:rsidP="00A72EAA">
            <w:pPr>
              <w:pStyle w:val="BodytextIndented"/>
              <w:ind w:firstLine="0"/>
              <w:jc w:val="center"/>
              <w:rPr>
                <w:b/>
              </w:rPr>
            </w:pPr>
            <w:r>
              <w:rPr>
                <w:b/>
              </w:rPr>
              <w:t>Score</w:t>
            </w:r>
          </w:p>
        </w:tc>
        <w:tc>
          <w:tcPr>
            <w:tcW w:w="3413" w:type="dxa"/>
          </w:tcPr>
          <w:p w14:paraId="16D8B729" w14:textId="77777777" w:rsidR="00A72EAA" w:rsidRPr="00A72EAA" w:rsidRDefault="00A72EAA" w:rsidP="00A72EAA">
            <w:pPr>
              <w:pStyle w:val="BodytextIndented"/>
              <w:ind w:firstLine="0"/>
              <w:jc w:val="center"/>
              <w:rPr>
                <w:b/>
              </w:rPr>
            </w:pPr>
            <w:r>
              <w:rPr>
                <w:b/>
              </w:rPr>
              <w:t>Criteria</w:t>
            </w:r>
          </w:p>
        </w:tc>
      </w:tr>
      <w:tr w:rsidR="00A72EAA" w14:paraId="3CED161E" w14:textId="77777777" w:rsidTr="00A72EAA">
        <w:trPr>
          <w:trHeight w:val="315"/>
          <w:jc w:val="center"/>
        </w:trPr>
        <w:tc>
          <w:tcPr>
            <w:tcW w:w="3412" w:type="dxa"/>
          </w:tcPr>
          <w:p w14:paraId="37235FB7" w14:textId="77777777" w:rsidR="00A72EAA" w:rsidRDefault="00A72EAA" w:rsidP="00A72EAA">
            <w:pPr>
              <w:pStyle w:val="BodytextIndented"/>
              <w:ind w:firstLine="0"/>
              <w:jc w:val="center"/>
            </w:pPr>
            <w:r>
              <w:t>1</w:t>
            </w:r>
          </w:p>
        </w:tc>
        <w:tc>
          <w:tcPr>
            <w:tcW w:w="3413" w:type="dxa"/>
          </w:tcPr>
          <w:p w14:paraId="631BCF50" w14:textId="77777777" w:rsidR="00A72EAA" w:rsidRDefault="00A72EAA">
            <w:pPr>
              <w:pStyle w:val="BodytextIndented"/>
              <w:ind w:firstLine="0"/>
            </w:pPr>
            <w:r>
              <w:t>Very unsatisfied</w:t>
            </w:r>
          </w:p>
        </w:tc>
      </w:tr>
      <w:tr w:rsidR="00A72EAA" w14:paraId="4D86F62A" w14:textId="77777777" w:rsidTr="00A72EAA">
        <w:trPr>
          <w:trHeight w:val="335"/>
          <w:jc w:val="center"/>
        </w:trPr>
        <w:tc>
          <w:tcPr>
            <w:tcW w:w="3412" w:type="dxa"/>
          </w:tcPr>
          <w:p w14:paraId="6E763F82" w14:textId="77777777" w:rsidR="00A72EAA" w:rsidRDefault="00A72EAA" w:rsidP="00A72EAA">
            <w:pPr>
              <w:pStyle w:val="BodytextIndented"/>
              <w:ind w:firstLine="0"/>
              <w:jc w:val="center"/>
            </w:pPr>
            <w:r>
              <w:t>2</w:t>
            </w:r>
          </w:p>
        </w:tc>
        <w:tc>
          <w:tcPr>
            <w:tcW w:w="3413" w:type="dxa"/>
          </w:tcPr>
          <w:p w14:paraId="496F4A6C" w14:textId="77777777" w:rsidR="00A72EAA" w:rsidRDefault="00A72EAA">
            <w:pPr>
              <w:pStyle w:val="BodytextIndented"/>
              <w:ind w:firstLine="0"/>
            </w:pPr>
            <w:r>
              <w:t>Unsatisfied</w:t>
            </w:r>
          </w:p>
        </w:tc>
      </w:tr>
      <w:tr w:rsidR="00A72EAA" w14:paraId="4E3E08FB" w14:textId="77777777" w:rsidTr="00A72EAA">
        <w:trPr>
          <w:trHeight w:val="315"/>
          <w:jc w:val="center"/>
        </w:trPr>
        <w:tc>
          <w:tcPr>
            <w:tcW w:w="3412" w:type="dxa"/>
          </w:tcPr>
          <w:p w14:paraId="4D9E766F" w14:textId="77777777" w:rsidR="00A72EAA" w:rsidRDefault="00A72EAA" w:rsidP="00A72EAA">
            <w:pPr>
              <w:pStyle w:val="BodytextIndented"/>
              <w:ind w:firstLine="0"/>
              <w:jc w:val="center"/>
            </w:pPr>
            <w:r>
              <w:t>3</w:t>
            </w:r>
          </w:p>
        </w:tc>
        <w:tc>
          <w:tcPr>
            <w:tcW w:w="3413" w:type="dxa"/>
          </w:tcPr>
          <w:p w14:paraId="53325D9C" w14:textId="77777777" w:rsidR="00A72EAA" w:rsidRDefault="00A72EAA">
            <w:pPr>
              <w:pStyle w:val="BodytextIndented"/>
              <w:ind w:firstLine="0"/>
            </w:pPr>
            <w:r>
              <w:t>Neutral</w:t>
            </w:r>
          </w:p>
        </w:tc>
      </w:tr>
      <w:tr w:rsidR="00A72EAA" w14:paraId="49DD83F6" w14:textId="77777777" w:rsidTr="00A72EAA">
        <w:trPr>
          <w:trHeight w:val="335"/>
          <w:jc w:val="center"/>
        </w:trPr>
        <w:tc>
          <w:tcPr>
            <w:tcW w:w="3412" w:type="dxa"/>
          </w:tcPr>
          <w:p w14:paraId="3CEB60D2" w14:textId="77777777" w:rsidR="00A72EAA" w:rsidRDefault="00A72EAA" w:rsidP="00A72EAA">
            <w:pPr>
              <w:pStyle w:val="BodytextIndented"/>
              <w:ind w:firstLine="0"/>
              <w:jc w:val="center"/>
            </w:pPr>
            <w:r>
              <w:t>4</w:t>
            </w:r>
          </w:p>
        </w:tc>
        <w:tc>
          <w:tcPr>
            <w:tcW w:w="3413" w:type="dxa"/>
          </w:tcPr>
          <w:p w14:paraId="2CEE37C0" w14:textId="77777777" w:rsidR="00A72EAA" w:rsidRDefault="00A72EAA">
            <w:pPr>
              <w:pStyle w:val="BodytextIndented"/>
              <w:ind w:firstLine="0"/>
            </w:pPr>
            <w:r>
              <w:t>Satisfied</w:t>
            </w:r>
          </w:p>
        </w:tc>
      </w:tr>
      <w:tr w:rsidR="00A72EAA" w14:paraId="02B59B51" w14:textId="77777777" w:rsidTr="00A72EAA">
        <w:trPr>
          <w:trHeight w:val="315"/>
          <w:jc w:val="center"/>
        </w:trPr>
        <w:tc>
          <w:tcPr>
            <w:tcW w:w="3412" w:type="dxa"/>
          </w:tcPr>
          <w:p w14:paraId="521C4B95" w14:textId="77777777" w:rsidR="00A72EAA" w:rsidRDefault="00A72EAA" w:rsidP="00A72EAA">
            <w:pPr>
              <w:pStyle w:val="BodytextIndented"/>
              <w:ind w:firstLine="0"/>
              <w:jc w:val="center"/>
            </w:pPr>
            <w:r>
              <w:t>5</w:t>
            </w:r>
          </w:p>
        </w:tc>
        <w:tc>
          <w:tcPr>
            <w:tcW w:w="3413" w:type="dxa"/>
          </w:tcPr>
          <w:p w14:paraId="228C7D74" w14:textId="77777777" w:rsidR="00A72EAA" w:rsidRDefault="00A72EAA">
            <w:pPr>
              <w:pStyle w:val="BodytextIndented"/>
              <w:ind w:firstLine="0"/>
            </w:pPr>
            <w:r>
              <w:t>Very Satisfied</w:t>
            </w:r>
          </w:p>
        </w:tc>
      </w:tr>
    </w:tbl>
    <w:commentRangeEnd w:id="3"/>
    <w:p w14:paraId="0C14338B" w14:textId="77777777" w:rsidR="00A72EAA" w:rsidRDefault="00AC0103">
      <w:pPr>
        <w:pStyle w:val="BodytextIndented"/>
      </w:pPr>
      <w:r>
        <w:rPr>
          <w:rStyle w:val="CommentReference"/>
          <w:iCs w:val="0"/>
          <w:color w:val="auto"/>
          <w:lang w:val="en-GB"/>
        </w:rPr>
        <w:commentReference w:id="3"/>
      </w:r>
      <w:r w:rsidR="0092539B">
        <w:t>Subject of the discussion were (1) The Material/contents delivered in virtual laboratory, (2) Visual Communication of virtual laboratory, (3) Assets design</w:t>
      </w:r>
      <w:r w:rsidR="00751077">
        <w:t xml:space="preserve"> of the virtual laboratory, (4</w:t>
      </w:r>
      <w:r w:rsidR="0092539B">
        <w:t>) Effectivity of virtual laboratory to deliver of education.</w:t>
      </w:r>
    </w:p>
    <w:p w14:paraId="7E0A090D" w14:textId="77777777" w:rsidR="0092539B" w:rsidRDefault="0092539B" w:rsidP="0092539B">
      <w:pPr>
        <w:pStyle w:val="BodytextIndented"/>
        <w:ind w:firstLine="0"/>
      </w:pPr>
    </w:p>
    <w:p w14:paraId="620A3956" w14:textId="77777777" w:rsidR="0092539B" w:rsidRDefault="0092539B" w:rsidP="0092539B">
      <w:pPr>
        <w:pStyle w:val="BodytextIndented"/>
        <w:ind w:firstLine="0"/>
        <w:rPr>
          <w:b/>
        </w:rPr>
      </w:pPr>
      <w:r>
        <w:rPr>
          <w:b/>
        </w:rPr>
        <w:t>3. Results and Discussion</w:t>
      </w:r>
    </w:p>
    <w:p w14:paraId="3D469273" w14:textId="77777777" w:rsidR="0092539B" w:rsidRPr="0092539B" w:rsidRDefault="0092539B" w:rsidP="0092539B">
      <w:pPr>
        <w:pStyle w:val="BodytextIndented"/>
        <w:ind w:firstLine="360"/>
        <w:rPr>
          <w:b/>
        </w:rPr>
      </w:pPr>
    </w:p>
    <w:p w14:paraId="576D296E" w14:textId="77777777" w:rsidR="0092539B" w:rsidRPr="0092539B" w:rsidRDefault="0092539B" w:rsidP="0092539B">
      <w:pPr>
        <w:pStyle w:val="ListParagraph"/>
        <w:numPr>
          <w:ilvl w:val="0"/>
          <w:numId w:val="3"/>
        </w:numPr>
        <w:spacing w:before="240"/>
        <w:contextualSpacing w:val="0"/>
        <w:rPr>
          <w:b/>
          <w:iCs/>
          <w:vanish/>
          <w:color w:val="000000"/>
          <w:szCs w:val="22"/>
        </w:rPr>
      </w:pPr>
    </w:p>
    <w:p w14:paraId="11DB5122" w14:textId="77777777" w:rsidR="009A0487" w:rsidRPr="00733CB3" w:rsidRDefault="0092539B" w:rsidP="0092539B">
      <w:pPr>
        <w:pStyle w:val="Subsection"/>
      </w:pPr>
      <w:r>
        <w:t>Results</w:t>
      </w:r>
    </w:p>
    <w:p w14:paraId="25C4359B" w14:textId="77777777" w:rsidR="009A0487" w:rsidRDefault="0092539B">
      <w:pPr>
        <w:pStyle w:val="Bodytext"/>
      </w:pPr>
      <w:r>
        <w:t xml:space="preserve">From the analysis, the result found was shown </w:t>
      </w:r>
      <w:r w:rsidR="004A02D3">
        <w:t>below,</w:t>
      </w:r>
    </w:p>
    <w:p w14:paraId="7349543F" w14:textId="77777777" w:rsidR="004A02D3" w:rsidRDefault="004A02D3" w:rsidP="004A02D3">
      <w:pPr>
        <w:pStyle w:val="BodytextIndented"/>
      </w:pPr>
      <w:commentRangeStart w:id="4"/>
      <w:r>
        <w:t>Table II. Expert’s score for Android Based Food Safety Virtual Laboratory</w:t>
      </w:r>
    </w:p>
    <w:tbl>
      <w:tblPr>
        <w:tblStyle w:val="TableGrid"/>
        <w:tblW w:w="0" w:type="auto"/>
        <w:tblLook w:val="04A0" w:firstRow="1" w:lastRow="0" w:firstColumn="1" w:lastColumn="0" w:noHBand="0" w:noVBand="1"/>
      </w:tblPr>
      <w:tblGrid>
        <w:gridCol w:w="805"/>
        <w:gridCol w:w="3690"/>
        <w:gridCol w:w="4566"/>
      </w:tblGrid>
      <w:tr w:rsidR="004A02D3" w14:paraId="1537D814" w14:textId="77777777" w:rsidTr="00751077">
        <w:tc>
          <w:tcPr>
            <w:tcW w:w="805" w:type="dxa"/>
          </w:tcPr>
          <w:p w14:paraId="5F31E607" w14:textId="77777777" w:rsidR="004A02D3" w:rsidRDefault="00751077" w:rsidP="004A02D3">
            <w:pPr>
              <w:pStyle w:val="BodytextIndented"/>
              <w:ind w:firstLine="0"/>
            </w:pPr>
            <w:r>
              <w:t>No</w:t>
            </w:r>
          </w:p>
        </w:tc>
        <w:tc>
          <w:tcPr>
            <w:tcW w:w="3690" w:type="dxa"/>
          </w:tcPr>
          <w:p w14:paraId="18527F2D" w14:textId="77777777" w:rsidR="004A02D3" w:rsidRDefault="00751077" w:rsidP="004A02D3">
            <w:pPr>
              <w:pStyle w:val="BodytextIndented"/>
              <w:ind w:firstLine="0"/>
            </w:pPr>
            <w:r>
              <w:t>Subject</w:t>
            </w:r>
          </w:p>
        </w:tc>
        <w:tc>
          <w:tcPr>
            <w:tcW w:w="4566" w:type="dxa"/>
          </w:tcPr>
          <w:p w14:paraId="2FE592A7" w14:textId="77777777" w:rsidR="004A02D3" w:rsidRDefault="00751077" w:rsidP="004A02D3">
            <w:pPr>
              <w:pStyle w:val="BodytextIndented"/>
              <w:ind w:firstLine="0"/>
            </w:pPr>
            <w:r>
              <w:t>Score</w:t>
            </w:r>
          </w:p>
        </w:tc>
      </w:tr>
      <w:tr w:rsidR="004A02D3" w14:paraId="55061C0F" w14:textId="77777777" w:rsidTr="00751077">
        <w:tc>
          <w:tcPr>
            <w:tcW w:w="805" w:type="dxa"/>
          </w:tcPr>
          <w:p w14:paraId="1A692EB7" w14:textId="77777777" w:rsidR="004A02D3" w:rsidRDefault="00751077" w:rsidP="004A02D3">
            <w:pPr>
              <w:pStyle w:val="BodytextIndented"/>
              <w:ind w:firstLine="0"/>
            </w:pPr>
            <w:r>
              <w:t>1</w:t>
            </w:r>
          </w:p>
        </w:tc>
        <w:tc>
          <w:tcPr>
            <w:tcW w:w="3690" w:type="dxa"/>
          </w:tcPr>
          <w:p w14:paraId="5031E5D7" w14:textId="77777777" w:rsidR="004A02D3" w:rsidRDefault="00751077" w:rsidP="004A02D3">
            <w:pPr>
              <w:pStyle w:val="BodytextIndented"/>
              <w:ind w:firstLine="0"/>
            </w:pPr>
            <w:r>
              <w:t>Material/ Contents</w:t>
            </w:r>
          </w:p>
        </w:tc>
        <w:tc>
          <w:tcPr>
            <w:tcW w:w="4566" w:type="dxa"/>
          </w:tcPr>
          <w:p w14:paraId="254B4E43" w14:textId="77777777" w:rsidR="004A02D3" w:rsidRDefault="00751077" w:rsidP="004A02D3">
            <w:pPr>
              <w:pStyle w:val="BodytextIndented"/>
              <w:ind w:firstLine="0"/>
            </w:pPr>
            <w:r>
              <w:t>4.5</w:t>
            </w:r>
          </w:p>
        </w:tc>
      </w:tr>
      <w:tr w:rsidR="004A02D3" w14:paraId="50001DEA" w14:textId="77777777" w:rsidTr="00751077">
        <w:tc>
          <w:tcPr>
            <w:tcW w:w="805" w:type="dxa"/>
          </w:tcPr>
          <w:p w14:paraId="666F3C5F" w14:textId="77777777" w:rsidR="004A02D3" w:rsidRDefault="00751077" w:rsidP="004A02D3">
            <w:pPr>
              <w:pStyle w:val="BodytextIndented"/>
              <w:ind w:firstLine="0"/>
            </w:pPr>
            <w:r>
              <w:t>2</w:t>
            </w:r>
          </w:p>
        </w:tc>
        <w:tc>
          <w:tcPr>
            <w:tcW w:w="3690" w:type="dxa"/>
          </w:tcPr>
          <w:p w14:paraId="546BE8F2" w14:textId="77777777" w:rsidR="004A02D3" w:rsidRDefault="00751077" w:rsidP="004A02D3">
            <w:pPr>
              <w:pStyle w:val="BodytextIndented"/>
              <w:ind w:firstLine="0"/>
            </w:pPr>
            <w:r>
              <w:t>Visual Communication</w:t>
            </w:r>
          </w:p>
        </w:tc>
        <w:tc>
          <w:tcPr>
            <w:tcW w:w="4566" w:type="dxa"/>
          </w:tcPr>
          <w:p w14:paraId="4AD45CFC" w14:textId="77777777" w:rsidR="004A02D3" w:rsidRDefault="00751077" w:rsidP="004A02D3">
            <w:pPr>
              <w:pStyle w:val="BodytextIndented"/>
              <w:ind w:firstLine="0"/>
            </w:pPr>
            <w:r>
              <w:t>5.0</w:t>
            </w:r>
          </w:p>
        </w:tc>
      </w:tr>
      <w:tr w:rsidR="004A02D3" w14:paraId="322950A1" w14:textId="77777777" w:rsidTr="00751077">
        <w:tc>
          <w:tcPr>
            <w:tcW w:w="805" w:type="dxa"/>
          </w:tcPr>
          <w:p w14:paraId="2F888934" w14:textId="77777777" w:rsidR="004A02D3" w:rsidRDefault="00751077" w:rsidP="004A02D3">
            <w:pPr>
              <w:pStyle w:val="BodytextIndented"/>
              <w:ind w:firstLine="0"/>
            </w:pPr>
            <w:r>
              <w:t>3</w:t>
            </w:r>
          </w:p>
        </w:tc>
        <w:tc>
          <w:tcPr>
            <w:tcW w:w="3690" w:type="dxa"/>
          </w:tcPr>
          <w:p w14:paraId="240458A6" w14:textId="77777777" w:rsidR="004A02D3" w:rsidRDefault="00751077" w:rsidP="004A02D3">
            <w:pPr>
              <w:pStyle w:val="BodytextIndented"/>
              <w:ind w:firstLine="0"/>
            </w:pPr>
            <w:r>
              <w:t>Assets Design</w:t>
            </w:r>
          </w:p>
        </w:tc>
        <w:tc>
          <w:tcPr>
            <w:tcW w:w="4566" w:type="dxa"/>
          </w:tcPr>
          <w:p w14:paraId="55C99A17" w14:textId="77777777" w:rsidR="004A02D3" w:rsidRDefault="00751077" w:rsidP="004A02D3">
            <w:pPr>
              <w:pStyle w:val="BodytextIndented"/>
              <w:ind w:firstLine="0"/>
            </w:pPr>
            <w:r>
              <w:t>4.0</w:t>
            </w:r>
          </w:p>
        </w:tc>
      </w:tr>
      <w:tr w:rsidR="004A02D3" w14:paraId="19D8082A" w14:textId="77777777" w:rsidTr="00751077">
        <w:tc>
          <w:tcPr>
            <w:tcW w:w="805" w:type="dxa"/>
          </w:tcPr>
          <w:p w14:paraId="7606F605" w14:textId="77777777" w:rsidR="004A02D3" w:rsidRDefault="00751077" w:rsidP="004A02D3">
            <w:pPr>
              <w:pStyle w:val="BodytextIndented"/>
              <w:ind w:firstLine="0"/>
            </w:pPr>
            <w:r>
              <w:t>4</w:t>
            </w:r>
          </w:p>
        </w:tc>
        <w:tc>
          <w:tcPr>
            <w:tcW w:w="3690" w:type="dxa"/>
          </w:tcPr>
          <w:p w14:paraId="04190D3D" w14:textId="77777777" w:rsidR="004A02D3" w:rsidRDefault="00751077" w:rsidP="004A02D3">
            <w:pPr>
              <w:pStyle w:val="BodytextIndented"/>
              <w:ind w:firstLine="0"/>
            </w:pPr>
            <w:r>
              <w:t>Effectivity</w:t>
            </w:r>
          </w:p>
        </w:tc>
        <w:tc>
          <w:tcPr>
            <w:tcW w:w="4566" w:type="dxa"/>
          </w:tcPr>
          <w:p w14:paraId="501D9488" w14:textId="77777777" w:rsidR="004A02D3" w:rsidRDefault="00751077" w:rsidP="004A02D3">
            <w:pPr>
              <w:pStyle w:val="BodytextIndented"/>
              <w:ind w:firstLine="0"/>
            </w:pPr>
            <w:r>
              <w:t>5.0</w:t>
            </w:r>
          </w:p>
        </w:tc>
      </w:tr>
      <w:tr w:rsidR="00751077" w14:paraId="2582270B" w14:textId="77777777" w:rsidTr="00751077">
        <w:tc>
          <w:tcPr>
            <w:tcW w:w="805" w:type="dxa"/>
          </w:tcPr>
          <w:p w14:paraId="0FBDF62C" w14:textId="77777777" w:rsidR="00751077" w:rsidRDefault="00751077" w:rsidP="004A02D3">
            <w:pPr>
              <w:pStyle w:val="BodytextIndented"/>
              <w:ind w:firstLine="0"/>
            </w:pPr>
          </w:p>
        </w:tc>
        <w:tc>
          <w:tcPr>
            <w:tcW w:w="3690" w:type="dxa"/>
          </w:tcPr>
          <w:p w14:paraId="0599B155" w14:textId="77777777" w:rsidR="00751077" w:rsidRDefault="00751077" w:rsidP="004A02D3">
            <w:pPr>
              <w:pStyle w:val="BodytextIndented"/>
              <w:ind w:firstLine="0"/>
            </w:pPr>
            <w:r>
              <w:t>Overall Score</w:t>
            </w:r>
          </w:p>
        </w:tc>
        <w:tc>
          <w:tcPr>
            <w:tcW w:w="4566" w:type="dxa"/>
          </w:tcPr>
          <w:p w14:paraId="7434B7F5" w14:textId="77777777" w:rsidR="00751077" w:rsidRDefault="00751077" w:rsidP="004A02D3">
            <w:pPr>
              <w:pStyle w:val="BodytextIndented"/>
              <w:ind w:firstLine="0"/>
            </w:pPr>
            <w:r>
              <w:t>4.625</w:t>
            </w:r>
          </w:p>
        </w:tc>
      </w:tr>
    </w:tbl>
    <w:commentRangeEnd w:id="4"/>
    <w:p w14:paraId="0D20A059" w14:textId="77777777" w:rsidR="004A02D3" w:rsidRPr="004A02D3" w:rsidRDefault="005E280A" w:rsidP="004A02D3">
      <w:pPr>
        <w:pStyle w:val="BodytextIndented"/>
      </w:pPr>
      <w:r>
        <w:rPr>
          <w:rStyle w:val="CommentReference"/>
          <w:iCs w:val="0"/>
          <w:color w:val="auto"/>
          <w:lang w:val="en-GB"/>
        </w:rPr>
        <w:commentReference w:id="4"/>
      </w:r>
      <w:r w:rsidR="000F7AB6">
        <w:t xml:space="preserve">Material/Content wise, the virtual laboratory got 4.5 from 5 scale. It can be interpreted that the material/contents already covering subject needed based </w:t>
      </w:r>
      <w:r w:rsidR="00D545CF">
        <w:t xml:space="preserve">on core competencies or basic competencies of students. Visual communication got 5.0 from 5 scale. The assets and interaction in virtual laboratory </w:t>
      </w:r>
      <w:r w:rsidR="00D545CF" w:rsidRPr="005E280A">
        <w:rPr>
          <w:highlight w:val="yellow"/>
        </w:rPr>
        <w:t>could delivered</w:t>
      </w:r>
      <w:r w:rsidR="00D545CF">
        <w:t xml:space="preserve"> the subject properly to its users. Assets Design got 4.0 from 5 scale. The assets design already represents the actual condition of laboratory and pleased the eyes of the users.</w:t>
      </w:r>
      <w:r w:rsidR="00BB4068">
        <w:t xml:space="preserve"> Expert’s scored 5 out of 5 for the effectivity of </w:t>
      </w:r>
      <w:r w:rsidR="002A5AAB">
        <w:t xml:space="preserve">virtual laboratory. This was based how the virtual laboratory could deliver material so well that event people without basic knowledge of food safety </w:t>
      </w:r>
      <w:r w:rsidR="002A5AAB" w:rsidRPr="00372FF4">
        <w:rPr>
          <w:highlight w:val="yellow"/>
        </w:rPr>
        <w:t>could understood</w:t>
      </w:r>
      <w:r w:rsidR="002A5AAB">
        <w:t xml:space="preserve"> the subject.</w:t>
      </w:r>
      <w:r w:rsidR="00D545CF">
        <w:t xml:space="preserve"> </w:t>
      </w:r>
      <w:r w:rsidR="000C4A4A">
        <w:t>Overall score of the virtual laboratory was 4.625 means the performance was above satisf</w:t>
      </w:r>
      <w:r w:rsidR="00BD5150">
        <w:t>actory</w:t>
      </w:r>
      <w:r w:rsidR="000C4A4A">
        <w:t xml:space="preserve">. </w:t>
      </w:r>
      <w:r w:rsidR="00D545CF">
        <w:t xml:space="preserve"> </w:t>
      </w:r>
    </w:p>
    <w:p w14:paraId="37B43785" w14:textId="77777777" w:rsidR="009A0487" w:rsidRDefault="000F7AB6" w:rsidP="000F7AB6">
      <w:pPr>
        <w:pStyle w:val="Subsubsection"/>
        <w:ind w:firstLine="0"/>
        <w:rPr>
          <w:i w:val="0"/>
        </w:rPr>
      </w:pPr>
      <w:r>
        <w:rPr>
          <w:i w:val="0"/>
        </w:rPr>
        <w:t>Discussion</w:t>
      </w:r>
    </w:p>
    <w:p w14:paraId="17C2C435" w14:textId="77777777" w:rsidR="005C5837" w:rsidRDefault="0022730C" w:rsidP="002A5AAB">
      <w:pPr>
        <w:pStyle w:val="Bodytext"/>
        <w:ind w:firstLine="270"/>
        <w:rPr>
          <w:lang w:val="en-GB"/>
        </w:rPr>
      </w:pPr>
      <w:r>
        <w:rPr>
          <w:lang w:val="en-GB"/>
        </w:rPr>
        <w:t xml:space="preserve">Contents/material covered in food safety android based virtual laboratory developed </w:t>
      </w:r>
      <w:r w:rsidR="00FA4B2C">
        <w:rPr>
          <w:lang w:val="en-GB"/>
        </w:rPr>
        <w:t xml:space="preserve">using scheme system adopted by vocational education in Indonesia. Referred to the basic competence and core competence in that scheme, the materials were chosen. The facilities and infrastructure found in vocational institution also taken as a consideration. Unfortunately, the funding to develop the virtual </w:t>
      </w:r>
      <w:r w:rsidR="00FA4B2C">
        <w:rPr>
          <w:lang w:val="en-GB"/>
        </w:rPr>
        <w:lastRenderedPageBreak/>
        <w:t>laboratory was very limited, so that not every material could be covered in virtual laboratory. But considering other facilities can be found during offline study</w:t>
      </w:r>
      <w:r w:rsidR="005C5837">
        <w:rPr>
          <w:lang w:val="en-GB"/>
        </w:rPr>
        <w:t>, experts decided that the materials/contents already covered what students need. Coliform detection was basic analysist for contaminant detection to ensure food safety, while hygiene was basic skill to be a basic level food handler.</w:t>
      </w:r>
    </w:p>
    <w:p w14:paraId="25EDE565" w14:textId="77777777" w:rsidR="005C5837" w:rsidRPr="005C5837" w:rsidRDefault="005C5837" w:rsidP="005C5837">
      <w:pPr>
        <w:pStyle w:val="BodytextIndented"/>
        <w:rPr>
          <w:lang w:val="en-GB"/>
        </w:rPr>
      </w:pPr>
    </w:p>
    <w:p w14:paraId="328619C0" w14:textId="77777777" w:rsidR="002A5AAB" w:rsidRDefault="005C5837" w:rsidP="005C5837">
      <w:pPr>
        <w:pStyle w:val="Bodytext"/>
        <w:ind w:firstLine="270"/>
        <w:jc w:val="center"/>
        <w:rPr>
          <w:lang w:val="en-GB"/>
        </w:rPr>
      </w:pPr>
      <w:r w:rsidRPr="005C5837">
        <w:rPr>
          <w:noProof/>
        </w:rPr>
        <w:drawing>
          <wp:inline distT="0" distB="0" distL="0" distR="0" wp14:anchorId="32DDF12E" wp14:editId="077A38AC">
            <wp:extent cx="5385387" cy="2603500"/>
            <wp:effectExtent l="0" t="0" r="6350" b="6350"/>
            <wp:docPr id="1" name="Picture 1" descr="C:\Users\DIMAS-BAYU\Downloads\WhatsApp Image 2021-12-14 at 15.0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BAYU\Downloads\WhatsApp Image 2021-12-14 at 15.01.4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51" cy="2605368"/>
                    </a:xfrm>
                    <a:prstGeom prst="rect">
                      <a:avLst/>
                    </a:prstGeom>
                    <a:noFill/>
                    <a:ln>
                      <a:noFill/>
                    </a:ln>
                  </pic:spPr>
                </pic:pic>
              </a:graphicData>
            </a:graphic>
          </wp:inline>
        </w:drawing>
      </w:r>
    </w:p>
    <w:p w14:paraId="5D96AE38" w14:textId="77777777" w:rsidR="005C5837" w:rsidRPr="005C5837" w:rsidRDefault="005C5837" w:rsidP="005C5837">
      <w:pPr>
        <w:pStyle w:val="BodytextIndented"/>
        <w:rPr>
          <w:sz w:val="18"/>
          <w:lang w:val="en-GB"/>
        </w:rPr>
      </w:pPr>
      <w:r w:rsidRPr="005C5837">
        <w:rPr>
          <w:sz w:val="18"/>
          <w:lang w:val="en-GB"/>
        </w:rPr>
        <w:t>Fig. 1. Materials covered in Virtual Laboratory</w:t>
      </w:r>
    </w:p>
    <w:p w14:paraId="78A68184" w14:textId="77777777" w:rsidR="005C5837" w:rsidRDefault="005C5837" w:rsidP="005C5837">
      <w:pPr>
        <w:pStyle w:val="BodytextIndented"/>
        <w:rPr>
          <w:lang w:val="en-GB"/>
        </w:rPr>
      </w:pPr>
    </w:p>
    <w:p w14:paraId="26C3A9BA" w14:textId="77777777" w:rsidR="00412CF0" w:rsidRDefault="005C5837" w:rsidP="005C5837">
      <w:pPr>
        <w:pStyle w:val="BodytextIndented"/>
        <w:rPr>
          <w:lang w:val="en-GB"/>
        </w:rPr>
      </w:pPr>
      <w:r>
        <w:rPr>
          <w:lang w:val="en-GB"/>
        </w:rPr>
        <w:t xml:space="preserve">The results of FGD was in accordance with the found of Al-Ghazali </w:t>
      </w:r>
      <w:r>
        <w:rPr>
          <w:i/>
          <w:lang w:val="en-GB"/>
        </w:rPr>
        <w:t>et al</w:t>
      </w:r>
      <w:r w:rsidR="00A2218B">
        <w:rPr>
          <w:lang w:val="en-GB"/>
        </w:rPr>
        <w:t>., mentioned that hygiene was basic but essential knowledge to ensure food product safe to be consumed. Hygiene was compulsory knowledge for restaurant’s food handler in Muscat, Oman [12].</w:t>
      </w:r>
      <w:r w:rsidR="00085515">
        <w:rPr>
          <w:lang w:val="en-GB"/>
        </w:rPr>
        <w:t xml:space="preserve"> Hygiene not just needed by restaurant’s food handlers, but also for food handlers in hospitals [13]. </w:t>
      </w:r>
      <w:r w:rsidR="00412CF0">
        <w:rPr>
          <w:lang w:val="en-GB"/>
        </w:rPr>
        <w:t>Coliform detection and hygiene was required for public university students in developing country [14].</w:t>
      </w:r>
    </w:p>
    <w:p w14:paraId="3B531951" w14:textId="77777777" w:rsidR="00BD5150" w:rsidRDefault="00BD5150" w:rsidP="005C5837">
      <w:pPr>
        <w:pStyle w:val="BodytextIndented"/>
        <w:rPr>
          <w:lang w:val="en-GB"/>
        </w:rPr>
      </w:pPr>
      <w:r>
        <w:rPr>
          <w:lang w:val="en-GB"/>
        </w:rPr>
        <w:t>Visual communication should be designed properly to ensure the audio visual media could deliver the knowledge effectively to users. Concept wise, the virtual developed using casual based learning game genre. The interaction chosen were drag and click interaction. Information about the subject was provided in every user interfaces. Expert mentioned that visual communication was very satisfying because it could deliver messages and education material in every subject.</w:t>
      </w:r>
      <w:r w:rsidR="00413B63">
        <w:rPr>
          <w:lang w:val="en-GB"/>
        </w:rPr>
        <w:t xml:space="preserve"> When needed, a tutorial video also can be played in “help” option.</w:t>
      </w:r>
    </w:p>
    <w:p w14:paraId="7DFEFC9B" w14:textId="77777777" w:rsidR="00413B63" w:rsidRDefault="00413B63" w:rsidP="005C5837">
      <w:pPr>
        <w:pStyle w:val="BodytextIndented"/>
        <w:rPr>
          <w:lang w:val="en-GB"/>
        </w:rPr>
      </w:pPr>
    </w:p>
    <w:p w14:paraId="3A2DD1C0" w14:textId="77777777" w:rsidR="00413B63" w:rsidRDefault="00413B63" w:rsidP="00413B63">
      <w:pPr>
        <w:pStyle w:val="BodytextIndented"/>
        <w:jc w:val="center"/>
        <w:rPr>
          <w:lang w:val="en-GB"/>
        </w:rPr>
      </w:pPr>
      <w:r>
        <w:rPr>
          <w:noProof/>
        </w:rPr>
        <w:drawing>
          <wp:inline distT="0" distB="0" distL="0" distR="0" wp14:anchorId="76DCD27B" wp14:editId="1083BB23">
            <wp:extent cx="5000047"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14 at 18.44.06.jpeg"/>
                    <pic:cNvPicPr/>
                  </pic:nvPicPr>
                  <pic:blipFill rotWithShape="1">
                    <a:blip r:embed="rId12" cstate="print">
                      <a:extLst>
                        <a:ext uri="{28A0092B-C50C-407E-A947-70E740481C1C}">
                          <a14:useLocalDpi xmlns:a14="http://schemas.microsoft.com/office/drawing/2010/main" val="0"/>
                        </a:ext>
                      </a:extLst>
                    </a:blip>
                    <a:srcRect l="4948" t="-1570"/>
                    <a:stretch/>
                  </pic:blipFill>
                  <pic:spPr bwMode="auto">
                    <a:xfrm>
                      <a:off x="0" y="0"/>
                      <a:ext cx="5008027" cy="2468368"/>
                    </a:xfrm>
                    <a:prstGeom prst="rect">
                      <a:avLst/>
                    </a:prstGeom>
                    <a:ln>
                      <a:noFill/>
                    </a:ln>
                    <a:extLst>
                      <a:ext uri="{53640926-AAD7-44D8-BBD7-CCE9431645EC}">
                        <a14:shadowObscured xmlns:a14="http://schemas.microsoft.com/office/drawing/2010/main"/>
                      </a:ext>
                    </a:extLst>
                  </pic:spPr>
                </pic:pic>
              </a:graphicData>
            </a:graphic>
          </wp:inline>
        </w:drawing>
      </w:r>
    </w:p>
    <w:p w14:paraId="0AD48DF1" w14:textId="77777777" w:rsidR="00413B63" w:rsidRPr="005C5837" w:rsidRDefault="00413B63" w:rsidP="00413B63">
      <w:pPr>
        <w:pStyle w:val="BodytextIndented"/>
        <w:ind w:firstLine="360"/>
        <w:rPr>
          <w:sz w:val="18"/>
          <w:lang w:val="en-GB"/>
        </w:rPr>
      </w:pPr>
      <w:r>
        <w:rPr>
          <w:sz w:val="18"/>
          <w:lang w:val="en-GB"/>
        </w:rPr>
        <w:t>Fig. 2</w:t>
      </w:r>
      <w:r w:rsidRPr="005C5837">
        <w:rPr>
          <w:sz w:val="18"/>
          <w:lang w:val="en-GB"/>
        </w:rPr>
        <w:t xml:space="preserve">. </w:t>
      </w:r>
      <w:r>
        <w:rPr>
          <w:sz w:val="18"/>
          <w:lang w:val="en-GB"/>
        </w:rPr>
        <w:t>Information in user interface section of virtual laboratory</w:t>
      </w:r>
    </w:p>
    <w:p w14:paraId="17560C34" w14:textId="77777777" w:rsidR="005C5837" w:rsidRDefault="00413B63" w:rsidP="005C5837">
      <w:pPr>
        <w:pStyle w:val="BodytextIndented"/>
        <w:rPr>
          <w:lang w:val="en-GB"/>
        </w:rPr>
      </w:pPr>
      <w:r>
        <w:rPr>
          <w:noProof/>
        </w:rPr>
        <w:lastRenderedPageBreak/>
        <w:drawing>
          <wp:inline distT="0" distB="0" distL="0" distR="0" wp14:anchorId="28AEEA55" wp14:editId="596096B2">
            <wp:extent cx="5502910" cy="2628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2-14 at 18.44.53.jpeg"/>
                    <pic:cNvPicPr/>
                  </pic:nvPicPr>
                  <pic:blipFill rotWithShape="1">
                    <a:blip r:embed="rId13" cstate="print">
                      <a:extLst>
                        <a:ext uri="{28A0092B-C50C-407E-A947-70E740481C1C}">
                          <a14:useLocalDpi xmlns:a14="http://schemas.microsoft.com/office/drawing/2010/main" val="0"/>
                        </a:ext>
                      </a:extLst>
                    </a:blip>
                    <a:srcRect l="4465" t="1076" b="-1"/>
                    <a:stretch/>
                  </pic:blipFill>
                  <pic:spPr bwMode="auto">
                    <a:xfrm>
                      <a:off x="0" y="0"/>
                      <a:ext cx="5502910" cy="2628265"/>
                    </a:xfrm>
                    <a:prstGeom prst="rect">
                      <a:avLst/>
                    </a:prstGeom>
                    <a:ln>
                      <a:noFill/>
                    </a:ln>
                    <a:extLst>
                      <a:ext uri="{53640926-AAD7-44D8-BBD7-CCE9431645EC}">
                        <a14:shadowObscured xmlns:a14="http://schemas.microsoft.com/office/drawing/2010/main"/>
                      </a:ext>
                    </a:extLst>
                  </pic:spPr>
                </pic:pic>
              </a:graphicData>
            </a:graphic>
          </wp:inline>
        </w:drawing>
      </w:r>
    </w:p>
    <w:p w14:paraId="5B1EDC77" w14:textId="77777777" w:rsidR="00413B63" w:rsidRPr="005C5837" w:rsidRDefault="00413B63" w:rsidP="00413B63">
      <w:pPr>
        <w:pStyle w:val="BodytextIndented"/>
        <w:rPr>
          <w:sz w:val="18"/>
          <w:lang w:val="en-GB"/>
        </w:rPr>
      </w:pPr>
      <w:r>
        <w:rPr>
          <w:sz w:val="18"/>
          <w:lang w:val="en-GB"/>
        </w:rPr>
        <w:t>Fig. 3</w:t>
      </w:r>
      <w:r w:rsidRPr="005C5837">
        <w:rPr>
          <w:sz w:val="18"/>
          <w:lang w:val="en-GB"/>
        </w:rPr>
        <w:t xml:space="preserve">. </w:t>
      </w:r>
      <w:r>
        <w:rPr>
          <w:sz w:val="18"/>
          <w:lang w:val="en-GB"/>
        </w:rPr>
        <w:t>Tutorial video in help section of virtual laboratory</w:t>
      </w:r>
    </w:p>
    <w:p w14:paraId="49FC9633" w14:textId="77777777" w:rsidR="00413B63" w:rsidRDefault="00413B63" w:rsidP="005C5837">
      <w:pPr>
        <w:pStyle w:val="BodytextIndented"/>
        <w:rPr>
          <w:lang w:val="en-GB"/>
        </w:rPr>
      </w:pPr>
    </w:p>
    <w:p w14:paraId="7A1AFB9D" w14:textId="77777777" w:rsidR="00793CAB" w:rsidRDefault="0068317C" w:rsidP="005C5837">
      <w:pPr>
        <w:pStyle w:val="BodytextIndented"/>
        <w:rPr>
          <w:lang w:val="en-GB"/>
        </w:rPr>
      </w:pPr>
      <w:r>
        <w:rPr>
          <w:lang w:val="en-GB"/>
        </w:rPr>
        <w:t>Audio visual was the key of succeed in virtual laboratory. It was the key to improve the learning performance in virtual laboratory [15]. It was also the key for the effectivity of virtual laboratory [16].</w:t>
      </w:r>
      <w:r w:rsidR="00937F6F">
        <w:rPr>
          <w:lang w:val="en-GB"/>
        </w:rPr>
        <w:t xml:space="preserve"> Good audio visual in virtual laboratory allowed users experienced practical and realistic learning process [17].</w:t>
      </w:r>
    </w:p>
    <w:p w14:paraId="7833B51C" w14:textId="77777777" w:rsidR="004059AD" w:rsidRDefault="00BE5B94" w:rsidP="005C5837">
      <w:pPr>
        <w:pStyle w:val="BodytextIndented"/>
        <w:rPr>
          <w:bCs/>
        </w:rPr>
      </w:pPr>
      <w:r>
        <w:rPr>
          <w:lang w:val="en-GB"/>
        </w:rPr>
        <w:t xml:space="preserve">Design wise, virtual laboratory developed using simple, hygienic, and futuristic. </w:t>
      </w:r>
      <w:r w:rsidR="00DB28AF">
        <w:rPr>
          <w:lang w:val="en-GB"/>
        </w:rPr>
        <w:t xml:space="preserve">Assets developed using cool colours. </w:t>
      </w:r>
      <w:r w:rsidR="008B2AC2">
        <w:rPr>
          <w:lang w:val="en-GB"/>
        </w:rPr>
        <w:t xml:space="preserve">Background developed using assets represents the actual laboratory and audit field. Expert </w:t>
      </w:r>
      <w:r w:rsidR="004059AD">
        <w:rPr>
          <w:lang w:val="en-GB"/>
        </w:rPr>
        <w:t xml:space="preserve">considered that </w:t>
      </w:r>
      <w:r w:rsidR="004059AD">
        <w:rPr>
          <w:bCs/>
        </w:rPr>
        <w:t>c</w:t>
      </w:r>
      <w:r w:rsidR="004059AD" w:rsidRPr="00A40176">
        <w:rPr>
          <w:bCs/>
        </w:rPr>
        <w:t>olor wise, it should use cool colors to give futuristic impression. Classics colors and empty space background should be avoided</w:t>
      </w:r>
      <w:r w:rsidR="004059AD">
        <w:rPr>
          <w:bCs/>
        </w:rPr>
        <w:t>. But expert from nutrition background mentioned that the colors used in the virtual lab already represent the formal and serious situation inside the laboratory.</w:t>
      </w:r>
      <w:r w:rsidR="0041295F">
        <w:rPr>
          <w:bCs/>
        </w:rPr>
        <w:t xml:space="preserve"> Thus, asset design deemed as satisfying (score 4) by the experts.</w:t>
      </w:r>
    </w:p>
    <w:p w14:paraId="72B7F5C5" w14:textId="77777777" w:rsidR="004059AD" w:rsidRDefault="004059AD" w:rsidP="005C5837">
      <w:pPr>
        <w:pStyle w:val="BodytextIndented"/>
        <w:rPr>
          <w:bCs/>
        </w:rPr>
      </w:pPr>
    </w:p>
    <w:p w14:paraId="165C777C" w14:textId="77777777" w:rsidR="00C7484A" w:rsidRDefault="004059AD" w:rsidP="005C5837">
      <w:pPr>
        <w:pStyle w:val="BodytextIndented"/>
        <w:rPr>
          <w:lang w:val="en-GB"/>
        </w:rPr>
      </w:pPr>
      <w:r>
        <w:rPr>
          <w:noProof/>
        </w:rPr>
        <w:drawing>
          <wp:inline distT="0" distB="0" distL="0" distR="0" wp14:anchorId="69820001" wp14:editId="3B47224C">
            <wp:extent cx="2686050" cy="1238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14 at 19.20.1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8044" cy="1258311"/>
                    </a:xfrm>
                    <a:prstGeom prst="rect">
                      <a:avLst/>
                    </a:prstGeom>
                  </pic:spPr>
                </pic:pic>
              </a:graphicData>
            </a:graphic>
          </wp:inline>
        </w:drawing>
      </w:r>
      <w:r>
        <w:rPr>
          <w:noProof/>
        </w:rPr>
        <w:drawing>
          <wp:inline distT="0" distB="0" distL="0" distR="0" wp14:anchorId="32FB81B8" wp14:editId="75AC4DF3">
            <wp:extent cx="2667661" cy="12304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14 at 19.19.45.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1114" cy="1255114"/>
                    </a:xfrm>
                    <a:prstGeom prst="rect">
                      <a:avLst/>
                    </a:prstGeom>
                  </pic:spPr>
                </pic:pic>
              </a:graphicData>
            </a:graphic>
          </wp:inline>
        </w:drawing>
      </w:r>
      <w:r w:rsidR="00DB28AF">
        <w:rPr>
          <w:lang w:val="en-GB"/>
        </w:rPr>
        <w:t xml:space="preserve"> </w:t>
      </w:r>
      <w:r w:rsidR="00937F6F">
        <w:rPr>
          <w:lang w:val="en-GB"/>
        </w:rPr>
        <w:t xml:space="preserve"> </w:t>
      </w:r>
      <w:r w:rsidR="0068317C">
        <w:rPr>
          <w:lang w:val="en-GB"/>
        </w:rPr>
        <w:t xml:space="preserve"> </w:t>
      </w:r>
    </w:p>
    <w:p w14:paraId="74609FB1" w14:textId="77777777" w:rsidR="00C7484A" w:rsidRDefault="00C7484A" w:rsidP="00C7484A">
      <w:pPr>
        <w:pStyle w:val="BodytextIndented"/>
        <w:rPr>
          <w:sz w:val="18"/>
          <w:lang w:val="en-GB"/>
        </w:rPr>
      </w:pPr>
      <w:r>
        <w:rPr>
          <w:sz w:val="18"/>
          <w:lang w:val="en-GB"/>
        </w:rPr>
        <w:t>Fig. 4</w:t>
      </w:r>
      <w:r w:rsidRPr="005C5837">
        <w:rPr>
          <w:sz w:val="18"/>
          <w:lang w:val="en-GB"/>
        </w:rPr>
        <w:t xml:space="preserve">. </w:t>
      </w:r>
      <w:r>
        <w:rPr>
          <w:sz w:val="18"/>
          <w:lang w:val="en-GB"/>
        </w:rPr>
        <w:t>Overall assets design of virtual laboratory</w:t>
      </w:r>
    </w:p>
    <w:p w14:paraId="39DB4CBA" w14:textId="77777777" w:rsidR="0041295F" w:rsidRPr="005C5837" w:rsidRDefault="0041295F" w:rsidP="00C7484A">
      <w:pPr>
        <w:pStyle w:val="BodytextIndented"/>
        <w:rPr>
          <w:sz w:val="18"/>
          <w:lang w:val="en-GB"/>
        </w:rPr>
      </w:pPr>
    </w:p>
    <w:p w14:paraId="2D1B4620" w14:textId="77777777" w:rsidR="008E75FF" w:rsidRDefault="0068317C" w:rsidP="008E75FF">
      <w:pPr>
        <w:pStyle w:val="BodytextIndented"/>
        <w:rPr>
          <w:lang w:val="en-GB"/>
        </w:rPr>
      </w:pPr>
      <w:r>
        <w:rPr>
          <w:lang w:val="en-GB"/>
        </w:rPr>
        <w:t xml:space="preserve"> </w:t>
      </w:r>
      <w:r w:rsidR="0041295F">
        <w:rPr>
          <w:lang w:val="en-GB"/>
        </w:rPr>
        <w:t xml:space="preserve">To test the efficiency of the virtual laboratory, expert tried the application. They found that they can understand the materials given in virtual laboratory although they did not have food safety background. Pre-test and post test results of students who tried the application also presented during the discussion. It was showed that from 25 students, the average mark increase significantly after using the virtual laboratory from 30 to 70. T test analysis found that there was a significant difference for student after using the virtual laboratory. Based on this, the expert </w:t>
      </w:r>
      <w:r w:rsidR="008E75FF">
        <w:rPr>
          <w:lang w:val="en-GB"/>
        </w:rPr>
        <w:t xml:space="preserve">describe that the virtual laboratory was very effective in increasing the knowledge of users. </w:t>
      </w:r>
    </w:p>
    <w:p w14:paraId="0A5E0934" w14:textId="77777777" w:rsidR="008E75FF" w:rsidRDefault="008E75FF" w:rsidP="005C5837">
      <w:pPr>
        <w:pStyle w:val="BodytextIndented"/>
        <w:rPr>
          <w:lang w:val="en-GB"/>
        </w:rPr>
      </w:pPr>
      <w:commentRangeStart w:id="5"/>
      <w:r>
        <w:rPr>
          <w:lang w:val="en-GB"/>
        </w:rPr>
        <w:t>Table. III. T Test Analysis of Students Average Mark</w:t>
      </w:r>
    </w:p>
    <w:tbl>
      <w:tblPr>
        <w:tblStyle w:val="TableGrid"/>
        <w:tblW w:w="0" w:type="auto"/>
        <w:tblLook w:val="04A0" w:firstRow="1" w:lastRow="0" w:firstColumn="1" w:lastColumn="0" w:noHBand="0" w:noVBand="1"/>
      </w:tblPr>
      <w:tblGrid>
        <w:gridCol w:w="4530"/>
        <w:gridCol w:w="4531"/>
      </w:tblGrid>
      <w:tr w:rsidR="008E75FF" w14:paraId="6476A925" w14:textId="77777777" w:rsidTr="008E75FF">
        <w:tc>
          <w:tcPr>
            <w:tcW w:w="4530" w:type="dxa"/>
          </w:tcPr>
          <w:p w14:paraId="5493BF9E" w14:textId="77777777" w:rsidR="008E75FF" w:rsidRDefault="008E75FF" w:rsidP="005C5837">
            <w:pPr>
              <w:pStyle w:val="BodytextIndented"/>
              <w:ind w:firstLine="0"/>
              <w:rPr>
                <w:lang w:val="en-GB"/>
              </w:rPr>
            </w:pPr>
            <w:r>
              <w:rPr>
                <w:lang w:val="en-GB"/>
              </w:rPr>
              <w:t>Sample</w:t>
            </w:r>
          </w:p>
        </w:tc>
        <w:tc>
          <w:tcPr>
            <w:tcW w:w="4531" w:type="dxa"/>
          </w:tcPr>
          <w:p w14:paraId="432B0549" w14:textId="77777777" w:rsidR="008E75FF" w:rsidRDefault="008E75FF" w:rsidP="005C5837">
            <w:pPr>
              <w:pStyle w:val="BodytextIndented"/>
              <w:ind w:firstLine="0"/>
              <w:rPr>
                <w:lang w:val="en-GB"/>
              </w:rPr>
            </w:pPr>
            <w:r>
              <w:rPr>
                <w:lang w:val="en-GB"/>
              </w:rPr>
              <w:t>25</w:t>
            </w:r>
          </w:p>
        </w:tc>
      </w:tr>
      <w:tr w:rsidR="008E75FF" w14:paraId="318BC9B5" w14:textId="77777777" w:rsidTr="008E75FF">
        <w:tc>
          <w:tcPr>
            <w:tcW w:w="4530" w:type="dxa"/>
          </w:tcPr>
          <w:p w14:paraId="3743D24C" w14:textId="77777777" w:rsidR="008E75FF" w:rsidRDefault="008E75FF" w:rsidP="005C5837">
            <w:pPr>
              <w:pStyle w:val="BodytextIndented"/>
              <w:ind w:firstLine="0"/>
              <w:rPr>
                <w:lang w:val="en-GB"/>
              </w:rPr>
            </w:pPr>
            <w:r>
              <w:rPr>
                <w:lang w:val="en-GB"/>
              </w:rPr>
              <w:t>DF</w:t>
            </w:r>
          </w:p>
        </w:tc>
        <w:tc>
          <w:tcPr>
            <w:tcW w:w="4531" w:type="dxa"/>
          </w:tcPr>
          <w:p w14:paraId="3FE78FFE" w14:textId="77777777" w:rsidR="008E75FF" w:rsidRDefault="008E75FF" w:rsidP="005C5837">
            <w:pPr>
              <w:pStyle w:val="BodytextIndented"/>
              <w:ind w:firstLine="0"/>
              <w:rPr>
                <w:lang w:val="en-GB"/>
              </w:rPr>
            </w:pPr>
            <w:r>
              <w:rPr>
                <w:lang w:val="en-GB"/>
              </w:rPr>
              <w:t>24.00</w:t>
            </w:r>
          </w:p>
        </w:tc>
      </w:tr>
      <w:tr w:rsidR="008E75FF" w14:paraId="575910A6" w14:textId="77777777" w:rsidTr="008E75FF">
        <w:tc>
          <w:tcPr>
            <w:tcW w:w="4530" w:type="dxa"/>
          </w:tcPr>
          <w:p w14:paraId="5AC5F4B3" w14:textId="77777777" w:rsidR="008E75FF" w:rsidRDefault="008E75FF" w:rsidP="005C5837">
            <w:pPr>
              <w:pStyle w:val="BodytextIndented"/>
              <w:ind w:firstLine="0"/>
              <w:rPr>
                <w:lang w:val="en-GB"/>
              </w:rPr>
            </w:pPr>
            <w:r>
              <w:rPr>
                <w:lang w:val="en-GB"/>
              </w:rPr>
              <w:t>Critical Limit</w:t>
            </w:r>
          </w:p>
        </w:tc>
        <w:tc>
          <w:tcPr>
            <w:tcW w:w="4531" w:type="dxa"/>
          </w:tcPr>
          <w:p w14:paraId="77496FF5" w14:textId="77777777" w:rsidR="008E75FF" w:rsidRDefault="008E75FF" w:rsidP="005C5837">
            <w:pPr>
              <w:pStyle w:val="BodytextIndented"/>
              <w:ind w:firstLine="0"/>
              <w:rPr>
                <w:lang w:val="en-GB"/>
              </w:rPr>
            </w:pPr>
            <w:r>
              <w:rPr>
                <w:lang w:val="en-GB"/>
              </w:rPr>
              <w:t>0.05</w:t>
            </w:r>
          </w:p>
        </w:tc>
      </w:tr>
      <w:tr w:rsidR="008E75FF" w14:paraId="0A7C31F8" w14:textId="77777777" w:rsidTr="008E75FF">
        <w:tc>
          <w:tcPr>
            <w:tcW w:w="4530" w:type="dxa"/>
          </w:tcPr>
          <w:p w14:paraId="0EE099E2" w14:textId="77777777" w:rsidR="008E75FF" w:rsidRDefault="008E75FF" w:rsidP="005C5837">
            <w:pPr>
              <w:pStyle w:val="BodytextIndented"/>
              <w:ind w:firstLine="0"/>
              <w:rPr>
                <w:lang w:val="en-GB"/>
              </w:rPr>
            </w:pPr>
            <w:r>
              <w:rPr>
                <w:lang w:val="en-GB"/>
              </w:rPr>
              <w:t xml:space="preserve">T. </w:t>
            </w:r>
            <w:proofErr w:type="spellStart"/>
            <w:r>
              <w:rPr>
                <w:lang w:val="en-GB"/>
              </w:rPr>
              <w:t>Tabel</w:t>
            </w:r>
            <w:proofErr w:type="spellEnd"/>
          </w:p>
        </w:tc>
        <w:tc>
          <w:tcPr>
            <w:tcW w:w="4531" w:type="dxa"/>
          </w:tcPr>
          <w:p w14:paraId="597C23F4" w14:textId="77777777" w:rsidR="008E75FF" w:rsidRDefault="008E75FF" w:rsidP="005C5837">
            <w:pPr>
              <w:pStyle w:val="BodytextIndented"/>
              <w:ind w:firstLine="0"/>
              <w:rPr>
                <w:lang w:val="en-GB"/>
              </w:rPr>
            </w:pPr>
            <w:r>
              <w:rPr>
                <w:lang w:val="en-GB"/>
              </w:rPr>
              <w:t>2.063898562</w:t>
            </w:r>
          </w:p>
        </w:tc>
      </w:tr>
      <w:commentRangeEnd w:id="5"/>
      <w:tr w:rsidR="008E75FF" w14:paraId="36B7E79D" w14:textId="77777777" w:rsidTr="008E75FF">
        <w:tc>
          <w:tcPr>
            <w:tcW w:w="4530" w:type="dxa"/>
          </w:tcPr>
          <w:p w14:paraId="5995A0E7" w14:textId="77777777" w:rsidR="008E75FF" w:rsidRDefault="007664C9" w:rsidP="005C5837">
            <w:pPr>
              <w:pStyle w:val="BodytextIndented"/>
              <w:ind w:firstLine="0"/>
              <w:rPr>
                <w:lang w:val="en-GB"/>
              </w:rPr>
            </w:pPr>
            <w:r>
              <w:rPr>
                <w:rStyle w:val="CommentReference"/>
                <w:iCs w:val="0"/>
                <w:color w:val="auto"/>
                <w:lang w:val="en-GB"/>
              </w:rPr>
              <w:lastRenderedPageBreak/>
              <w:commentReference w:id="5"/>
            </w:r>
            <w:r w:rsidR="008E75FF">
              <w:rPr>
                <w:lang w:val="en-GB"/>
              </w:rPr>
              <w:t>Mean 1</w:t>
            </w:r>
          </w:p>
        </w:tc>
        <w:tc>
          <w:tcPr>
            <w:tcW w:w="4531" w:type="dxa"/>
          </w:tcPr>
          <w:p w14:paraId="5C4AA564" w14:textId="77777777" w:rsidR="008E75FF" w:rsidRDefault="008E75FF" w:rsidP="005C5837">
            <w:pPr>
              <w:pStyle w:val="BodytextIndented"/>
              <w:ind w:firstLine="0"/>
              <w:rPr>
                <w:lang w:val="en-GB"/>
              </w:rPr>
            </w:pPr>
            <w:r>
              <w:rPr>
                <w:lang w:val="en-GB"/>
              </w:rPr>
              <w:t>2.88</w:t>
            </w:r>
          </w:p>
        </w:tc>
      </w:tr>
      <w:tr w:rsidR="008E75FF" w14:paraId="3BE25F3D" w14:textId="77777777" w:rsidTr="008E75FF">
        <w:tc>
          <w:tcPr>
            <w:tcW w:w="4530" w:type="dxa"/>
          </w:tcPr>
          <w:p w14:paraId="483D364B" w14:textId="77777777" w:rsidR="008E75FF" w:rsidRDefault="008E75FF" w:rsidP="005C5837">
            <w:pPr>
              <w:pStyle w:val="BodytextIndented"/>
              <w:ind w:firstLine="0"/>
              <w:rPr>
                <w:lang w:val="en-GB"/>
              </w:rPr>
            </w:pPr>
            <w:r>
              <w:rPr>
                <w:lang w:val="en-GB"/>
              </w:rPr>
              <w:t>Mean 2</w:t>
            </w:r>
          </w:p>
        </w:tc>
        <w:tc>
          <w:tcPr>
            <w:tcW w:w="4531" w:type="dxa"/>
          </w:tcPr>
          <w:p w14:paraId="6F58C74A" w14:textId="77777777" w:rsidR="008E75FF" w:rsidRDefault="008E75FF" w:rsidP="005C5837">
            <w:pPr>
              <w:pStyle w:val="BodytextIndented"/>
              <w:ind w:firstLine="0"/>
              <w:rPr>
                <w:lang w:val="en-GB"/>
              </w:rPr>
            </w:pPr>
            <w:r>
              <w:rPr>
                <w:lang w:val="en-GB"/>
              </w:rPr>
              <w:t>9.28</w:t>
            </w:r>
          </w:p>
        </w:tc>
      </w:tr>
      <w:tr w:rsidR="008E75FF" w14:paraId="2F4ED837" w14:textId="77777777" w:rsidTr="008E75FF">
        <w:tc>
          <w:tcPr>
            <w:tcW w:w="4530" w:type="dxa"/>
          </w:tcPr>
          <w:p w14:paraId="766C7CA6" w14:textId="77777777" w:rsidR="008E75FF" w:rsidRDefault="008E75FF" w:rsidP="005C5837">
            <w:pPr>
              <w:pStyle w:val="BodytextIndented"/>
              <w:ind w:firstLine="0"/>
              <w:rPr>
                <w:lang w:val="en-GB"/>
              </w:rPr>
            </w:pPr>
            <w:r>
              <w:rPr>
                <w:lang w:val="en-GB"/>
              </w:rPr>
              <w:t>Mean difference</w:t>
            </w:r>
          </w:p>
        </w:tc>
        <w:tc>
          <w:tcPr>
            <w:tcW w:w="4531" w:type="dxa"/>
          </w:tcPr>
          <w:p w14:paraId="3AF6F62C" w14:textId="77777777" w:rsidR="008E75FF" w:rsidRDefault="008E75FF" w:rsidP="008E75FF">
            <w:pPr>
              <w:pStyle w:val="BodytextIndented"/>
              <w:numPr>
                <w:ilvl w:val="0"/>
                <w:numId w:val="5"/>
              </w:numPr>
              <w:rPr>
                <w:lang w:val="en-GB"/>
              </w:rPr>
            </w:pPr>
            <w:r>
              <w:rPr>
                <w:lang w:val="en-GB"/>
              </w:rPr>
              <w:t>6.4</w:t>
            </w:r>
          </w:p>
        </w:tc>
      </w:tr>
      <w:tr w:rsidR="008E75FF" w14:paraId="75603981" w14:textId="77777777" w:rsidTr="008E75FF">
        <w:tc>
          <w:tcPr>
            <w:tcW w:w="4530" w:type="dxa"/>
          </w:tcPr>
          <w:p w14:paraId="7EC994D6" w14:textId="77777777" w:rsidR="008E75FF" w:rsidRDefault="008E75FF" w:rsidP="005C5837">
            <w:pPr>
              <w:pStyle w:val="BodytextIndented"/>
              <w:ind w:firstLine="0"/>
              <w:rPr>
                <w:lang w:val="en-GB"/>
              </w:rPr>
            </w:pPr>
            <w:r>
              <w:rPr>
                <w:lang w:val="en-GB"/>
              </w:rPr>
              <w:t>SD Difference</w:t>
            </w:r>
          </w:p>
        </w:tc>
        <w:tc>
          <w:tcPr>
            <w:tcW w:w="4531" w:type="dxa"/>
          </w:tcPr>
          <w:p w14:paraId="165FD44D" w14:textId="77777777" w:rsidR="008E75FF" w:rsidRDefault="008E75FF" w:rsidP="005C5837">
            <w:pPr>
              <w:pStyle w:val="BodytextIndented"/>
              <w:ind w:firstLine="0"/>
              <w:rPr>
                <w:lang w:val="en-GB"/>
              </w:rPr>
            </w:pPr>
            <w:r>
              <w:rPr>
                <w:lang w:val="en-GB"/>
              </w:rPr>
              <w:t>2.236067977</w:t>
            </w:r>
          </w:p>
        </w:tc>
      </w:tr>
      <w:tr w:rsidR="008E75FF" w14:paraId="4C60255A" w14:textId="77777777" w:rsidTr="008E75FF">
        <w:tc>
          <w:tcPr>
            <w:tcW w:w="4530" w:type="dxa"/>
          </w:tcPr>
          <w:p w14:paraId="078AF829" w14:textId="77777777" w:rsidR="008E75FF" w:rsidRDefault="008E75FF" w:rsidP="005C5837">
            <w:pPr>
              <w:pStyle w:val="BodytextIndented"/>
              <w:ind w:firstLine="0"/>
              <w:rPr>
                <w:lang w:val="en-GB"/>
              </w:rPr>
            </w:pPr>
          </w:p>
        </w:tc>
        <w:tc>
          <w:tcPr>
            <w:tcW w:w="4531" w:type="dxa"/>
          </w:tcPr>
          <w:p w14:paraId="795EFEC1" w14:textId="77777777" w:rsidR="008E75FF" w:rsidRDefault="008E75FF" w:rsidP="005C5837">
            <w:pPr>
              <w:pStyle w:val="BodytextIndented"/>
              <w:ind w:firstLine="0"/>
              <w:rPr>
                <w:lang w:val="en-GB"/>
              </w:rPr>
            </w:pPr>
          </w:p>
        </w:tc>
      </w:tr>
      <w:tr w:rsidR="008E75FF" w14:paraId="621B1FE2" w14:textId="77777777" w:rsidTr="008E75FF">
        <w:tc>
          <w:tcPr>
            <w:tcW w:w="4530" w:type="dxa"/>
          </w:tcPr>
          <w:p w14:paraId="1F85D5A0" w14:textId="77777777" w:rsidR="008E75FF" w:rsidRDefault="008E75FF" w:rsidP="005C5837">
            <w:pPr>
              <w:pStyle w:val="BodytextIndented"/>
              <w:ind w:firstLine="0"/>
              <w:rPr>
                <w:lang w:val="en-GB"/>
              </w:rPr>
            </w:pPr>
            <w:r>
              <w:rPr>
                <w:lang w:val="en-GB"/>
              </w:rPr>
              <w:t>T count</w:t>
            </w:r>
          </w:p>
        </w:tc>
        <w:tc>
          <w:tcPr>
            <w:tcW w:w="4531" w:type="dxa"/>
          </w:tcPr>
          <w:p w14:paraId="6C610C20" w14:textId="77777777" w:rsidR="008E75FF" w:rsidRDefault="008E75FF" w:rsidP="005C5837">
            <w:pPr>
              <w:pStyle w:val="BodytextIndented"/>
              <w:ind w:firstLine="0"/>
              <w:rPr>
                <w:lang w:val="en-GB"/>
              </w:rPr>
            </w:pPr>
            <w:r>
              <w:rPr>
                <w:lang w:val="en-GB"/>
              </w:rPr>
              <w:t xml:space="preserve">-14.31083506 </w:t>
            </w:r>
          </w:p>
        </w:tc>
      </w:tr>
      <w:tr w:rsidR="008E75FF" w14:paraId="4C3BD723" w14:textId="77777777" w:rsidTr="008E75FF">
        <w:tc>
          <w:tcPr>
            <w:tcW w:w="4530" w:type="dxa"/>
          </w:tcPr>
          <w:p w14:paraId="45A30F79" w14:textId="77777777" w:rsidR="008E75FF" w:rsidRDefault="008E75FF" w:rsidP="005C5837">
            <w:pPr>
              <w:pStyle w:val="BodytextIndented"/>
              <w:ind w:firstLine="0"/>
              <w:rPr>
                <w:lang w:val="en-GB"/>
              </w:rPr>
            </w:pPr>
            <w:r>
              <w:rPr>
                <w:lang w:val="en-GB"/>
              </w:rPr>
              <w:t>The difference</w:t>
            </w:r>
          </w:p>
        </w:tc>
        <w:tc>
          <w:tcPr>
            <w:tcW w:w="4531" w:type="dxa"/>
          </w:tcPr>
          <w:p w14:paraId="1B955DCA" w14:textId="77777777" w:rsidR="008E75FF" w:rsidRDefault="008E75FF" w:rsidP="005C5837">
            <w:pPr>
              <w:pStyle w:val="BodytextIndented"/>
              <w:ind w:firstLine="0"/>
              <w:rPr>
                <w:lang w:val="en-GB"/>
              </w:rPr>
            </w:pPr>
            <w:r>
              <w:rPr>
                <w:lang w:val="en-GB"/>
              </w:rPr>
              <w:t>There’s significant difference</w:t>
            </w:r>
          </w:p>
        </w:tc>
      </w:tr>
      <w:tr w:rsidR="008E75FF" w14:paraId="43C8DE7C" w14:textId="77777777" w:rsidTr="008E75FF">
        <w:tc>
          <w:tcPr>
            <w:tcW w:w="4530" w:type="dxa"/>
          </w:tcPr>
          <w:p w14:paraId="2EB941DE" w14:textId="77777777" w:rsidR="008E75FF" w:rsidRDefault="008E75FF" w:rsidP="005C5837">
            <w:pPr>
              <w:pStyle w:val="BodytextIndented"/>
              <w:ind w:firstLine="0"/>
              <w:rPr>
                <w:lang w:val="en-GB"/>
              </w:rPr>
            </w:pPr>
          </w:p>
        </w:tc>
        <w:tc>
          <w:tcPr>
            <w:tcW w:w="4531" w:type="dxa"/>
          </w:tcPr>
          <w:p w14:paraId="1420A78F" w14:textId="77777777" w:rsidR="008E75FF" w:rsidRDefault="008E75FF" w:rsidP="005C5837">
            <w:pPr>
              <w:pStyle w:val="BodytextIndented"/>
              <w:ind w:firstLine="0"/>
              <w:rPr>
                <w:lang w:val="en-GB"/>
              </w:rPr>
            </w:pPr>
            <w:r>
              <w:rPr>
                <w:lang w:val="en-GB"/>
              </w:rPr>
              <w:t>H0 rejected</w:t>
            </w:r>
          </w:p>
        </w:tc>
      </w:tr>
    </w:tbl>
    <w:p w14:paraId="0C0C041B" w14:textId="77777777" w:rsidR="008E75FF" w:rsidRPr="005C5837" w:rsidRDefault="008E75FF" w:rsidP="005C5837">
      <w:pPr>
        <w:pStyle w:val="BodytextIndented"/>
        <w:rPr>
          <w:lang w:val="en-GB"/>
        </w:rPr>
      </w:pPr>
    </w:p>
    <w:p w14:paraId="4406371B" w14:textId="77777777" w:rsidR="008E75FF" w:rsidRDefault="008E75FF">
      <w:pPr>
        <w:pStyle w:val="Sectionnonumber"/>
      </w:pPr>
      <w:r w:rsidRPr="008E75FF">
        <w:t>4.</w:t>
      </w:r>
      <w:r>
        <w:t xml:space="preserve"> </w:t>
      </w:r>
      <w:commentRangeStart w:id="6"/>
      <w:r>
        <w:t>Conclusions</w:t>
      </w:r>
    </w:p>
    <w:p w14:paraId="3D7CE299" w14:textId="77777777" w:rsidR="008E75FF" w:rsidRPr="008E75FF" w:rsidRDefault="0036422F" w:rsidP="0036422F">
      <w:pPr>
        <w:pStyle w:val="Bodytext"/>
        <w:ind w:firstLine="360"/>
      </w:pPr>
      <w:r>
        <w:t xml:space="preserve">The virtual laboratory developed overall more than satisfactory. It was very effective </w:t>
      </w:r>
      <w:commentRangeEnd w:id="6"/>
      <w:r w:rsidR="00F73BDA">
        <w:rPr>
          <w:rStyle w:val="CommentReference"/>
          <w:iCs w:val="0"/>
          <w:color w:val="auto"/>
          <w:lang w:val="en-GB"/>
        </w:rPr>
        <w:commentReference w:id="6"/>
      </w:r>
      <w:r>
        <w:t>to increase the knowledge of food safety for the users. However, it still needed improvement especially in term of colors and background</w:t>
      </w:r>
      <w:r w:rsidRPr="00A40176">
        <w:rPr>
          <w:bCs/>
        </w:rPr>
        <w:t>. Content wised the laboratory already covered the subject needed. The interaction was simple and simplify the learning process so the subject can be understood easily.</w:t>
      </w:r>
    </w:p>
    <w:p w14:paraId="7B0DCE9C" w14:textId="77777777" w:rsidR="009A0487" w:rsidRDefault="009A0487">
      <w:pPr>
        <w:pStyle w:val="Sectionnonumber"/>
      </w:pPr>
      <w:commentRangeStart w:id="8"/>
      <w:r>
        <w:t>References</w:t>
      </w:r>
      <w:commentRangeEnd w:id="8"/>
      <w:r w:rsidR="007664C9">
        <w:rPr>
          <w:rStyle w:val="CommentReference"/>
          <w:b w:val="0"/>
          <w:iCs w:val="0"/>
          <w:color w:val="auto"/>
          <w:lang w:val="en-GB"/>
        </w:rPr>
        <w:commentReference w:id="8"/>
      </w:r>
    </w:p>
    <w:p w14:paraId="5BBC3E5E" w14:textId="77777777" w:rsidR="0036422F" w:rsidRPr="0036422F" w:rsidRDefault="0036422F">
      <w:pPr>
        <w:pStyle w:val="Reference"/>
      </w:pPr>
      <w:r w:rsidRPr="0036422F">
        <w:rPr>
          <w:lang w:val="en-US"/>
        </w:rPr>
        <w:t>Basar A.P., “Problematika pembelajaran jarak jauh pada masa pandemi Covid-19S,”Jurnal Ilmiah Pendidikan, vol 2, no. 1, pp. 208-218, 2021.</w:t>
      </w:r>
    </w:p>
    <w:p w14:paraId="5FB17430" w14:textId="77777777" w:rsidR="0036422F" w:rsidRPr="0036422F" w:rsidRDefault="0036422F">
      <w:pPr>
        <w:pStyle w:val="Reference"/>
      </w:pPr>
      <w:r w:rsidRPr="0036422F">
        <w:rPr>
          <w:lang w:val="en-US"/>
        </w:rPr>
        <w:t xml:space="preserve">FAO, “A  guide to world food safety day 2021,” </w:t>
      </w:r>
      <w:hyperlink r:id="rId16" w:history="1">
        <w:r w:rsidRPr="0036422F">
          <w:rPr>
            <w:rStyle w:val="Hyperlink"/>
            <w:lang w:val="en-US"/>
          </w:rPr>
          <w:t>https://www.fao.org/3/cb3404en/cb3404en.pdf</w:t>
        </w:r>
      </w:hyperlink>
      <w:r w:rsidRPr="0036422F">
        <w:rPr>
          <w:lang w:val="en-US"/>
        </w:rPr>
        <w:t xml:space="preserve"> (acessed on 12th Deecember 2021).</w:t>
      </w:r>
    </w:p>
    <w:p w14:paraId="35C33FB0" w14:textId="77777777" w:rsidR="0036422F" w:rsidRPr="0036422F" w:rsidRDefault="0036422F">
      <w:pPr>
        <w:pStyle w:val="Reference"/>
      </w:pPr>
      <w:r w:rsidRPr="0036422F">
        <w:rPr>
          <w:lang w:val="en-US"/>
        </w:rPr>
        <w:t>Ambusaidi, A., Al Musawi, A., Al-Balushi, S. and Al-Balushi, K., “The impact of virtual lab learning experiences on 9th grade students’ achievement and their attitudes towards science and learning by virtual lab,” Journal of Turkish Science Education, vol. 15, no. 2, pp.13-29. 2018.</w:t>
      </w:r>
    </w:p>
    <w:p w14:paraId="1E6F0C25" w14:textId="77777777" w:rsidR="0036422F" w:rsidRDefault="0036422F" w:rsidP="0036422F">
      <w:pPr>
        <w:pStyle w:val="Reference"/>
      </w:pPr>
      <w:r w:rsidRPr="0002085B">
        <w:t>Aljuhani, K., Sonbul, M., Althabiti, M. and Meccawy, M.,</w:t>
      </w:r>
      <w:r>
        <w:t>”</w:t>
      </w:r>
      <w:r w:rsidRPr="0002085B">
        <w:t xml:space="preserve"> Creating a Virtual Science Lab (VSL): the adoption of virtual labs in Saudi schools</w:t>
      </w:r>
      <w:r>
        <w:t>,”</w:t>
      </w:r>
      <w:r w:rsidRPr="0002085B">
        <w:t xml:space="preserve"> Smart Learning Environments,</w:t>
      </w:r>
      <w:r>
        <w:t xml:space="preserve"> vol.</w:t>
      </w:r>
      <w:r w:rsidRPr="0002085B">
        <w:t> 5</w:t>
      </w:r>
      <w:r>
        <w:t xml:space="preserve">, no. </w:t>
      </w:r>
      <w:r w:rsidRPr="0002085B">
        <w:t>1, p.16.</w:t>
      </w:r>
      <w:r>
        <w:t xml:space="preserve"> 2018.</w:t>
      </w:r>
    </w:p>
    <w:p w14:paraId="2531ACAD" w14:textId="77777777" w:rsidR="0036422F" w:rsidRDefault="0036422F" w:rsidP="0036422F">
      <w:pPr>
        <w:pStyle w:val="Reference"/>
      </w:pPr>
      <w:r w:rsidRPr="0083569E">
        <w:t>Gutiérrez-Carreón, G., Jorba, J., Peña-Gomar, M.C. and Daradoumis, T.,</w:t>
      </w:r>
      <w:r>
        <w:t>”</w:t>
      </w:r>
      <w:r w:rsidRPr="0083569E">
        <w:t xml:space="preserve"> </w:t>
      </w:r>
      <w:r>
        <w:t>A Study on the effectiveness of an undergraduate online teaching laboratory with semantic mechanism from a student perspective,”</w:t>
      </w:r>
      <w:r w:rsidRPr="0083569E">
        <w:t> Journal of Information Technology Education: Innovations in Practice,</w:t>
      </w:r>
      <w:r>
        <w:t xml:space="preserve"> vol.</w:t>
      </w:r>
      <w:r w:rsidRPr="0083569E">
        <w:t> 19</w:t>
      </w:r>
      <w:r>
        <w:t xml:space="preserve">, no. </w:t>
      </w:r>
      <w:r w:rsidRPr="0083569E">
        <w:t>1, pp.137-155</w:t>
      </w:r>
      <w:r>
        <w:t>,</w:t>
      </w:r>
      <w:r w:rsidRPr="0083569E">
        <w:t xml:space="preserve"> 2020.</w:t>
      </w:r>
    </w:p>
    <w:p w14:paraId="7DBA3C64" w14:textId="77777777" w:rsidR="0036422F" w:rsidRDefault="0036422F" w:rsidP="0036422F">
      <w:pPr>
        <w:pStyle w:val="Reference"/>
      </w:pPr>
      <w:r w:rsidRPr="003C1C1C">
        <w:t>Akour, Mohammed, Hiba Alsghaier, and Samah Aldiabat.</w:t>
      </w:r>
      <w:r>
        <w:t>,</w:t>
      </w:r>
      <w:r w:rsidRPr="003C1C1C">
        <w:t xml:space="preserve"> "Game-based learning approach to improve self-learning motivated students." International Journal of Technology Enhanced Learning</w:t>
      </w:r>
      <w:r>
        <w:t xml:space="preserve">, vol. 12, no. </w:t>
      </w:r>
      <w:r w:rsidRPr="003C1C1C">
        <w:t>2</w:t>
      </w:r>
      <w:r>
        <w:t>, pp: 146-160, 2020</w:t>
      </w:r>
    </w:p>
    <w:p w14:paraId="6CABB678" w14:textId="77777777" w:rsidR="0036422F" w:rsidRDefault="0036422F" w:rsidP="0036422F">
      <w:pPr>
        <w:pStyle w:val="Reference"/>
      </w:pPr>
      <w:r w:rsidRPr="00237583">
        <w:t>Hidayat, Rahmat.</w:t>
      </w:r>
      <w:r>
        <w:t>,</w:t>
      </w:r>
      <w:r w:rsidRPr="00237583">
        <w:t xml:space="preserve"> "Game-Based Learning: Academic Games sebagai Metode Penun</w:t>
      </w:r>
      <w:r>
        <w:t>jang Pembelajaran Kewirausahaan,</w:t>
      </w:r>
      <w:r w:rsidRPr="00237583">
        <w:t>" </w:t>
      </w:r>
      <w:r w:rsidRPr="00E823AF">
        <w:t>Buletin Psikologi</w:t>
      </w:r>
      <w:r>
        <w:t xml:space="preserve">, vol. 26, no. </w:t>
      </w:r>
      <w:r w:rsidRPr="00237583">
        <w:t>2</w:t>
      </w:r>
      <w:r>
        <w:t>, pp: 71-85,</w:t>
      </w:r>
      <w:r w:rsidRPr="00E823AF">
        <w:t xml:space="preserve"> </w:t>
      </w:r>
      <w:r>
        <w:t>2018.</w:t>
      </w:r>
    </w:p>
    <w:p w14:paraId="12841A66" w14:textId="77777777" w:rsidR="0036422F" w:rsidRDefault="0036422F" w:rsidP="0036422F">
      <w:pPr>
        <w:pStyle w:val="Reference"/>
      </w:pPr>
      <w:r w:rsidRPr="00706148">
        <w:t xml:space="preserve">Arsyad, M.N. and Lestari, D.E.G., </w:t>
      </w:r>
      <w:r>
        <w:t>“</w:t>
      </w:r>
      <w:r w:rsidRPr="00706148">
        <w:t xml:space="preserve">Efektifitas </w:t>
      </w:r>
      <w:r>
        <w:t>p</w:t>
      </w:r>
      <w:r w:rsidRPr="00706148">
        <w:t xml:space="preserve">enggunaan </w:t>
      </w:r>
      <w:r>
        <w:t>m</w:t>
      </w:r>
      <w:r w:rsidRPr="00706148">
        <w:t xml:space="preserve">edia </w:t>
      </w:r>
      <w:r>
        <w:t>m</w:t>
      </w:r>
      <w:r w:rsidRPr="00706148">
        <w:t xml:space="preserve">obile </w:t>
      </w:r>
      <w:r>
        <w:t>l</w:t>
      </w:r>
      <w:r w:rsidRPr="00706148">
        <w:t xml:space="preserve">earning berbasis Android </w:t>
      </w:r>
      <w:r>
        <w:t>t</w:t>
      </w:r>
      <w:r w:rsidRPr="00706148">
        <w:t xml:space="preserve">erhadap </w:t>
      </w:r>
      <w:r>
        <w:t>h</w:t>
      </w:r>
      <w:r w:rsidRPr="00706148">
        <w:t xml:space="preserve">asil </w:t>
      </w:r>
      <w:r>
        <w:t>b</w:t>
      </w:r>
      <w:r w:rsidRPr="00706148">
        <w:t xml:space="preserve">elajar </w:t>
      </w:r>
      <w:r>
        <w:t>mahasiswa IKIP Budi Utomo Malang,”</w:t>
      </w:r>
      <w:r w:rsidRPr="00706148">
        <w:t> Agastya: Jurnal Sejarah Dan Pembelajarannya, </w:t>
      </w:r>
      <w:r>
        <w:t xml:space="preserve">vol. </w:t>
      </w:r>
      <w:r w:rsidRPr="00706148">
        <w:t>10</w:t>
      </w:r>
      <w:r>
        <w:t>, no.</w:t>
      </w:r>
      <w:r w:rsidRPr="00706148">
        <w:t xml:space="preserve"> 1, pp.89-105.</w:t>
      </w:r>
      <w:r>
        <w:t xml:space="preserve"> </w:t>
      </w:r>
      <w:r w:rsidRPr="00706148">
        <w:t>2020.</w:t>
      </w:r>
    </w:p>
    <w:p w14:paraId="70F577D2" w14:textId="77777777" w:rsidR="0036422F" w:rsidRDefault="0036422F" w:rsidP="0036422F">
      <w:pPr>
        <w:pStyle w:val="Reference"/>
      </w:pPr>
      <w:r w:rsidRPr="00E32A8B">
        <w:t xml:space="preserve">Herga, N.R., Čagran, B. and Dinevski, D., </w:t>
      </w:r>
      <w:r>
        <w:t>“</w:t>
      </w:r>
      <w:r w:rsidRPr="00E32A8B">
        <w:t>Virtual laboratory in the role of dynamic visualisation for better understanding</w:t>
      </w:r>
      <w:r>
        <w:t xml:space="preserve"> of chemistry in primary school,”</w:t>
      </w:r>
      <w:r w:rsidRPr="00E32A8B">
        <w:t> Eurasia Journal of Mathematics, Science and Technology Education, </w:t>
      </w:r>
      <w:r>
        <w:t xml:space="preserve">vol. </w:t>
      </w:r>
      <w:r w:rsidRPr="00E32A8B">
        <w:t>12</w:t>
      </w:r>
      <w:r>
        <w:t xml:space="preserve">, no. </w:t>
      </w:r>
      <w:r w:rsidRPr="00E32A8B">
        <w:t>3, pp.593-608</w:t>
      </w:r>
      <w:r>
        <w:t xml:space="preserve">, </w:t>
      </w:r>
      <w:r w:rsidRPr="00E32A8B">
        <w:t>2016.</w:t>
      </w:r>
    </w:p>
    <w:p w14:paraId="1402990B" w14:textId="77777777" w:rsidR="0036422F" w:rsidRDefault="0036422F" w:rsidP="0036422F">
      <w:pPr>
        <w:pStyle w:val="Reference"/>
      </w:pPr>
      <w:r w:rsidRPr="0094780D">
        <w:t xml:space="preserve">Jannatan, J.A. and Madjid, T.A., </w:t>
      </w:r>
      <w:r>
        <w:t>“E</w:t>
      </w:r>
      <w:r w:rsidRPr="0094780D">
        <w:t>fektifitas media pembelajaran interaktif berbasis android mata pelajaran bahasa indonesia untuk kelas XI SMA Muhammadiyah Kota Bogor. Prosiding Teknologi Pendidikan, </w:t>
      </w:r>
      <w:r>
        <w:t xml:space="preserve">vol. </w:t>
      </w:r>
      <w:r w:rsidRPr="0094780D">
        <w:t>1</w:t>
      </w:r>
      <w:r>
        <w:t xml:space="preserve">, no. </w:t>
      </w:r>
      <w:r w:rsidRPr="0094780D">
        <w:t>1, pp.149-157</w:t>
      </w:r>
      <w:r>
        <w:t xml:space="preserve">, </w:t>
      </w:r>
      <w:r w:rsidRPr="0094780D">
        <w:t>2018.</w:t>
      </w:r>
    </w:p>
    <w:p w14:paraId="42B6083F" w14:textId="77777777" w:rsidR="0036422F" w:rsidRDefault="0036422F" w:rsidP="0036422F">
      <w:pPr>
        <w:pStyle w:val="Reference"/>
      </w:pPr>
      <w:r w:rsidRPr="00761A12">
        <w:t xml:space="preserve">Sheikh, A.A., Ganai, P.T., Malik, N.A. and Dar, K.A., </w:t>
      </w:r>
      <w:r>
        <w:t>“Smartphone: Android Vs IOS,”</w:t>
      </w:r>
      <w:r w:rsidRPr="00761A12">
        <w:t> The SIJ Transactions on Computer Science Engineering &amp; its Applications (CSEA), </w:t>
      </w:r>
      <w:r>
        <w:t xml:space="preserve">vol. </w:t>
      </w:r>
      <w:r w:rsidRPr="00761A12">
        <w:t>1</w:t>
      </w:r>
      <w:r>
        <w:t>, no. 4, pp.141-148,</w:t>
      </w:r>
      <w:r w:rsidRPr="00761A12">
        <w:t xml:space="preserve"> 2013.</w:t>
      </w:r>
    </w:p>
    <w:p w14:paraId="5C673D24" w14:textId="77777777" w:rsidR="0036422F" w:rsidRDefault="0036422F" w:rsidP="0036422F">
      <w:pPr>
        <w:pStyle w:val="Reference"/>
      </w:pPr>
      <w:r>
        <w:t xml:space="preserve">Al-Ghazali, </w:t>
      </w:r>
      <w:r w:rsidRPr="004A78BA">
        <w:t>Maryam, M., Al-Bulushi, I.</w:t>
      </w:r>
      <w:r>
        <w:t>, Al-Subhi, L., Rahman, M. S., and</w:t>
      </w:r>
      <w:r w:rsidRPr="004A78BA">
        <w:t xml:space="preserve"> Al-Rawahi, Al.</w:t>
      </w:r>
      <w:r>
        <w:t>,</w:t>
      </w:r>
      <w:r w:rsidRPr="004A78BA">
        <w:t xml:space="preserve"> "Food Safety Knowledge and Hygienic Practices among Different Groups</w:t>
      </w:r>
      <w:r>
        <w:t xml:space="preserve"> of Restaurants in Muscat, </w:t>
      </w:r>
      <w:r>
        <w:lastRenderedPageBreak/>
        <w:t>Oman,</w:t>
      </w:r>
      <w:r w:rsidRPr="004A78BA">
        <w:t>" </w:t>
      </w:r>
      <w:r w:rsidRPr="00A36082">
        <w:t>International Journal of Food Science</w:t>
      </w:r>
      <w:r>
        <w:t>,</w:t>
      </w:r>
      <w:r w:rsidRPr="004A78BA">
        <w:t> </w:t>
      </w:r>
      <w:r>
        <w:t xml:space="preserve">vol. 2020, pp.1-8, </w:t>
      </w:r>
      <w:r w:rsidRPr="004A78BA">
        <w:t>2020</w:t>
      </w:r>
      <w:r>
        <w:t>.</w:t>
      </w:r>
    </w:p>
    <w:p w14:paraId="7FA16943" w14:textId="77777777" w:rsidR="0036422F" w:rsidRDefault="0036422F" w:rsidP="0036422F">
      <w:pPr>
        <w:pStyle w:val="Reference"/>
      </w:pPr>
      <w:r w:rsidRPr="006D4D79">
        <w:t>Teffo, Lesiba A., and Fred</w:t>
      </w:r>
      <w:r>
        <w:t>erick T. Tabit.,</w:t>
      </w:r>
      <w:r w:rsidRPr="006D4D79">
        <w:t xml:space="preserve"> "An assessment of the food safety knowledge and attitude</w:t>
      </w:r>
      <w:r>
        <w:t>s of food handlers in hospitals,</w:t>
      </w:r>
      <w:r w:rsidRPr="006D4D79">
        <w:t>" BMC public health</w:t>
      </w:r>
      <w:r>
        <w:t xml:space="preserve">, vol. 20, no. </w:t>
      </w:r>
      <w:r w:rsidRPr="006D4D79">
        <w:t>1</w:t>
      </w:r>
      <w:r>
        <w:t>, pp:</w:t>
      </w:r>
      <w:r w:rsidRPr="006D4D79">
        <w:t xml:space="preserve"> </w:t>
      </w:r>
      <w:r>
        <w:t>1-12, 2020.</w:t>
      </w:r>
    </w:p>
    <w:p w14:paraId="6E5031B6" w14:textId="77777777" w:rsidR="0036422F" w:rsidRDefault="0036422F" w:rsidP="0036422F">
      <w:pPr>
        <w:pStyle w:val="Reference"/>
      </w:pPr>
      <w:r w:rsidRPr="001A714B">
        <w:t>Serrem, Kevin, Csaba Bálint Illés, Charlotte Serrem, Bridget Atubukha, and Anna Dunay. "Food safety and sanitation challenges of public university students in a developing country." </w:t>
      </w:r>
      <w:r w:rsidRPr="00D31519">
        <w:t>Food Science &amp; Nutrition</w:t>
      </w:r>
      <w:r>
        <w:t>, vol. 9, no. 10, pp:1-11, 2021</w:t>
      </w:r>
      <w:r w:rsidRPr="001A714B">
        <w:t>.</w:t>
      </w:r>
    </w:p>
    <w:p w14:paraId="1590156C" w14:textId="77777777" w:rsidR="0036422F" w:rsidRDefault="0036422F" w:rsidP="0036422F">
      <w:pPr>
        <w:pStyle w:val="Reference"/>
      </w:pPr>
      <w:r w:rsidRPr="00D31519">
        <w:t>Minda, Andrea Amalia, and Gilbert-Rainer Gillich. "The Role of Virtual Laboratories in Improvin</w:t>
      </w:r>
      <w:r>
        <w:t>g Students Learning Performance,</w:t>
      </w:r>
      <w:r w:rsidRPr="00D31519">
        <w:t>" Analele Universităţii “Eftimie Murgu” Reşiţa</w:t>
      </w:r>
      <w:r w:rsidRPr="00D31519">
        <w:rPr>
          <w:i/>
        </w:rPr>
        <w:t xml:space="preserve">, </w:t>
      </w:r>
      <w:r w:rsidRPr="00D31519">
        <w:t>vol.</w:t>
      </w:r>
      <w:r>
        <w:t xml:space="preserve"> 25</w:t>
      </w:r>
      <w:r w:rsidRPr="00D31519">
        <w:rPr>
          <w:i/>
        </w:rPr>
        <w:t>,</w:t>
      </w:r>
      <w:r>
        <w:t xml:space="preserve"> no.</w:t>
      </w:r>
      <w:r w:rsidRPr="00D31519">
        <w:t> 1</w:t>
      </w:r>
      <w:r>
        <w:t>, pp: 43-51, 2018.</w:t>
      </w:r>
    </w:p>
    <w:p w14:paraId="53927EEA" w14:textId="77777777" w:rsidR="0036422F" w:rsidRDefault="0036422F" w:rsidP="0036422F">
      <w:pPr>
        <w:pStyle w:val="Reference"/>
      </w:pPr>
      <w:r w:rsidRPr="00E85CC6">
        <w:t>Hamed</w:t>
      </w:r>
      <w:r>
        <w:t>, Ghadeer, and Ahmad Aljanazrah,</w:t>
      </w:r>
      <w:r w:rsidRPr="00E85CC6">
        <w:t xml:space="preserve"> "The effectiveness if using virtual experiments on students’ lear</w:t>
      </w:r>
      <w:r>
        <w:t>ning in the general physics lab,</w:t>
      </w:r>
      <w:r w:rsidRPr="00E85CC6">
        <w:t>"</w:t>
      </w:r>
      <w:r w:rsidRPr="00530CB1">
        <w:rPr>
          <w:szCs w:val="20"/>
        </w:rPr>
        <w:t xml:space="preserve"> </w:t>
      </w:r>
      <w:r w:rsidRPr="00530CB1">
        <w:t>Journal of Information Technology Education: Re</w:t>
      </w:r>
      <w:r>
        <w:t>search, vol. 19, pp: 977-996,</w:t>
      </w:r>
      <w:r w:rsidRPr="00E85CC6">
        <w:t xml:space="preserve"> 2020.</w:t>
      </w:r>
    </w:p>
    <w:p w14:paraId="361BB711" w14:textId="77777777" w:rsidR="0036422F" w:rsidRDefault="0036422F" w:rsidP="0036422F">
      <w:pPr>
        <w:pStyle w:val="Reference"/>
      </w:pPr>
      <w:r>
        <w:t>García-Vela, M. T., et al.,</w:t>
      </w:r>
      <w:r w:rsidRPr="004A5DF6">
        <w:t xml:space="preserve"> "Teaching rock mechanics using Virtual Reality: laboratory practices and field trips during the confinement of the Coronavirus COVID-19 in Ecuador, Bolivia, and Spain." </w:t>
      </w:r>
      <w:r w:rsidRPr="004A5DF6">
        <w:rPr>
          <w:i/>
        </w:rPr>
        <w:t>IOP Conference Series: Earth and Environmental Science</w:t>
      </w:r>
      <w:r w:rsidRPr="004A5DF6">
        <w:t>. Vol. 833. No. 1. IOP Publishing, 2021.</w:t>
      </w:r>
    </w:p>
    <w:p w14:paraId="604ADBC5" w14:textId="77777777" w:rsidR="006F45A4" w:rsidRPr="00C05E48" w:rsidRDefault="006F45A4"/>
    <w:sectPr w:rsidR="006F45A4" w:rsidRPr="00C05E48">
      <w:headerReference w:type="default" r:id="rId17"/>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01" w:date="2022-01-13T10:49:00Z" w:initials="R0">
    <w:p w14:paraId="5D68047D" w14:textId="007C23BF" w:rsidR="00E62E6E" w:rsidRDefault="00E62E6E">
      <w:pPr>
        <w:pStyle w:val="CommentText"/>
      </w:pPr>
      <w:r>
        <w:rPr>
          <w:rStyle w:val="CommentReference"/>
        </w:rPr>
        <w:annotationRef/>
      </w:r>
    </w:p>
    <w:p w14:paraId="752E4381" w14:textId="77777777" w:rsidR="00A727D0" w:rsidRDefault="00A727D0">
      <w:pPr>
        <w:pStyle w:val="CommentText"/>
      </w:pPr>
    </w:p>
    <w:p w14:paraId="411E0446" w14:textId="77777777" w:rsidR="00E62E6E" w:rsidRDefault="00E62E6E">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ditentukan</w:t>
      </w:r>
      <w:proofErr w:type="spellEnd"/>
      <w:r>
        <w:t xml:space="preserve"> </w:t>
      </w:r>
      <w:proofErr w:type="spellStart"/>
      <w:r>
        <w:t>utk</w:t>
      </w:r>
      <w:proofErr w:type="spellEnd"/>
      <w:r>
        <w:t xml:space="preserve"> </w:t>
      </w:r>
      <w:proofErr w:type="spellStart"/>
      <w:r>
        <w:t>publiksai</w:t>
      </w:r>
      <w:proofErr w:type="spellEnd"/>
      <w:r>
        <w:t xml:space="preserve"> IOP</w:t>
      </w:r>
      <w:r w:rsidR="00A727D0">
        <w:t xml:space="preserve"> </w:t>
      </w:r>
      <w:proofErr w:type="spellStart"/>
      <w:r w:rsidR="00A727D0">
        <w:t>atau</w:t>
      </w:r>
      <w:proofErr w:type="spellEnd"/>
      <w:r w:rsidR="00A727D0">
        <w:t xml:space="preserve"> Atlantis Press</w:t>
      </w:r>
    </w:p>
    <w:p w14:paraId="31794B4A" w14:textId="77777777" w:rsidR="00A727D0" w:rsidRDefault="00A727D0">
      <w:pPr>
        <w:pStyle w:val="CommentText"/>
      </w:pPr>
    </w:p>
    <w:p w14:paraId="1AAA1E8D" w14:textId="77777777" w:rsidR="00A727D0" w:rsidRDefault="00A727D0">
      <w:pPr>
        <w:pStyle w:val="CommentText"/>
      </w:pPr>
      <w:r>
        <w:t>Saran:</w:t>
      </w:r>
    </w:p>
    <w:p w14:paraId="7A811B61" w14:textId="3EF7317B" w:rsidR="00A727D0" w:rsidRDefault="00A727D0">
      <w:pPr>
        <w:pStyle w:val="CommentText"/>
      </w:pPr>
      <w:proofErr w:type="spellStart"/>
      <w:r>
        <w:t>Cek</w:t>
      </w:r>
      <w:proofErr w:type="spellEnd"/>
      <w:r>
        <w:t xml:space="preserve"> </w:t>
      </w:r>
      <w:proofErr w:type="spellStart"/>
      <w:r>
        <w:t>kembali</w:t>
      </w:r>
      <w:proofErr w:type="spellEnd"/>
      <w:r>
        <w:t xml:space="preserve"> </w:t>
      </w:r>
      <w:proofErr w:type="spellStart"/>
      <w:r>
        <w:t>topik</w:t>
      </w:r>
      <w:proofErr w:type="spellEnd"/>
      <w:r>
        <w:t>/</w:t>
      </w:r>
      <w:proofErr w:type="spellStart"/>
      <w:r>
        <w:t>judul</w:t>
      </w:r>
      <w:proofErr w:type="spellEnd"/>
      <w:r>
        <w:t xml:space="preserve"> </w:t>
      </w:r>
      <w:proofErr w:type="spellStart"/>
      <w:r>
        <w:t>termasuk</w:t>
      </w:r>
      <w:proofErr w:type="spellEnd"/>
      <w:r>
        <w:t xml:space="preserve"> </w:t>
      </w:r>
      <w:proofErr w:type="spellStart"/>
      <w:r>
        <w:t>dalam</w:t>
      </w:r>
      <w:proofErr w:type="spellEnd"/>
      <w:r>
        <w:t xml:space="preserve"> science </w:t>
      </w:r>
      <w:proofErr w:type="spellStart"/>
      <w:r>
        <w:t>atau</w:t>
      </w:r>
      <w:proofErr w:type="spellEnd"/>
      <w:r>
        <w:t xml:space="preserve"> </w:t>
      </w:r>
      <w:proofErr w:type="spellStart"/>
      <w:r>
        <w:t>sosial</w:t>
      </w:r>
      <w:proofErr w:type="spellEnd"/>
    </w:p>
  </w:comment>
  <w:comment w:id="1" w:author="Reviewer 01" w:date="2022-01-13T10:53:00Z" w:initials="R0">
    <w:p w14:paraId="46044EA0" w14:textId="77777777" w:rsidR="00AC0103" w:rsidRDefault="00AC0103">
      <w:pPr>
        <w:pStyle w:val="CommentText"/>
      </w:pPr>
      <w:r>
        <w:rPr>
          <w:rStyle w:val="CommentReference"/>
        </w:rPr>
        <w:annotationRef/>
      </w:r>
    </w:p>
    <w:p w14:paraId="2E4929AA" w14:textId="77777777" w:rsidR="00AC0103" w:rsidRDefault="00AC0103" w:rsidP="00AC0103">
      <w:pPr>
        <w:pStyle w:val="CommentText"/>
      </w:pPr>
      <w:proofErr w:type="spellStart"/>
      <w:r>
        <w:t>Dalam</w:t>
      </w:r>
      <w:proofErr w:type="spellEnd"/>
      <w:r>
        <w:t xml:space="preserve"> INTRODUCTION</w:t>
      </w:r>
    </w:p>
    <w:p w14:paraId="47D03AEB" w14:textId="543380EE" w:rsidR="00AC0103" w:rsidRDefault="00AC0103" w:rsidP="00AC0103">
      <w:pPr>
        <w:pStyle w:val="CommentText"/>
        <w:rPr>
          <w:lang w:val="id-ID"/>
        </w:rPr>
      </w:pPr>
      <w:proofErr w:type="spellStart"/>
      <w:r>
        <w:t>Berisikan</w:t>
      </w:r>
      <w:proofErr w:type="spellEnd"/>
      <w:r>
        <w:t xml:space="preserve"> </w:t>
      </w:r>
      <w:r w:rsidRPr="003D1392">
        <w:rPr>
          <w:lang w:val="id-ID"/>
        </w:rPr>
        <w:t>latar belakang penelitian (fenomena, riset atau theory gap), tujuan penelitian serta kemanfaatan penelitiannya</w:t>
      </w:r>
    </w:p>
    <w:p w14:paraId="56E606B2" w14:textId="519BCB81" w:rsidR="00D1485E" w:rsidRDefault="00D1485E" w:rsidP="00AC0103">
      <w:pPr>
        <w:pStyle w:val="CommentText"/>
        <w:rPr>
          <w:lang w:val="id-ID"/>
        </w:rPr>
      </w:pPr>
    </w:p>
    <w:p w14:paraId="60DB02D5" w14:textId="3884B57D" w:rsidR="00D1485E" w:rsidRDefault="00D1485E" w:rsidP="00AC0103">
      <w:pPr>
        <w:pStyle w:val="CommentText"/>
        <w:rPr>
          <w:lang w:val="en-US"/>
        </w:rPr>
      </w:pPr>
      <w:r>
        <w:rPr>
          <w:lang w:val="en-US"/>
        </w:rPr>
        <w:t>Saran:</w:t>
      </w:r>
    </w:p>
    <w:p w14:paraId="5633459D" w14:textId="66AB0D8F" w:rsidR="00D1485E" w:rsidRPr="00D1485E" w:rsidRDefault="00D1485E" w:rsidP="00AC0103">
      <w:pPr>
        <w:pStyle w:val="CommentText"/>
        <w:rPr>
          <w:lang w:val="en-US"/>
        </w:rPr>
      </w:pPr>
      <w:proofErr w:type="spellStart"/>
      <w:r>
        <w:rPr>
          <w:lang w:val="en-US"/>
        </w:rPr>
        <w:t>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w:t>
      </w:r>
    </w:p>
    <w:p w14:paraId="1A71333F" w14:textId="77777777" w:rsidR="00AC0103" w:rsidRDefault="00AC0103">
      <w:pPr>
        <w:pStyle w:val="CommentText"/>
      </w:pPr>
    </w:p>
  </w:comment>
  <w:comment w:id="2" w:author="Reviewer 01" w:date="2022-01-13T11:08:00Z" w:initials="R0">
    <w:p w14:paraId="03C7C49E" w14:textId="77777777" w:rsidR="007664C9" w:rsidRDefault="007664C9">
      <w:pPr>
        <w:pStyle w:val="CommentText"/>
      </w:pPr>
      <w:r>
        <w:rPr>
          <w:rStyle w:val="CommentReference"/>
        </w:rPr>
        <w:annotationRef/>
      </w:r>
    </w:p>
    <w:p w14:paraId="10BFFD58" w14:textId="77777777" w:rsidR="001D1258" w:rsidRDefault="001D1258">
      <w:pPr>
        <w:pStyle w:val="CommentText"/>
        <w:rPr>
          <w:lang w:val="en-US"/>
        </w:rPr>
      </w:pPr>
      <w:r w:rsidRPr="00983803">
        <w:rPr>
          <w:lang w:val="id-ID"/>
        </w:rPr>
        <w:t xml:space="preserve">Dalam </w:t>
      </w:r>
      <w:r>
        <w:t>METHOD</w:t>
      </w:r>
      <w:r w:rsidRPr="00983803">
        <w:rPr>
          <w:lang w:val="id-ID"/>
        </w:rPr>
        <w:t xml:space="preserve"> dijelaskan metode penelitian apa yang digunakan, pengukuran variabel, </w:t>
      </w:r>
      <w:r>
        <w:t xml:space="preserve">instrument yang </w:t>
      </w:r>
      <w:proofErr w:type="spellStart"/>
      <w:r>
        <w:t>digunakan</w:t>
      </w:r>
      <w:proofErr w:type="spellEnd"/>
      <w:r>
        <w:t xml:space="preserve">, </w:t>
      </w:r>
      <w:r w:rsidRPr="00983803">
        <w:rPr>
          <w:lang w:val="id-ID"/>
        </w:rPr>
        <w:t>penjelasan mengenai populasi dan sampel, teknik penarikan data serta teknik analisis data</w:t>
      </w:r>
      <w:r w:rsidR="00D1485E">
        <w:rPr>
          <w:lang w:val="en-US"/>
        </w:rPr>
        <w:t>.</w:t>
      </w:r>
    </w:p>
    <w:p w14:paraId="7237002A" w14:textId="77777777" w:rsidR="00D1485E" w:rsidRDefault="00D1485E">
      <w:pPr>
        <w:pStyle w:val="CommentText"/>
        <w:rPr>
          <w:lang w:val="en-US"/>
        </w:rPr>
      </w:pPr>
    </w:p>
    <w:p w14:paraId="0B7D743D" w14:textId="77777777" w:rsidR="00D1485E" w:rsidRDefault="00D1485E">
      <w:pPr>
        <w:pStyle w:val="CommentText"/>
        <w:rPr>
          <w:lang w:val="en-US"/>
        </w:rPr>
      </w:pPr>
      <w:r>
        <w:rPr>
          <w:lang w:val="en-US"/>
        </w:rPr>
        <w:t>Saran:</w:t>
      </w:r>
    </w:p>
    <w:p w14:paraId="21CE94E0" w14:textId="5428BA03" w:rsidR="00D1485E" w:rsidRPr="00D1485E" w:rsidRDefault="00D1485E">
      <w:pPr>
        <w:pStyle w:val="CommentText"/>
        <w:rPr>
          <w:lang w:val="en-US"/>
        </w:rPr>
      </w:pPr>
      <w:proofErr w:type="spellStart"/>
      <w:r>
        <w:rPr>
          <w:lang w:val="en-US"/>
        </w:rPr>
        <w:t>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metode</w:t>
      </w:r>
      <w:proofErr w:type="spellEnd"/>
      <w:r>
        <w:rPr>
          <w:lang w:val="en-US"/>
        </w:rPr>
        <w:t xml:space="preserve"> dan </w:t>
      </w:r>
      <w:proofErr w:type="spellStart"/>
      <w:r>
        <w:rPr>
          <w:lang w:val="en-US"/>
        </w:rPr>
        <w:t>desain</w:t>
      </w:r>
      <w:proofErr w:type="spellEnd"/>
      <w:r>
        <w:rPr>
          <w:lang w:val="en-US"/>
        </w:rPr>
        <w:t xml:space="preserve"> </w:t>
      </w:r>
      <w:proofErr w:type="spellStart"/>
      <w:r>
        <w:rPr>
          <w:lang w:val="en-US"/>
        </w:rPr>
        <w:t>penelitian</w:t>
      </w:r>
      <w:proofErr w:type="spellEnd"/>
      <w:r>
        <w:rPr>
          <w:lang w:val="en-US"/>
        </w:rPr>
        <w:t xml:space="preserve">. Quantitative </w:t>
      </w:r>
      <w:proofErr w:type="spellStart"/>
      <w:r>
        <w:rPr>
          <w:lang w:val="en-US"/>
        </w:rPr>
        <w:t>ataukah</w:t>
      </w:r>
      <w:proofErr w:type="spellEnd"/>
      <w:r>
        <w:rPr>
          <w:lang w:val="en-US"/>
        </w:rPr>
        <w:t xml:space="preserve"> qualitative? </w:t>
      </w:r>
      <w:r w:rsidR="00F73BDA">
        <w:rPr>
          <w:lang w:val="en-US"/>
        </w:rPr>
        <w:t>S</w:t>
      </w:r>
      <w:r>
        <w:rPr>
          <w:lang w:val="en-US"/>
        </w:rPr>
        <w:t>ampling</w:t>
      </w:r>
      <w:r w:rsidR="00F73BDA">
        <w:rPr>
          <w:lang w:val="en-US"/>
        </w:rPr>
        <w:t xml:space="preserve"> </w:t>
      </w:r>
      <w:proofErr w:type="spellStart"/>
      <w:r w:rsidR="00F73BDA">
        <w:rPr>
          <w:lang w:val="en-US"/>
        </w:rPr>
        <w:t>ataupun</w:t>
      </w:r>
      <w:proofErr w:type="spellEnd"/>
      <w:r w:rsidR="00F73BDA">
        <w:rPr>
          <w:lang w:val="en-US"/>
        </w:rPr>
        <w:t xml:space="preserve"> subject </w:t>
      </w:r>
      <w:proofErr w:type="spellStart"/>
      <w:r w:rsidR="00F73BDA">
        <w:rPr>
          <w:lang w:val="en-US"/>
        </w:rPr>
        <w:t>penelitian</w:t>
      </w:r>
      <w:proofErr w:type="spellEnd"/>
      <w:r>
        <w:rPr>
          <w:lang w:val="en-US"/>
        </w:rPr>
        <w:t xml:space="preserve"> dan </w:t>
      </w:r>
      <w:proofErr w:type="spellStart"/>
      <w:r>
        <w:rPr>
          <w:lang w:val="en-US"/>
        </w:rPr>
        <w:t>kejelasan</w:t>
      </w:r>
      <w:proofErr w:type="spellEnd"/>
      <w:r>
        <w:rPr>
          <w:lang w:val="en-US"/>
        </w:rPr>
        <w:t xml:space="preserve"> Teknik </w:t>
      </w:r>
      <w:proofErr w:type="spellStart"/>
      <w:r>
        <w:rPr>
          <w:lang w:val="en-US"/>
        </w:rPr>
        <w:t>analisis</w:t>
      </w:r>
      <w:proofErr w:type="spellEnd"/>
      <w:r>
        <w:rPr>
          <w:lang w:val="en-US"/>
        </w:rPr>
        <w:t xml:space="preserve"> data </w:t>
      </w:r>
      <w:proofErr w:type="spellStart"/>
      <w:r>
        <w:rPr>
          <w:lang w:val="en-US"/>
        </w:rPr>
        <w:t>hingga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keselarasan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dicantumkan</w:t>
      </w:r>
      <w:proofErr w:type="spellEnd"/>
      <w:r>
        <w:rPr>
          <w:lang w:val="en-US"/>
        </w:rPr>
        <w:t xml:space="preserve"> </w:t>
      </w:r>
      <w:proofErr w:type="spellStart"/>
      <w:r>
        <w:rPr>
          <w:lang w:val="en-US"/>
        </w:rPr>
        <w:t>dalam</w:t>
      </w:r>
      <w:proofErr w:type="spellEnd"/>
      <w:r>
        <w:rPr>
          <w:lang w:val="en-US"/>
        </w:rPr>
        <w:t xml:space="preserve"> conclusion.</w:t>
      </w:r>
    </w:p>
  </w:comment>
  <w:comment w:id="3" w:author="Reviewer 01" w:date="2022-01-13T10:55:00Z" w:initials="R0">
    <w:p w14:paraId="0D32270D" w14:textId="77777777" w:rsidR="00AC0103" w:rsidRDefault="00AC0103" w:rsidP="00AC0103">
      <w:pPr>
        <w:pStyle w:val="CommentText"/>
      </w:pPr>
      <w:r>
        <w:rPr>
          <w:rStyle w:val="CommentReference"/>
        </w:rPr>
        <w:annotationRef/>
      </w:r>
    </w:p>
    <w:p w14:paraId="5D1A1EBA" w14:textId="77777777" w:rsidR="00A727D0" w:rsidRDefault="00A727D0" w:rsidP="00A727D0">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ditentukan</w:t>
      </w:r>
      <w:proofErr w:type="spellEnd"/>
      <w:r>
        <w:t xml:space="preserve"> </w:t>
      </w:r>
      <w:proofErr w:type="spellStart"/>
      <w:r>
        <w:t>utk</w:t>
      </w:r>
      <w:proofErr w:type="spellEnd"/>
      <w:r>
        <w:t xml:space="preserve"> </w:t>
      </w:r>
      <w:proofErr w:type="spellStart"/>
      <w:r>
        <w:t>publiksai</w:t>
      </w:r>
      <w:proofErr w:type="spellEnd"/>
      <w:r>
        <w:t xml:space="preserve"> IOP </w:t>
      </w:r>
      <w:proofErr w:type="spellStart"/>
      <w:r>
        <w:t>atau</w:t>
      </w:r>
      <w:proofErr w:type="spellEnd"/>
      <w:r>
        <w:t xml:space="preserve"> Atlantis Press</w:t>
      </w:r>
    </w:p>
    <w:p w14:paraId="182523FA" w14:textId="77777777" w:rsidR="00AC0103" w:rsidRDefault="00AC0103">
      <w:pPr>
        <w:pStyle w:val="CommentText"/>
      </w:pPr>
    </w:p>
  </w:comment>
  <w:comment w:id="4" w:author="Reviewer 01" w:date="2022-01-13T10:57:00Z" w:initials="R0">
    <w:p w14:paraId="63E1F992" w14:textId="77777777" w:rsidR="005E280A" w:rsidRDefault="005E280A">
      <w:pPr>
        <w:pStyle w:val="CommentText"/>
        <w:rPr>
          <w:rStyle w:val="CommentReference"/>
        </w:rPr>
      </w:pPr>
      <w:r>
        <w:rPr>
          <w:rStyle w:val="CommentReference"/>
        </w:rPr>
        <w:annotationRef/>
      </w:r>
    </w:p>
    <w:p w14:paraId="4C9FDBCB" w14:textId="77777777" w:rsidR="00A727D0" w:rsidRDefault="00A727D0" w:rsidP="00A727D0">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ditentukan</w:t>
      </w:r>
      <w:proofErr w:type="spellEnd"/>
      <w:r>
        <w:t xml:space="preserve"> </w:t>
      </w:r>
      <w:proofErr w:type="spellStart"/>
      <w:r>
        <w:t>utk</w:t>
      </w:r>
      <w:proofErr w:type="spellEnd"/>
      <w:r>
        <w:t xml:space="preserve"> </w:t>
      </w:r>
      <w:proofErr w:type="spellStart"/>
      <w:r>
        <w:t>publiksai</w:t>
      </w:r>
      <w:proofErr w:type="spellEnd"/>
      <w:r>
        <w:t xml:space="preserve"> IOP </w:t>
      </w:r>
      <w:proofErr w:type="spellStart"/>
      <w:r>
        <w:t>atau</w:t>
      </w:r>
      <w:proofErr w:type="spellEnd"/>
      <w:r>
        <w:t xml:space="preserve"> Atlantis Press</w:t>
      </w:r>
    </w:p>
    <w:p w14:paraId="6F304861" w14:textId="4E19BE21" w:rsidR="005E280A" w:rsidRDefault="005E280A" w:rsidP="005E280A">
      <w:pPr>
        <w:pStyle w:val="CommentText"/>
      </w:pPr>
    </w:p>
    <w:p w14:paraId="2A55921F" w14:textId="77777777" w:rsidR="005E280A" w:rsidRDefault="005E280A">
      <w:pPr>
        <w:pStyle w:val="CommentText"/>
      </w:pPr>
    </w:p>
  </w:comment>
  <w:comment w:id="5" w:author="Reviewer 01" w:date="2022-01-13T11:06:00Z" w:initials="R0">
    <w:p w14:paraId="2FD383DB" w14:textId="77777777" w:rsidR="007664C9" w:rsidRDefault="007664C9">
      <w:pPr>
        <w:pStyle w:val="CommentText"/>
        <w:rPr>
          <w:rStyle w:val="CommentReference"/>
        </w:rPr>
      </w:pPr>
      <w:r>
        <w:rPr>
          <w:rStyle w:val="CommentReference"/>
        </w:rPr>
        <w:annotationRef/>
      </w:r>
    </w:p>
    <w:p w14:paraId="78FAD3C8" w14:textId="77777777" w:rsidR="00A727D0" w:rsidRDefault="00A727D0" w:rsidP="00A727D0">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ditentukan</w:t>
      </w:r>
      <w:proofErr w:type="spellEnd"/>
      <w:r>
        <w:t xml:space="preserve"> </w:t>
      </w:r>
      <w:proofErr w:type="spellStart"/>
      <w:r>
        <w:t>utk</w:t>
      </w:r>
      <w:proofErr w:type="spellEnd"/>
      <w:r>
        <w:t xml:space="preserve"> </w:t>
      </w:r>
      <w:proofErr w:type="spellStart"/>
      <w:r>
        <w:t>publiksai</w:t>
      </w:r>
      <w:proofErr w:type="spellEnd"/>
      <w:r>
        <w:t xml:space="preserve"> IOP </w:t>
      </w:r>
      <w:proofErr w:type="spellStart"/>
      <w:r>
        <w:t>atau</w:t>
      </w:r>
      <w:proofErr w:type="spellEnd"/>
      <w:r>
        <w:t xml:space="preserve"> Atlantis Press</w:t>
      </w:r>
    </w:p>
    <w:p w14:paraId="6076452B" w14:textId="2BBFD27D" w:rsidR="007664C9" w:rsidRDefault="007664C9">
      <w:pPr>
        <w:pStyle w:val="CommentText"/>
      </w:pPr>
    </w:p>
  </w:comment>
  <w:comment w:id="6" w:author="Reviewer 01" w:date="2022-01-13T11:30:00Z" w:initials="R0">
    <w:p w14:paraId="35BA573F" w14:textId="77777777" w:rsidR="00F73BDA" w:rsidRDefault="00F73BDA">
      <w:pPr>
        <w:pStyle w:val="CommentText"/>
      </w:pPr>
      <w:r>
        <w:rPr>
          <w:rStyle w:val="CommentReference"/>
        </w:rPr>
        <w:annotationRef/>
      </w:r>
    </w:p>
    <w:p w14:paraId="419A5ED2" w14:textId="05ECA43B" w:rsidR="00F73BDA" w:rsidRDefault="00F73BDA">
      <w:pPr>
        <w:pStyle w:val="CommentText"/>
      </w:pPr>
      <w:r w:rsidRPr="00F73BDA">
        <w:rPr>
          <w:b/>
          <w:bCs/>
        </w:rPr>
        <w:t>Effective to increase……</w:t>
      </w:r>
      <w:r>
        <w:rPr>
          <w:b/>
          <w:bCs/>
        </w:rPr>
        <w:t>improvement……</w:t>
      </w:r>
    </w:p>
    <w:p w14:paraId="798F072E" w14:textId="77777777" w:rsidR="00F73BDA" w:rsidRDefault="00F73BDA">
      <w:pPr>
        <w:pStyle w:val="CommentText"/>
      </w:pPr>
      <w:r>
        <w:t xml:space="preserve"> </w:t>
      </w:r>
    </w:p>
    <w:p w14:paraId="3974D963" w14:textId="3BB6AC3F" w:rsidR="00F73BDA" w:rsidRDefault="00F73BDA">
      <w:pPr>
        <w:pStyle w:val="CommentText"/>
      </w:pPr>
      <w:proofErr w:type="spellStart"/>
      <w:r>
        <w:t>menunjukkan</w:t>
      </w:r>
      <w:proofErr w:type="spellEnd"/>
      <w:r>
        <w:t xml:space="preserve"> </w:t>
      </w:r>
      <w:proofErr w:type="spellStart"/>
      <w:r>
        <w:t>bahwa</w:t>
      </w:r>
      <w:proofErr w:type="spellEnd"/>
      <w:r>
        <w:t xml:space="preserve"> </w:t>
      </w:r>
      <w:proofErr w:type="spellStart"/>
      <w:r>
        <w:t>penelitian</w:t>
      </w:r>
      <w:proofErr w:type="spellEnd"/>
      <w:r>
        <w:t xml:space="preserve"> </w:t>
      </w:r>
      <w:proofErr w:type="spellStart"/>
      <w:r>
        <w:t>berbentuk</w:t>
      </w:r>
      <w:proofErr w:type="spellEnd"/>
      <w:r>
        <w:t xml:space="preserve"> quantitative, </w:t>
      </w:r>
      <w:proofErr w:type="spellStart"/>
      <w:r>
        <w:t>namun</w:t>
      </w:r>
      <w:proofErr w:type="spellEnd"/>
      <w:r>
        <w:t xml:space="preserve"> </w:t>
      </w:r>
      <w:proofErr w:type="spellStart"/>
      <w:r>
        <w:t>tidak</w:t>
      </w:r>
      <w:proofErr w:type="spellEnd"/>
      <w:r>
        <w:t xml:space="preserve"> </w:t>
      </w:r>
      <w:proofErr w:type="spellStart"/>
      <w:r>
        <w:t>selaras</w:t>
      </w:r>
      <w:proofErr w:type="spellEnd"/>
      <w:r>
        <w:t xml:space="preserve"> </w:t>
      </w:r>
      <w:proofErr w:type="spellStart"/>
      <w:r>
        <w:t>dengan</w:t>
      </w:r>
      <w:proofErr w:type="spellEnd"/>
      <w:r>
        <w:t xml:space="preserve"> </w:t>
      </w:r>
      <w:r w:rsidR="000034EF">
        <w:t xml:space="preserve">yang </w:t>
      </w:r>
      <w:bookmarkStart w:id="7" w:name="_GoBack"/>
      <w:bookmarkEnd w:id="7"/>
      <w:proofErr w:type="spellStart"/>
      <w:r>
        <w:t>dicantumkan</w:t>
      </w:r>
      <w:proofErr w:type="spellEnd"/>
      <w:r>
        <w:t xml:space="preserve"> </w:t>
      </w:r>
      <w:proofErr w:type="spellStart"/>
      <w:r>
        <w:t>dalam</w:t>
      </w:r>
      <w:proofErr w:type="spellEnd"/>
      <w:r>
        <w:t xml:space="preserve"> Method</w:t>
      </w:r>
    </w:p>
  </w:comment>
  <w:comment w:id="8" w:author="Reviewer 01" w:date="2022-01-13T11:06:00Z" w:initials="R0">
    <w:p w14:paraId="34486FF1" w14:textId="77777777" w:rsidR="007664C9" w:rsidRDefault="007664C9" w:rsidP="007664C9">
      <w:pPr>
        <w:pStyle w:val="CommentText"/>
      </w:pPr>
      <w:r>
        <w:rPr>
          <w:rStyle w:val="CommentReference"/>
        </w:rPr>
        <w:annotationRef/>
      </w:r>
      <w:bookmarkStart w:id="9" w:name="_Hlk92915161"/>
    </w:p>
    <w:p w14:paraId="59FB4AEA" w14:textId="77777777" w:rsidR="007664C9" w:rsidRDefault="007664C9" w:rsidP="007664C9">
      <w:pPr>
        <w:pStyle w:val="CommentText"/>
        <w:numPr>
          <w:ilvl w:val="0"/>
          <w:numId w:val="6"/>
        </w:numPr>
        <w:jc w:val="center"/>
      </w:pPr>
      <w:r>
        <w:t xml:space="preserve">REFERENCE </w:t>
      </w:r>
      <w:proofErr w:type="spellStart"/>
      <w:r>
        <w:t>mengguankan</w:t>
      </w:r>
      <w:proofErr w:type="spellEnd"/>
      <w:r>
        <w:t xml:space="preserve"> Vancouver style</w:t>
      </w:r>
    </w:p>
    <w:p w14:paraId="1875CF19" w14:textId="77777777" w:rsidR="007664C9" w:rsidRPr="00C976D3" w:rsidRDefault="007664C9" w:rsidP="007664C9">
      <w:pPr>
        <w:pStyle w:val="CommentText"/>
        <w:numPr>
          <w:ilvl w:val="0"/>
          <w:numId w:val="6"/>
        </w:numPr>
        <w:jc w:val="both"/>
      </w:pPr>
      <w:proofErr w:type="spellStart"/>
      <w:r>
        <w:t>R</w:t>
      </w:r>
      <w:r w:rsidRPr="00C976D3">
        <w:t>eferensi</w:t>
      </w:r>
      <w:proofErr w:type="spellEnd"/>
      <w:r w:rsidRPr="00C976D3">
        <w:t xml:space="preserve"> yang </w:t>
      </w:r>
      <w:proofErr w:type="spellStart"/>
      <w:r w:rsidRPr="00C976D3">
        <w:t>mutakhir</w:t>
      </w:r>
      <w:proofErr w:type="spellEnd"/>
      <w:r w:rsidRPr="00C976D3">
        <w:t xml:space="preserve"> </w:t>
      </w:r>
      <w:proofErr w:type="spellStart"/>
      <w:r w:rsidRPr="00C976D3">
        <w:t>dari</w:t>
      </w:r>
      <w:proofErr w:type="spellEnd"/>
      <w:r w:rsidRPr="00C976D3">
        <w:t xml:space="preserve"> 5 – 10 </w:t>
      </w:r>
      <w:proofErr w:type="spellStart"/>
      <w:r w:rsidRPr="00C976D3">
        <w:t>tahun</w:t>
      </w:r>
      <w:proofErr w:type="spellEnd"/>
      <w:r w:rsidRPr="00C976D3">
        <w:t xml:space="preserve"> </w:t>
      </w:r>
      <w:proofErr w:type="spellStart"/>
      <w:r w:rsidRPr="00C976D3">
        <w:t>terakhir</w:t>
      </w:r>
      <w:proofErr w:type="spellEnd"/>
      <w:r w:rsidRPr="00C976D3">
        <w:t xml:space="preserve"> </w:t>
      </w:r>
    </w:p>
    <w:p w14:paraId="7A96AE9F" w14:textId="77777777" w:rsidR="007664C9" w:rsidRPr="006F0009" w:rsidRDefault="007664C9" w:rsidP="007664C9">
      <w:pPr>
        <w:pStyle w:val="CommentText"/>
        <w:numPr>
          <w:ilvl w:val="0"/>
          <w:numId w:val="6"/>
        </w:numPr>
        <w:jc w:val="center"/>
      </w:pPr>
      <w:proofErr w:type="spellStart"/>
      <w:r w:rsidRPr="00C976D3">
        <w:t>Jumlah</w:t>
      </w:r>
      <w:proofErr w:type="spellEnd"/>
      <w:r w:rsidRPr="00C976D3">
        <w:t xml:space="preserve"> </w:t>
      </w:r>
      <w:proofErr w:type="spellStart"/>
      <w:r w:rsidRPr="00C976D3">
        <w:t>referensi</w:t>
      </w:r>
      <w:proofErr w:type="spellEnd"/>
      <w:r w:rsidRPr="00C976D3">
        <w:t xml:space="preserve"> </w:t>
      </w:r>
      <w:proofErr w:type="spellStart"/>
      <w:r w:rsidRPr="00C976D3">
        <w:t>jurnal</w:t>
      </w:r>
      <w:proofErr w:type="spellEnd"/>
      <w:r w:rsidRPr="00C976D3">
        <w:t xml:space="preserve"> </w:t>
      </w:r>
      <w:proofErr w:type="spellStart"/>
      <w:r>
        <w:t>internasional</w:t>
      </w:r>
      <w:proofErr w:type="spellEnd"/>
      <w:r>
        <w:t xml:space="preserve"> </w:t>
      </w:r>
      <w:proofErr w:type="spellStart"/>
      <w:r w:rsidRPr="00C976D3">
        <w:t>diusahakan</w:t>
      </w:r>
      <w:proofErr w:type="spellEnd"/>
      <w:r w:rsidRPr="00C976D3">
        <w:t xml:space="preserve"> 80% </w:t>
      </w:r>
      <w:proofErr w:type="spellStart"/>
      <w:r w:rsidRPr="00C976D3">
        <w:t>dari</w:t>
      </w:r>
      <w:proofErr w:type="spellEnd"/>
      <w:r w:rsidRPr="00C976D3">
        <w:t xml:space="preserve"> total </w:t>
      </w:r>
      <w:proofErr w:type="spellStart"/>
      <w:r w:rsidRPr="00C976D3">
        <w:t>referensi</w:t>
      </w:r>
      <w:proofErr w:type="spellEnd"/>
      <w:r w:rsidRPr="00C976D3">
        <w:t xml:space="preserve"> yang </w:t>
      </w:r>
      <w:proofErr w:type="spellStart"/>
      <w:r w:rsidRPr="00C976D3">
        <w:t>digunakan</w:t>
      </w:r>
      <w:proofErr w:type="spellEnd"/>
      <w:r>
        <w:t xml:space="preserve"> </w:t>
      </w:r>
    </w:p>
    <w:p w14:paraId="01B600FA" w14:textId="77777777" w:rsidR="007664C9" w:rsidRPr="00C976D3" w:rsidRDefault="007664C9" w:rsidP="007664C9">
      <w:pPr>
        <w:pStyle w:val="CommentText"/>
        <w:numPr>
          <w:ilvl w:val="0"/>
          <w:numId w:val="6"/>
        </w:numPr>
        <w:jc w:val="center"/>
      </w:pPr>
      <w:r>
        <w:t xml:space="preserve"> Minimal </w:t>
      </w:r>
      <w:proofErr w:type="spellStart"/>
      <w:r>
        <w:t>jumlah</w:t>
      </w:r>
      <w:proofErr w:type="spellEnd"/>
      <w:r>
        <w:t xml:space="preserve"> 15 </w:t>
      </w:r>
      <w:proofErr w:type="spellStart"/>
      <w:r>
        <w:t>referensi</w:t>
      </w:r>
      <w:proofErr w:type="spellEnd"/>
      <w:r>
        <w:t xml:space="preserve"> (80% </w:t>
      </w:r>
      <w:proofErr w:type="spellStart"/>
      <w:r>
        <w:t>beraal</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bereputasi</w:t>
      </w:r>
      <w:proofErr w:type="spellEnd"/>
      <w:r>
        <w:t xml:space="preserve"> dan 20% </w:t>
      </w:r>
      <w:proofErr w:type="spellStart"/>
      <w:r>
        <w:t>sumber</w:t>
      </w:r>
      <w:proofErr w:type="spellEnd"/>
      <w:r>
        <w:t xml:space="preserve"> </w:t>
      </w:r>
      <w:proofErr w:type="spellStart"/>
      <w:r>
        <w:t>lainnya</w:t>
      </w:r>
      <w:proofErr w:type="spellEnd"/>
      <w:r>
        <w:t>)</w:t>
      </w:r>
    </w:p>
    <w:p w14:paraId="3E5029FF" w14:textId="11C5C286" w:rsidR="007664C9" w:rsidRDefault="007664C9" w:rsidP="007664C9">
      <w:pPr>
        <w:pStyle w:val="CommentText"/>
        <w:numPr>
          <w:ilvl w:val="0"/>
          <w:numId w:val="6"/>
        </w:numPr>
        <w:jc w:val="center"/>
      </w:pPr>
      <w:r w:rsidRPr="00C976D3">
        <w:t xml:space="preserve">DI CEK KEMBALI JANGAN SAMPAI ADA KUTIPAN YANG ADA </w:t>
      </w:r>
      <w:r>
        <w:t xml:space="preserve">DALAM </w:t>
      </w:r>
      <w:r w:rsidRPr="00C976D3">
        <w:t>ARTIKEL</w:t>
      </w:r>
      <w:r>
        <w:t>,</w:t>
      </w:r>
      <w:r w:rsidRPr="00C976D3">
        <w:t xml:space="preserve"> TETAPI TIDAK ADA DI DALAM DAFTAR PUSTAKA ATAU SEBALIKNYA, ADA DI DAFTAR PUSTAKA TETAPI TIDAK ADA DI IS</w:t>
      </w:r>
      <w:r>
        <w:t xml:space="preserve">I </w:t>
      </w:r>
      <w:proofErr w:type="spellStart"/>
      <w:r>
        <w:t>atau</w:t>
      </w:r>
      <w:proofErr w:type="spellEnd"/>
      <w:r>
        <w:t xml:space="preserve"> </w:t>
      </w:r>
      <w:proofErr w:type="spellStart"/>
      <w:r>
        <w:t>akan</w:t>
      </w:r>
      <w:proofErr w:type="spellEnd"/>
      <w:r>
        <w:t xml:space="preserve"> </w:t>
      </w:r>
      <w:proofErr w:type="spellStart"/>
      <w:r>
        <w:t>dianggap</w:t>
      </w:r>
      <w:proofErr w:type="spellEnd"/>
      <w:r>
        <w:t xml:space="preserve"> PLAGIASI</w:t>
      </w:r>
    </w:p>
    <w:p w14:paraId="6AC44287" w14:textId="69970816" w:rsidR="0070536F" w:rsidRDefault="0070536F" w:rsidP="0070536F">
      <w:pPr>
        <w:pStyle w:val="CommentText"/>
        <w:jc w:val="center"/>
      </w:pPr>
    </w:p>
    <w:p w14:paraId="621E32C5" w14:textId="3CFEF50B" w:rsidR="0070536F" w:rsidRPr="005C0986" w:rsidRDefault="0070536F" w:rsidP="0070536F">
      <w:pPr>
        <w:pStyle w:val="CommentText"/>
        <w:jc w:val="center"/>
      </w:pPr>
    </w:p>
    <w:bookmarkEnd w:id="9"/>
    <w:p w14:paraId="2467F7CE" w14:textId="77777777" w:rsidR="007664C9" w:rsidRDefault="007664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11B61" w15:done="0"/>
  <w15:commentEx w15:paraId="1A71333F" w15:done="0"/>
  <w15:commentEx w15:paraId="21CE94E0" w15:done="0"/>
  <w15:commentEx w15:paraId="182523FA" w15:done="0"/>
  <w15:commentEx w15:paraId="2A55921F" w15:done="0"/>
  <w15:commentEx w15:paraId="6076452B" w15:done="0"/>
  <w15:commentEx w15:paraId="3974D963" w15:done="0"/>
  <w15:commentEx w15:paraId="2467F7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11B61" w16cid:durableId="258A822F"/>
  <w16cid:commentId w16cid:paraId="1A71333F" w16cid:durableId="258A8321"/>
  <w16cid:commentId w16cid:paraId="21CE94E0" w16cid:durableId="258A86AC"/>
  <w16cid:commentId w16cid:paraId="182523FA" w16cid:durableId="258A8385"/>
  <w16cid:commentId w16cid:paraId="2A55921F" w16cid:durableId="258A840E"/>
  <w16cid:commentId w16cid:paraId="6076452B" w16cid:durableId="258A861B"/>
  <w16cid:commentId w16cid:paraId="3974D963" w16cid:durableId="258A8BB8"/>
  <w16cid:commentId w16cid:paraId="2467F7CE" w16cid:durableId="258A8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54AF3" w14:textId="77777777" w:rsidR="00161ECF" w:rsidRDefault="00161ECF">
      <w:r>
        <w:separator/>
      </w:r>
    </w:p>
  </w:endnote>
  <w:endnote w:type="continuationSeparator" w:id="0">
    <w:p w14:paraId="4A8DC188" w14:textId="77777777" w:rsidR="00161ECF" w:rsidRDefault="0016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
    <w:altName w:val="Calibri"/>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E543" w14:textId="77777777" w:rsidR="00161ECF" w:rsidRPr="00043761" w:rsidRDefault="00161ECF">
      <w:pPr>
        <w:pStyle w:val="Bulleted"/>
        <w:numPr>
          <w:ilvl w:val="0"/>
          <w:numId w:val="0"/>
        </w:numPr>
        <w:rPr>
          <w:rFonts w:ascii="Sabon" w:hAnsi="Sabon"/>
          <w:color w:val="auto"/>
          <w:szCs w:val="20"/>
        </w:rPr>
      </w:pPr>
      <w:r>
        <w:separator/>
      </w:r>
    </w:p>
  </w:footnote>
  <w:footnote w:type="continuationSeparator" w:id="0">
    <w:p w14:paraId="2215DE1C" w14:textId="77777777" w:rsidR="00161ECF" w:rsidRDefault="0016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E07EC" w14:textId="77777777" w:rsidR="009A0487" w:rsidRDefault="009A0487"/>
  <w:p w14:paraId="01B2D1DD" w14:textId="77777777" w:rsidR="009A0487" w:rsidRDefault="009A0487"/>
  <w:p w14:paraId="4429B8C4" w14:textId="77777777" w:rsidR="009A0487" w:rsidRDefault="009A0487"/>
  <w:p w14:paraId="0FA21ADD" w14:textId="77777777" w:rsidR="009A0487" w:rsidRDefault="009A0487"/>
  <w:p w14:paraId="58ED4ABA" w14:textId="77777777" w:rsidR="009A0487" w:rsidRDefault="009A0487"/>
  <w:p w14:paraId="2258B57D"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6A"/>
    <w:multiLevelType w:val="multilevel"/>
    <w:tmpl w:val="E1FAD6F6"/>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i/>
      </w:rPr>
    </w:lvl>
    <w:lvl w:ilvl="2">
      <w:start w:val="1"/>
      <w:numFmt w:val="decimal"/>
      <w:pStyle w:val="Subsubsection"/>
      <w:suff w:val="nothing"/>
      <w:lvlText w:val="%1.2.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067875"/>
    <w:multiLevelType w:val="hybridMultilevel"/>
    <w:tmpl w:val="62D4F664"/>
    <w:lvl w:ilvl="0" w:tplc="8B744CF2">
      <w:start w:val="9"/>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0207C"/>
    <w:multiLevelType w:val="hybridMultilevel"/>
    <w:tmpl w:val="C51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5"/>
  </w:num>
  <w:num w:numId="2">
    <w:abstractNumId w:val="1"/>
  </w:num>
  <w:num w:numId="3">
    <w:abstractNumId w:val="0"/>
  </w:num>
  <w:num w:numId="4">
    <w:abstractNumId w:val="2"/>
  </w:num>
  <w:num w:numId="5">
    <w:abstractNumId w:val="3"/>
  </w:num>
  <w:num w:numId="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01">
    <w15:presenceInfo w15:providerId="None" w15:userId="Reviewer 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BE4"/>
    <w:rsid w:val="000034EF"/>
    <w:rsid w:val="00003781"/>
    <w:rsid w:val="00006EA6"/>
    <w:rsid w:val="000178FD"/>
    <w:rsid w:val="00084313"/>
    <w:rsid w:val="00085515"/>
    <w:rsid w:val="000C4A4A"/>
    <w:rsid w:val="000D7E1B"/>
    <w:rsid w:val="000F7AB6"/>
    <w:rsid w:val="00117EC2"/>
    <w:rsid w:val="001608AE"/>
    <w:rsid w:val="00161ECF"/>
    <w:rsid w:val="001733AB"/>
    <w:rsid w:val="00182946"/>
    <w:rsid w:val="001C4F87"/>
    <w:rsid w:val="001D1258"/>
    <w:rsid w:val="00217A99"/>
    <w:rsid w:val="0022730C"/>
    <w:rsid w:val="002A5AAB"/>
    <w:rsid w:val="00326B0B"/>
    <w:rsid w:val="0036422F"/>
    <w:rsid w:val="00372FF4"/>
    <w:rsid w:val="003C42AE"/>
    <w:rsid w:val="003D4530"/>
    <w:rsid w:val="004059AD"/>
    <w:rsid w:val="0041295F"/>
    <w:rsid w:val="00412CF0"/>
    <w:rsid w:val="00413B63"/>
    <w:rsid w:val="004507CA"/>
    <w:rsid w:val="00477601"/>
    <w:rsid w:val="004A02D3"/>
    <w:rsid w:val="005158FA"/>
    <w:rsid w:val="005C5837"/>
    <w:rsid w:val="005D0AEC"/>
    <w:rsid w:val="005E280A"/>
    <w:rsid w:val="00623CA0"/>
    <w:rsid w:val="00674F65"/>
    <w:rsid w:val="0068317C"/>
    <w:rsid w:val="006C3A58"/>
    <w:rsid w:val="006F45A4"/>
    <w:rsid w:val="0070536F"/>
    <w:rsid w:val="00733CB3"/>
    <w:rsid w:val="00751077"/>
    <w:rsid w:val="007552B4"/>
    <w:rsid w:val="007664C9"/>
    <w:rsid w:val="00793CAB"/>
    <w:rsid w:val="0081185A"/>
    <w:rsid w:val="00813A44"/>
    <w:rsid w:val="008B2AC2"/>
    <w:rsid w:val="008E08F1"/>
    <w:rsid w:val="008E75FF"/>
    <w:rsid w:val="0090551C"/>
    <w:rsid w:val="0092539B"/>
    <w:rsid w:val="00937F6F"/>
    <w:rsid w:val="009555D9"/>
    <w:rsid w:val="0099534A"/>
    <w:rsid w:val="009A0487"/>
    <w:rsid w:val="009D533C"/>
    <w:rsid w:val="00A2218B"/>
    <w:rsid w:val="00A40176"/>
    <w:rsid w:val="00A727D0"/>
    <w:rsid w:val="00A72EAA"/>
    <w:rsid w:val="00AC0103"/>
    <w:rsid w:val="00B05982"/>
    <w:rsid w:val="00B2027B"/>
    <w:rsid w:val="00B4055D"/>
    <w:rsid w:val="00B83F45"/>
    <w:rsid w:val="00BB4068"/>
    <w:rsid w:val="00BC3D63"/>
    <w:rsid w:val="00BD5150"/>
    <w:rsid w:val="00BE5B94"/>
    <w:rsid w:val="00C2361C"/>
    <w:rsid w:val="00C7484A"/>
    <w:rsid w:val="00CE55C2"/>
    <w:rsid w:val="00CF1D54"/>
    <w:rsid w:val="00D13E3F"/>
    <w:rsid w:val="00D1485E"/>
    <w:rsid w:val="00D417FE"/>
    <w:rsid w:val="00D452DD"/>
    <w:rsid w:val="00D545CF"/>
    <w:rsid w:val="00DB065E"/>
    <w:rsid w:val="00DB28AF"/>
    <w:rsid w:val="00DB791D"/>
    <w:rsid w:val="00DF2496"/>
    <w:rsid w:val="00E62E6E"/>
    <w:rsid w:val="00E744DF"/>
    <w:rsid w:val="00EF6BE4"/>
    <w:rsid w:val="00F73BDA"/>
    <w:rsid w:val="00FA4B2C"/>
    <w:rsid w:val="00FC3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E64E"/>
  <w15:docId w15:val="{EE0E812C-E854-47D9-9735-52261273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table" w:styleId="TableGrid">
    <w:name w:val="Table Grid"/>
    <w:basedOn w:val="TableNormal"/>
    <w:uiPriority w:val="59"/>
    <w:rsid w:val="00A72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39B"/>
    <w:pPr>
      <w:ind w:left="720"/>
      <w:contextualSpacing/>
    </w:pPr>
  </w:style>
  <w:style w:type="paragraph" w:styleId="Footer">
    <w:name w:val="footer"/>
    <w:basedOn w:val="Normal"/>
    <w:link w:val="FooterChar"/>
    <w:uiPriority w:val="99"/>
    <w:unhideWhenUsed/>
    <w:rsid w:val="00413B63"/>
    <w:pPr>
      <w:tabs>
        <w:tab w:val="center" w:pos="4680"/>
        <w:tab w:val="right" w:pos="9360"/>
      </w:tabs>
    </w:pPr>
  </w:style>
  <w:style w:type="character" w:customStyle="1" w:styleId="FooterChar">
    <w:name w:val="Footer Char"/>
    <w:basedOn w:val="DefaultParagraphFont"/>
    <w:link w:val="Footer"/>
    <w:uiPriority w:val="99"/>
    <w:rsid w:val="00413B63"/>
    <w:rPr>
      <w:rFonts w:ascii="Times" w:hAnsi="Times"/>
      <w:sz w:val="22"/>
      <w:lang w:eastAsia="en-US"/>
    </w:rPr>
  </w:style>
  <w:style w:type="paragraph" w:styleId="Header">
    <w:name w:val="header"/>
    <w:basedOn w:val="Normal"/>
    <w:link w:val="HeaderChar"/>
    <w:uiPriority w:val="99"/>
    <w:unhideWhenUsed/>
    <w:rsid w:val="00413B63"/>
    <w:pPr>
      <w:tabs>
        <w:tab w:val="center" w:pos="4680"/>
        <w:tab w:val="right" w:pos="9360"/>
      </w:tabs>
    </w:pPr>
  </w:style>
  <w:style w:type="character" w:customStyle="1" w:styleId="HeaderChar">
    <w:name w:val="Header Char"/>
    <w:basedOn w:val="DefaultParagraphFont"/>
    <w:link w:val="Header"/>
    <w:uiPriority w:val="99"/>
    <w:rsid w:val="00413B63"/>
    <w:rPr>
      <w:rFonts w:ascii="Times" w:hAnsi="Times"/>
      <w:sz w:val="22"/>
      <w:lang w:eastAsia="en-US"/>
    </w:rPr>
  </w:style>
  <w:style w:type="character" w:styleId="Hyperlink">
    <w:name w:val="Hyperlink"/>
    <w:basedOn w:val="DefaultParagraphFont"/>
    <w:uiPriority w:val="99"/>
    <w:unhideWhenUsed/>
    <w:rsid w:val="0036422F"/>
    <w:rPr>
      <w:color w:val="0000FF" w:themeColor="hyperlink"/>
      <w:u w:val="single"/>
    </w:rPr>
  </w:style>
  <w:style w:type="character" w:styleId="CommentReference">
    <w:name w:val="annotation reference"/>
    <w:basedOn w:val="DefaultParagraphFont"/>
    <w:uiPriority w:val="99"/>
    <w:semiHidden/>
    <w:unhideWhenUsed/>
    <w:rsid w:val="001608AE"/>
    <w:rPr>
      <w:sz w:val="16"/>
      <w:szCs w:val="16"/>
    </w:rPr>
  </w:style>
  <w:style w:type="paragraph" w:styleId="CommentText">
    <w:name w:val="annotation text"/>
    <w:basedOn w:val="Normal"/>
    <w:link w:val="CommentTextChar"/>
    <w:uiPriority w:val="99"/>
    <w:semiHidden/>
    <w:unhideWhenUsed/>
    <w:rsid w:val="001608AE"/>
    <w:rPr>
      <w:sz w:val="20"/>
    </w:rPr>
  </w:style>
  <w:style w:type="character" w:customStyle="1" w:styleId="CommentTextChar">
    <w:name w:val="Comment Text Char"/>
    <w:basedOn w:val="DefaultParagraphFont"/>
    <w:link w:val="CommentText"/>
    <w:uiPriority w:val="99"/>
    <w:semiHidden/>
    <w:rsid w:val="001608AE"/>
    <w:rPr>
      <w:rFonts w:ascii="Times" w:hAnsi="Times"/>
      <w:lang w:eastAsia="en-US"/>
    </w:rPr>
  </w:style>
  <w:style w:type="paragraph" w:styleId="CommentSubject">
    <w:name w:val="annotation subject"/>
    <w:basedOn w:val="CommentText"/>
    <w:next w:val="CommentText"/>
    <w:link w:val="CommentSubjectChar"/>
    <w:uiPriority w:val="99"/>
    <w:semiHidden/>
    <w:unhideWhenUsed/>
    <w:rsid w:val="001608AE"/>
    <w:rPr>
      <w:b/>
      <w:bCs/>
    </w:rPr>
  </w:style>
  <w:style w:type="character" w:customStyle="1" w:styleId="CommentSubjectChar">
    <w:name w:val="Comment Subject Char"/>
    <w:basedOn w:val="CommentTextChar"/>
    <w:link w:val="CommentSubject"/>
    <w:uiPriority w:val="99"/>
    <w:semiHidden/>
    <w:rsid w:val="001608AE"/>
    <w:rPr>
      <w:rFonts w:ascii="Times" w:hAnsi="Times"/>
      <w:b/>
      <w:bCs/>
      <w:lang w:eastAsia="en-US"/>
    </w:rPr>
  </w:style>
  <w:style w:type="paragraph" w:styleId="BalloonText">
    <w:name w:val="Balloon Text"/>
    <w:basedOn w:val="Normal"/>
    <w:link w:val="BalloonTextChar"/>
    <w:uiPriority w:val="99"/>
    <w:semiHidden/>
    <w:unhideWhenUsed/>
    <w:rsid w:val="001608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8A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o.org/3/cb3404en/cb3404e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5E9E-AB91-4FD0-84E4-7F355E4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603</TotalTime>
  <Pages>6</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Reviewer 01</cp:lastModifiedBy>
  <cp:revision>35</cp:revision>
  <cp:lastPrinted>2005-02-25T09:52:00Z</cp:lastPrinted>
  <dcterms:created xsi:type="dcterms:W3CDTF">2021-12-11T06:01:00Z</dcterms:created>
  <dcterms:modified xsi:type="dcterms:W3CDTF">2022-01-13T05:17:00Z</dcterms:modified>
</cp:coreProperties>
</file>