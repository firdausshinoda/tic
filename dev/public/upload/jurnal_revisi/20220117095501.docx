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BEBB5" w14:textId="0F01785F" w:rsidR="00635501" w:rsidRDefault="00120380" w:rsidP="00E459E1">
      <w:pPr>
        <w:pStyle w:val="Title"/>
        <w:rPr>
          <w:lang w:val="en-US"/>
        </w:rPr>
      </w:pPr>
      <w:r w:rsidRPr="006C1EE4">
        <w:rPr>
          <w:lang w:val="en-US"/>
        </w:rPr>
        <w:t>Implementation of fuzzy logic-based smart rice fields</w:t>
      </w:r>
    </w:p>
    <w:p w14:paraId="76AD721F" w14:textId="77777777" w:rsidR="006C1EE4" w:rsidRPr="006C1EE4" w:rsidRDefault="006C1EE4" w:rsidP="006C1EE4">
      <w:pPr>
        <w:pStyle w:val="Authors"/>
        <w:rPr>
          <w:lang w:val="en-US"/>
        </w:rPr>
      </w:pPr>
    </w:p>
    <w:p w14:paraId="2CAE69D4" w14:textId="0D9045E9" w:rsidR="00635501" w:rsidRPr="00533106" w:rsidRDefault="00A269AA" w:rsidP="00E459E1">
      <w:pPr>
        <w:pStyle w:val="Authors"/>
        <w:rPr>
          <w:lang w:val="en-US"/>
        </w:rPr>
      </w:pPr>
      <w:r w:rsidRPr="00A269AA">
        <w:rPr>
          <w:rFonts w:ascii="Times New Roman" w:hAnsi="Times New Roman"/>
          <w:sz w:val="24"/>
          <w:szCs w:val="24"/>
          <w:lang w:val="fi-FI"/>
        </w:rPr>
        <w:t>Mohammad</w:t>
      </w:r>
      <w:r w:rsidR="006C1EE4" w:rsidRPr="00480346">
        <w:rPr>
          <w:rFonts w:ascii="Times New Roman" w:hAnsi="Times New Roman"/>
          <w:sz w:val="24"/>
          <w:szCs w:val="24"/>
          <w:lang w:val="fi-FI"/>
        </w:rPr>
        <w:t>. Humam</w:t>
      </w:r>
      <w:r w:rsidR="00635501">
        <w:rPr>
          <w:lang w:val="en-US"/>
        </w:rPr>
        <w:t xml:space="preserve">, </w:t>
      </w:r>
      <w:r w:rsidR="006C1EE4">
        <w:rPr>
          <w:lang w:val="en-US"/>
        </w:rPr>
        <w:t>Abdul Basit</w:t>
      </w:r>
      <w:r w:rsidR="00635501" w:rsidRPr="00533106">
        <w:rPr>
          <w:lang w:val="en-US"/>
        </w:rPr>
        <w:t xml:space="preserve">, </w:t>
      </w:r>
      <w:r w:rsidR="006C1EE4" w:rsidRPr="00480346">
        <w:rPr>
          <w:rFonts w:ascii="Times New Roman" w:hAnsi="Times New Roman"/>
          <w:sz w:val="24"/>
          <w:szCs w:val="24"/>
          <w:lang w:val="en-US"/>
        </w:rPr>
        <w:t>Amirullah Hillal</w:t>
      </w:r>
    </w:p>
    <w:p w14:paraId="3A1EB325" w14:textId="5F8DB60D" w:rsidR="00635501" w:rsidRPr="005270A6" w:rsidRDefault="006C1EE4" w:rsidP="00E459E1">
      <w:pPr>
        <w:pStyle w:val="Addresses"/>
        <w:rPr>
          <w:lang w:val="en-US"/>
        </w:rPr>
      </w:pPr>
      <w:r w:rsidRPr="006C1EE4">
        <w:rPr>
          <w:lang w:val="en-US"/>
        </w:rPr>
        <w:t>Diploma 3 Computer Engineerin</w:t>
      </w:r>
      <w:r>
        <w:rPr>
          <w:lang w:val="en-US"/>
        </w:rPr>
        <w:t>, Politeknik Harapan Bersama Tegal</w:t>
      </w:r>
    </w:p>
    <w:p w14:paraId="46CB7712" w14:textId="2058BCD7" w:rsidR="00635501" w:rsidRPr="0081483F" w:rsidRDefault="00635501" w:rsidP="00E459E1">
      <w:pPr>
        <w:pStyle w:val="E-mail"/>
      </w:pPr>
      <w:r w:rsidRPr="005270A6">
        <w:rPr>
          <w:vertAlign w:val="superscript"/>
        </w:rPr>
        <w:t>*</w:t>
      </w:r>
      <w:r w:rsidR="00980C6A" w:rsidRPr="00980C6A">
        <w:rPr>
          <w:rFonts w:ascii="Times New Roman" w:hAnsi="Times New Roman"/>
          <w:sz w:val="24"/>
          <w:szCs w:val="24"/>
        </w:rPr>
        <w:t xml:space="preserve"> </w:t>
      </w:r>
      <w:hyperlink r:id="rId8" w:history="1">
        <w:r w:rsidR="00980C6A" w:rsidRPr="004B41E1">
          <w:rPr>
            <w:rStyle w:val="Hyperlink"/>
            <w:rFonts w:ascii="Times New Roman" w:hAnsi="Times New Roman"/>
            <w:sz w:val="24"/>
            <w:szCs w:val="24"/>
          </w:rPr>
          <w:t>humam@poltektegal.ac.id</w:t>
        </w:r>
      </w:hyperlink>
      <w:r w:rsidR="00980C6A">
        <w:rPr>
          <w:rFonts w:ascii="Times New Roman" w:hAnsi="Times New Roman"/>
          <w:sz w:val="24"/>
          <w:szCs w:val="24"/>
        </w:rPr>
        <w:t xml:space="preserve">, </w:t>
      </w:r>
      <w:hyperlink r:id="rId9" w:history="1">
        <w:r w:rsidR="00980C6A" w:rsidRPr="004B41E1">
          <w:rPr>
            <w:rStyle w:val="Hyperlink"/>
            <w:rFonts w:ascii="Times New Roman" w:hAnsi="Times New Roman"/>
            <w:sz w:val="24"/>
            <w:szCs w:val="24"/>
          </w:rPr>
          <w:t>elangputih286@gmail.com</w:t>
        </w:r>
      </w:hyperlink>
      <w:r w:rsidR="00980C6A">
        <w:rPr>
          <w:rFonts w:ascii="Times New Roman" w:hAnsi="Times New Roman"/>
          <w:sz w:val="24"/>
          <w:szCs w:val="24"/>
        </w:rPr>
        <w:t xml:space="preserve">, </w:t>
      </w:r>
      <w:hyperlink r:id="rId10" w:history="1">
        <w:r w:rsidR="00980C6A" w:rsidRPr="004B41E1">
          <w:rPr>
            <w:rStyle w:val="Hyperlink"/>
            <w:rFonts w:ascii="Times New Roman" w:hAnsi="Times New Roman"/>
            <w:sz w:val="24"/>
            <w:szCs w:val="24"/>
          </w:rPr>
          <w:t>a</w:t>
        </w:r>
        <w:r w:rsidR="00980C6A" w:rsidRPr="004B41E1">
          <w:rPr>
            <w:rStyle w:val="Hyperlink"/>
          </w:rPr>
          <w:t>lelibra39@gmail.com</w:t>
        </w:r>
      </w:hyperlink>
      <w:r w:rsidR="00980C6A">
        <w:t xml:space="preserve"> </w:t>
      </w:r>
    </w:p>
    <w:p w14:paraId="53D149A9" w14:textId="4004AE99" w:rsidR="00635501" w:rsidRPr="00001042" w:rsidRDefault="00635501" w:rsidP="00DB3DE5">
      <w:pPr>
        <w:pStyle w:val="Abstract"/>
        <w:rPr>
          <w:lang w:val="en-US"/>
        </w:rPr>
      </w:pPr>
      <w:r w:rsidRPr="005270A6">
        <w:rPr>
          <w:b/>
          <w:lang w:val="en-US"/>
        </w:rPr>
        <w:t xml:space="preserve">Abstract. </w:t>
      </w:r>
      <w:r w:rsidR="00DB3DE5" w:rsidRPr="00D91133">
        <w:t>Rice fields have a strategic function because they are the main food providers for the population.</w:t>
      </w:r>
      <w:r w:rsidR="00DB3DE5">
        <w:t xml:space="preserve"> </w:t>
      </w:r>
      <w:r w:rsidR="00DB3DE5" w:rsidRPr="00D91133">
        <w:t>Indonesi</w:t>
      </w:r>
      <w:r w:rsidR="001A298C">
        <w:t>a</w:t>
      </w:r>
      <w:r w:rsidR="00DB3DE5" w:rsidRPr="00D91133">
        <w:t>. And the conversion of rice fields tends to experience an increase that makes the emergence of New problems because agricultural land will be replaced with the housing sector or factories. From the thing</w:t>
      </w:r>
      <w:r w:rsidR="00286685">
        <w:t>,</w:t>
      </w:r>
      <w:r w:rsidR="00DB3DE5" w:rsidRPr="00D91133">
        <w:t xml:space="preserve"> Therefore, it is necessary to make modern rice fields means that the planting and harvesting process does not have to be done. in a large rice field. As for the components used such as the microcontroller wemos D1 R1, </w:t>
      </w:r>
      <w:r w:rsidR="00547E52">
        <w:t>groundhog</w:t>
      </w:r>
      <w:r w:rsidR="00DB3DE5" w:rsidRPr="00D91133">
        <w:t xml:space="preserve"> sensor, DHT sensor, RTC sensor, </w:t>
      </w:r>
      <w:r w:rsidR="00547E52">
        <w:t>also</w:t>
      </w:r>
      <w:r w:rsidR="00DB3DE5" w:rsidRPr="00D91133">
        <w:t>, fan</w:t>
      </w:r>
      <w:r w:rsidR="00547E52">
        <w:t>,</w:t>
      </w:r>
      <w:r w:rsidR="00DB3DE5" w:rsidRPr="00D91133">
        <w:t xml:space="preserve"> and pump</w:t>
      </w:r>
      <w:r w:rsidR="00DB3DE5">
        <w:rPr>
          <w:lang w:val="en-US"/>
        </w:rPr>
        <w:t xml:space="preserve">. </w:t>
      </w:r>
      <w:r w:rsidR="00DB3DE5" w:rsidRPr="00DB3DE5">
        <w:rPr>
          <w:lang w:val="en-US"/>
        </w:rPr>
        <w:t xml:space="preserve">And also the results of his research. obtained from the test results that are declared successful, in the form of the implementation of fuzzy logic with </w:t>
      </w:r>
      <w:r w:rsidR="00A00E32">
        <w:rPr>
          <w:lang w:val="en-US"/>
        </w:rPr>
        <w:t>rule-based</w:t>
      </w:r>
      <w:r w:rsidR="00DB3DE5" w:rsidRPr="00DB3DE5">
        <w:rPr>
          <w:lang w:val="en-US"/>
        </w:rPr>
        <w:t xml:space="preserve"> on microcontrollers with soil moisture and DHT sensor inputs, and as </w:t>
      </w:r>
      <w:r w:rsidR="00547E52">
        <w:rPr>
          <w:lang w:val="en-US"/>
        </w:rPr>
        <w:t xml:space="preserve">a </w:t>
      </w:r>
      <w:r w:rsidR="00DB3DE5" w:rsidRPr="00DB3DE5">
        <w:rPr>
          <w:lang w:val="en-US"/>
        </w:rPr>
        <w:t xml:space="preserve">fan and pump output and with fuzzy sets included in the form of fast, medium, old, and fertilization scheduling with RTC sensor. With the addition of technology, it is expected that modern farmers will get more </w:t>
      </w:r>
      <w:r w:rsidR="00547E52">
        <w:rPr>
          <w:lang w:val="en-US"/>
        </w:rPr>
        <w:t>effective</w:t>
      </w:r>
      <w:r w:rsidR="00DB3DE5" w:rsidRPr="00DB3DE5">
        <w:rPr>
          <w:lang w:val="en-US"/>
        </w:rPr>
        <w:t>. in carrying out a plant monitoring and care system.</w:t>
      </w:r>
    </w:p>
    <w:p w14:paraId="3732E742" w14:textId="77777777" w:rsidR="003C49FA" w:rsidRPr="00001042" w:rsidRDefault="003C49FA" w:rsidP="003C49FA">
      <w:pPr>
        <w:pStyle w:val="Section"/>
        <w:rPr>
          <w:lang w:val="en-US"/>
        </w:rPr>
      </w:pPr>
      <w:r w:rsidRPr="00001042">
        <w:rPr>
          <w:lang w:val="en-US"/>
        </w:rPr>
        <w:t>Introduction</w:t>
      </w:r>
    </w:p>
    <w:p w14:paraId="65A9B630" w14:textId="3ADC1680" w:rsidR="00635501" w:rsidRDefault="003C49FA" w:rsidP="00604F92">
      <w:pPr>
        <w:jc w:val="both"/>
        <w:rPr>
          <w:rFonts w:ascii="Times New Roman" w:hAnsi="Times New Roman"/>
          <w:lang w:val="en-US"/>
        </w:rPr>
      </w:pPr>
      <w:r w:rsidRPr="003C49FA">
        <w:rPr>
          <w:rFonts w:ascii="Times New Roman" w:hAnsi="Times New Roman"/>
          <w:lang w:val="en-US"/>
        </w:rPr>
        <w:t xml:space="preserve">Rice fields have a strategic function because they are the main food supply for the </w:t>
      </w:r>
      <w:r w:rsidR="00547E52">
        <w:rPr>
          <w:rFonts w:ascii="Times New Roman" w:hAnsi="Times New Roman"/>
          <w:lang w:val="en-US"/>
        </w:rPr>
        <w:t>Indonesian</w:t>
      </w:r>
      <w:r w:rsidRPr="003C49FA">
        <w:rPr>
          <w:rFonts w:ascii="Times New Roman" w:hAnsi="Times New Roman"/>
          <w:lang w:val="en-US"/>
        </w:rPr>
        <w:t xml:space="preserve"> population. Data on the raw area of rice fields for all of Indonesia shows that about 41% is found in </w:t>
      </w:r>
      <w:r w:rsidR="00547E52">
        <w:rPr>
          <w:rFonts w:ascii="Times New Roman" w:hAnsi="Times New Roman"/>
          <w:lang w:val="en-US"/>
        </w:rPr>
        <w:t>Indonesia</w:t>
      </w:r>
      <w:r w:rsidRPr="003C49FA">
        <w:rPr>
          <w:rFonts w:ascii="Times New Roman" w:hAnsi="Times New Roman"/>
          <w:lang w:val="en-US"/>
        </w:rPr>
        <w:t xml:space="preserve">. Java and about 59% </w:t>
      </w:r>
      <w:r w:rsidR="00A00E32">
        <w:rPr>
          <w:rFonts w:ascii="Times New Roman" w:hAnsi="Times New Roman"/>
          <w:lang w:val="en-US"/>
        </w:rPr>
        <w:t>are</w:t>
      </w:r>
      <w:r w:rsidRPr="003C49FA">
        <w:rPr>
          <w:rFonts w:ascii="Times New Roman" w:hAnsi="Times New Roman"/>
          <w:lang w:val="en-US"/>
        </w:rPr>
        <w:t xml:space="preserve"> located outside Java </w:t>
      </w:r>
      <w:r w:rsidRPr="00657691">
        <w:rPr>
          <w:rFonts w:ascii="Times New Roman" w:hAnsi="Times New Roman"/>
          <w:highlight w:val="red"/>
          <w:lang w:val="en-US"/>
        </w:rPr>
        <w:t>(BPS, 2018)</w:t>
      </w:r>
      <w:r w:rsidRPr="003C49FA">
        <w:rPr>
          <w:rFonts w:ascii="Times New Roman" w:hAnsi="Times New Roman"/>
          <w:lang w:val="en-US"/>
        </w:rPr>
        <w:t xml:space="preserve"> with the area of rice fields that exist will be very unfortunate if the utilization of </w:t>
      </w:r>
      <w:r w:rsidR="00A00E32">
        <w:rPr>
          <w:rFonts w:ascii="Times New Roman" w:hAnsi="Times New Roman"/>
          <w:lang w:val="en-US"/>
        </w:rPr>
        <w:t>Ricefields</w:t>
      </w:r>
      <w:r w:rsidRPr="003C49FA">
        <w:rPr>
          <w:rFonts w:ascii="Times New Roman" w:hAnsi="Times New Roman"/>
          <w:lang w:val="en-US"/>
        </w:rPr>
        <w:t xml:space="preserve"> </w:t>
      </w:r>
      <w:r w:rsidR="00547E52">
        <w:rPr>
          <w:rFonts w:ascii="Times New Roman" w:hAnsi="Times New Roman"/>
          <w:lang w:val="en-US"/>
        </w:rPr>
        <w:t>is</w:t>
      </w:r>
      <w:r w:rsidRPr="003C49FA">
        <w:rPr>
          <w:rFonts w:ascii="Times New Roman" w:hAnsi="Times New Roman"/>
          <w:lang w:val="en-US"/>
        </w:rPr>
        <w:t xml:space="preserve"> not optimized by farmers.</w:t>
      </w:r>
      <w:r w:rsidR="00635501" w:rsidRPr="003C49FA">
        <w:rPr>
          <w:rFonts w:ascii="Times New Roman" w:hAnsi="Times New Roman"/>
          <w:lang w:val="en-US"/>
        </w:rPr>
        <w:t xml:space="preserve"> </w:t>
      </w:r>
    </w:p>
    <w:p w14:paraId="168FC1C9" w14:textId="1DEB18D2" w:rsidR="003C49FA" w:rsidRDefault="003C49FA" w:rsidP="00604F92">
      <w:pPr>
        <w:jc w:val="both"/>
        <w:rPr>
          <w:rFonts w:ascii="Times New Roman" w:hAnsi="Times New Roman"/>
          <w:lang w:val="en-US"/>
        </w:rPr>
      </w:pPr>
      <w:r w:rsidRPr="003C49FA">
        <w:rPr>
          <w:rFonts w:ascii="Times New Roman" w:hAnsi="Times New Roman"/>
          <w:lang w:val="en-US"/>
        </w:rPr>
        <w:t>The rice field is the land that Used to plant some plants that can be consumed, both continued all year</w:t>
      </w:r>
      <w:r>
        <w:rPr>
          <w:rFonts w:ascii="Times New Roman" w:hAnsi="Times New Roman"/>
          <w:lang w:val="en-US"/>
        </w:rPr>
        <w:t xml:space="preserve"> </w:t>
      </w:r>
      <w:r w:rsidRPr="003C49FA">
        <w:rPr>
          <w:rFonts w:ascii="Times New Roman" w:hAnsi="Times New Roman"/>
          <w:lang w:val="en-US"/>
        </w:rPr>
        <w:t>round or in turns. The term rice field is not a term. taxonomy, but it is a general term Just like forest</w:t>
      </w:r>
      <w:r>
        <w:rPr>
          <w:rFonts w:ascii="Times New Roman" w:hAnsi="Times New Roman"/>
          <w:lang w:val="en-US"/>
        </w:rPr>
        <w:t xml:space="preserve"> </w:t>
      </w:r>
      <w:r w:rsidRPr="003C49FA">
        <w:rPr>
          <w:rFonts w:ascii="Times New Roman" w:hAnsi="Times New Roman"/>
          <w:lang w:val="en-US"/>
        </w:rPr>
        <w:t>land, land plantations, farmland</w:t>
      </w:r>
      <w:r w:rsidR="00547E52">
        <w:rPr>
          <w:rFonts w:ascii="Times New Roman" w:hAnsi="Times New Roman"/>
          <w:lang w:val="en-US"/>
        </w:rPr>
        <w:t>,</w:t>
      </w:r>
      <w:r w:rsidRPr="003C49FA">
        <w:rPr>
          <w:rFonts w:ascii="Times New Roman" w:hAnsi="Times New Roman"/>
          <w:lang w:val="en-US"/>
        </w:rPr>
        <w:t xml:space="preserve"> and so on</w:t>
      </w:r>
      <w:r>
        <w:rPr>
          <w:rFonts w:ascii="Times New Roman" w:hAnsi="Times New Roman"/>
          <w:lang w:val="en-US"/>
        </w:rPr>
        <w:t xml:space="preserve"> </w:t>
      </w:r>
      <w:r w:rsidRPr="003C49FA">
        <w:rPr>
          <w:rFonts w:ascii="Times New Roman" w:hAnsi="Times New Roman"/>
          <w:lang w:val="en-US"/>
        </w:rPr>
        <w:t>[1].</w:t>
      </w:r>
    </w:p>
    <w:p w14:paraId="317B3AB9" w14:textId="46591B88" w:rsidR="003C49FA" w:rsidRDefault="00604F92" w:rsidP="00604F92">
      <w:pPr>
        <w:jc w:val="both"/>
        <w:rPr>
          <w:rFonts w:ascii="Times New Roman" w:hAnsi="Times New Roman"/>
          <w:lang w:val="en-US"/>
        </w:rPr>
      </w:pPr>
      <w:r w:rsidRPr="00604F92">
        <w:rPr>
          <w:rFonts w:ascii="Times New Roman" w:hAnsi="Times New Roman"/>
          <w:lang w:val="en-US"/>
        </w:rPr>
        <w:t xml:space="preserve">Raw area data of rice fields for the whole </w:t>
      </w:r>
      <w:r w:rsidR="00547E52">
        <w:rPr>
          <w:rFonts w:ascii="Times New Roman" w:hAnsi="Times New Roman"/>
          <w:lang w:val="en-US"/>
        </w:rPr>
        <w:t xml:space="preserve">of </w:t>
      </w:r>
      <w:r w:rsidRPr="00604F92">
        <w:rPr>
          <w:rFonts w:ascii="Times New Roman" w:hAnsi="Times New Roman"/>
          <w:lang w:val="en-US"/>
        </w:rPr>
        <w:t xml:space="preserve">Indonesia is 8.1 million ha, about 43% It is located in Java, and about 57% is in Java. outside Java (Directorate General of Infrastructure and Facilities) </w:t>
      </w:r>
      <w:r>
        <w:rPr>
          <w:rFonts w:ascii="Times New Roman" w:hAnsi="Times New Roman"/>
          <w:lang w:val="en-US"/>
        </w:rPr>
        <w:t xml:space="preserve"> </w:t>
      </w:r>
      <w:r w:rsidRPr="00604F92">
        <w:rPr>
          <w:rFonts w:ascii="Times New Roman" w:hAnsi="Times New Roman"/>
          <w:lang w:val="en-US"/>
        </w:rPr>
        <w:t>Agriculture, 2012).</w:t>
      </w:r>
      <w:r>
        <w:rPr>
          <w:rFonts w:ascii="Times New Roman" w:hAnsi="Times New Roman"/>
          <w:lang w:val="en-US"/>
        </w:rPr>
        <w:t xml:space="preserve"> </w:t>
      </w:r>
      <w:r w:rsidRPr="00604F92">
        <w:rPr>
          <w:rFonts w:ascii="Times New Roman" w:hAnsi="Times New Roman"/>
          <w:lang w:val="en-US"/>
        </w:rPr>
        <w:t>With the increase in the number of people and the increasing need for land to</w:t>
      </w:r>
      <w:r w:rsidR="00547E52">
        <w:rPr>
          <w:rFonts w:ascii="Times New Roman" w:hAnsi="Times New Roman"/>
          <w:lang w:val="en-US"/>
        </w:rPr>
        <w:t xml:space="preserve"> </w:t>
      </w:r>
      <w:r w:rsidRPr="00604F92">
        <w:rPr>
          <w:rFonts w:ascii="Times New Roman" w:hAnsi="Times New Roman"/>
          <w:lang w:val="en-US"/>
        </w:rPr>
        <w:t>various sectors, conversion of rice fields</w:t>
      </w:r>
      <w:r w:rsidR="00547E52">
        <w:rPr>
          <w:rFonts w:ascii="Times New Roman" w:hAnsi="Times New Roman"/>
          <w:lang w:val="en-US"/>
        </w:rPr>
        <w:t xml:space="preserve"> </w:t>
      </w:r>
      <w:r w:rsidRPr="00604F92">
        <w:rPr>
          <w:rFonts w:ascii="Times New Roman" w:hAnsi="Times New Roman"/>
          <w:lang w:val="en-US"/>
        </w:rPr>
        <w:t>tends to increase, in others. new rice field printing party (extensively) experiencing a slowdown (</w:t>
      </w:r>
      <w:r w:rsidRPr="00657691">
        <w:rPr>
          <w:rFonts w:ascii="Times New Roman" w:hAnsi="Times New Roman"/>
          <w:highlight w:val="red"/>
          <w:lang w:val="en-US"/>
        </w:rPr>
        <w:t>Sutomo, et al., 2004</w:t>
      </w:r>
      <w:r w:rsidRPr="00604F92">
        <w:rPr>
          <w:rFonts w:ascii="Times New Roman" w:hAnsi="Times New Roman"/>
          <w:lang w:val="en-US"/>
        </w:rPr>
        <w:t>). Quantity aspect, accessibility, safety (food safety)</w:t>
      </w:r>
      <w:r w:rsidR="00547E52">
        <w:rPr>
          <w:rFonts w:ascii="Times New Roman" w:hAnsi="Times New Roman"/>
          <w:lang w:val="en-US"/>
        </w:rPr>
        <w:t>,</w:t>
      </w:r>
      <w:r w:rsidRPr="00604F92">
        <w:rPr>
          <w:rFonts w:ascii="Times New Roman" w:hAnsi="Times New Roman"/>
          <w:lang w:val="en-US"/>
        </w:rPr>
        <w:t xml:space="preserve"> and Distribution is</w:t>
      </w:r>
      <w:r>
        <w:rPr>
          <w:rFonts w:ascii="Times New Roman" w:hAnsi="Times New Roman"/>
          <w:lang w:val="en-US"/>
        </w:rPr>
        <w:t xml:space="preserve"> </w:t>
      </w:r>
      <w:r w:rsidRPr="00604F92">
        <w:rPr>
          <w:rFonts w:ascii="Times New Roman" w:hAnsi="Times New Roman"/>
          <w:lang w:val="en-US"/>
        </w:rPr>
        <w:t>important element in food security (</w:t>
      </w:r>
      <w:r w:rsidRPr="00657691">
        <w:rPr>
          <w:rFonts w:ascii="Times New Roman" w:hAnsi="Times New Roman"/>
          <w:highlight w:val="red"/>
          <w:lang w:val="en-US"/>
        </w:rPr>
        <w:t xml:space="preserve">Suryana, </w:t>
      </w:r>
      <w:commentRangeStart w:id="0"/>
      <w:r w:rsidRPr="00657691">
        <w:rPr>
          <w:rFonts w:ascii="Times New Roman" w:hAnsi="Times New Roman"/>
          <w:highlight w:val="red"/>
          <w:lang w:val="en-US"/>
        </w:rPr>
        <w:t>2005</w:t>
      </w:r>
      <w:commentRangeEnd w:id="0"/>
      <w:r w:rsidR="00657691">
        <w:rPr>
          <w:rStyle w:val="CommentReference"/>
        </w:rPr>
        <w:commentReference w:id="0"/>
      </w:r>
      <w:r w:rsidRPr="00657691">
        <w:rPr>
          <w:rFonts w:ascii="Times New Roman" w:hAnsi="Times New Roman"/>
          <w:highlight w:val="red"/>
          <w:lang w:val="en-US"/>
        </w:rPr>
        <w:t>).</w:t>
      </w:r>
    </w:p>
    <w:p w14:paraId="47997E24" w14:textId="77777777" w:rsidR="00604F92" w:rsidRPr="00604F92" w:rsidRDefault="00604F92" w:rsidP="00604F92">
      <w:pPr>
        <w:jc w:val="both"/>
        <w:rPr>
          <w:rFonts w:ascii="Times New Roman" w:hAnsi="Times New Roman"/>
          <w:lang w:val="en-US"/>
        </w:rPr>
      </w:pPr>
      <w:r w:rsidRPr="00604F92">
        <w:rPr>
          <w:rFonts w:ascii="Times New Roman" w:hAnsi="Times New Roman"/>
          <w:lang w:val="en-US"/>
        </w:rPr>
        <w:t xml:space="preserve">On the island of Java due to land conversion, rice fields </w:t>
      </w:r>
    </w:p>
    <w:p w14:paraId="73425630" w14:textId="2F59BE57" w:rsidR="00604F92" w:rsidRDefault="00604F92" w:rsidP="00604F92">
      <w:pPr>
        <w:jc w:val="both"/>
        <w:rPr>
          <w:rFonts w:ascii="Times New Roman" w:hAnsi="Times New Roman"/>
          <w:lang w:val="en-US"/>
        </w:rPr>
      </w:pPr>
      <w:r w:rsidRPr="00604F92">
        <w:rPr>
          <w:rFonts w:ascii="Times New Roman" w:hAnsi="Times New Roman"/>
          <w:lang w:val="en-US"/>
        </w:rPr>
        <w:t xml:space="preserve">the standard tends to decrease in extent, </w:t>
      </w:r>
      <w:r>
        <w:rPr>
          <w:rFonts w:ascii="Times New Roman" w:hAnsi="Times New Roman"/>
          <w:lang w:val="en-US"/>
        </w:rPr>
        <w:t xml:space="preserve"> </w:t>
      </w:r>
      <w:r w:rsidRPr="00604F92">
        <w:rPr>
          <w:rFonts w:ascii="Times New Roman" w:hAnsi="Times New Roman"/>
          <w:lang w:val="en-US"/>
        </w:rPr>
        <w:t xml:space="preserve">It's the same with outside Java. As a result of the conversion of rice fields Which happens naturally and is difficult to </w:t>
      </w:r>
      <w:r w:rsidR="00547E52">
        <w:rPr>
          <w:rFonts w:ascii="Times New Roman" w:hAnsi="Times New Roman"/>
          <w:lang w:val="en-US"/>
        </w:rPr>
        <w:t>avoid</w:t>
      </w:r>
      <w:r w:rsidRPr="00604F92">
        <w:rPr>
          <w:rFonts w:ascii="Times New Roman" w:hAnsi="Times New Roman"/>
          <w:lang w:val="en-US"/>
        </w:rPr>
        <w:t xml:space="preserve">, the development of rice fields in The room should be intensified. Deceleration expansion coupled with insistence against the conversion of rice fields to the development of other sectors leads to widespread </w:t>
      </w:r>
      <w:r>
        <w:rPr>
          <w:rFonts w:ascii="Times New Roman" w:hAnsi="Times New Roman"/>
          <w:lang w:val="en-US"/>
        </w:rPr>
        <w:t xml:space="preserve"> </w:t>
      </w:r>
      <w:r w:rsidRPr="00604F92">
        <w:rPr>
          <w:rFonts w:ascii="Times New Roman" w:hAnsi="Times New Roman"/>
          <w:lang w:val="en-US"/>
        </w:rPr>
        <w:t>The raw rice fields are decreasing.</w:t>
      </w:r>
    </w:p>
    <w:p w14:paraId="7DA9B71E" w14:textId="37EF8C93" w:rsidR="003E4BA1" w:rsidRDefault="00576557" w:rsidP="003E4BA1">
      <w:pPr>
        <w:jc w:val="both"/>
        <w:rPr>
          <w:rFonts w:ascii="Times New Roman" w:hAnsi="Times New Roman"/>
          <w:lang w:val="en-US"/>
        </w:rPr>
      </w:pPr>
      <w:r>
        <w:rPr>
          <w:rFonts w:ascii="Times New Roman" w:hAnsi="Times New Roman"/>
          <w:lang w:val="en-US"/>
        </w:rPr>
        <w:t>The</w:t>
      </w:r>
      <w:r w:rsidR="003E4BA1" w:rsidRPr="003E4BA1">
        <w:rPr>
          <w:rFonts w:ascii="Times New Roman" w:hAnsi="Times New Roman"/>
          <w:lang w:val="en-US"/>
        </w:rPr>
        <w:t xml:space="preserve"> reduction of raw rice fields</w:t>
      </w:r>
      <w:r>
        <w:rPr>
          <w:rFonts w:ascii="Times New Roman" w:hAnsi="Times New Roman"/>
          <w:lang w:val="en-US"/>
        </w:rPr>
        <w:t xml:space="preserve"> </w:t>
      </w:r>
      <w:r w:rsidR="003E4BA1" w:rsidRPr="003E4BA1">
        <w:rPr>
          <w:rFonts w:ascii="Times New Roman" w:hAnsi="Times New Roman"/>
          <w:lang w:val="en-US"/>
        </w:rPr>
        <w:t xml:space="preserve">will disrupt the national food sector. Most </w:t>
      </w:r>
      <w:r w:rsidRPr="00576557">
        <w:rPr>
          <w:rFonts w:ascii="Times New Roman" w:hAnsi="Times New Roman"/>
          <w:lang w:val="en-US"/>
        </w:rPr>
        <w:t>rice fields outside Java (especially new opening rice fields) are</w:t>
      </w:r>
      <w:r w:rsidR="003E4BA1" w:rsidRPr="003E4BA1">
        <w:rPr>
          <w:rFonts w:ascii="Times New Roman" w:hAnsi="Times New Roman"/>
          <w:lang w:val="en-US"/>
        </w:rPr>
        <w:t xml:space="preserve"> difficult to match the rice fields. on the island of Java. The </w:t>
      </w:r>
      <w:r w:rsidR="003E4BA1" w:rsidRPr="003E4BA1">
        <w:rPr>
          <w:rFonts w:ascii="Times New Roman" w:hAnsi="Times New Roman"/>
          <w:lang w:val="en-US"/>
        </w:rPr>
        <w:lastRenderedPageBreak/>
        <w:t xml:space="preserve">number of workers in the sector limited farming, low mastery </w:t>
      </w:r>
      <w:r w:rsidR="00547E52">
        <w:rPr>
          <w:rFonts w:ascii="Times New Roman" w:hAnsi="Times New Roman"/>
          <w:lang w:val="en-US"/>
        </w:rPr>
        <w:t xml:space="preserve">of </w:t>
      </w:r>
      <w:r w:rsidR="003E4BA1" w:rsidRPr="003E4BA1">
        <w:rPr>
          <w:rFonts w:ascii="Times New Roman" w:hAnsi="Times New Roman"/>
          <w:lang w:val="en-US"/>
        </w:rPr>
        <w:t xml:space="preserve">agricultural technology by farmers, and its limitations Labor in the agricultural sector is </w:t>
      </w:r>
      <w:r w:rsidR="00547E52">
        <w:rPr>
          <w:rFonts w:ascii="Times New Roman" w:hAnsi="Times New Roman"/>
          <w:lang w:val="en-US"/>
        </w:rPr>
        <w:t>constr</w:t>
      </w:r>
      <w:r w:rsidR="003E4BA1" w:rsidRPr="003E4BA1">
        <w:rPr>
          <w:rFonts w:ascii="Times New Roman" w:hAnsi="Times New Roman"/>
          <w:lang w:val="en-US"/>
        </w:rPr>
        <w:t xml:space="preserve"> in</w:t>
      </w:r>
      <w:r w:rsidR="00A00E32">
        <w:rPr>
          <w:rFonts w:ascii="Times New Roman" w:hAnsi="Times New Roman"/>
          <w:lang w:val="en-US"/>
        </w:rPr>
        <w:t xml:space="preserve"> their</w:t>
      </w:r>
      <w:r w:rsidR="003E4BA1" w:rsidRPr="003E4BA1">
        <w:rPr>
          <w:rFonts w:ascii="Times New Roman" w:hAnsi="Times New Roman"/>
          <w:lang w:val="en-US"/>
        </w:rPr>
        <w:t xml:space="preserve"> effort to increase production food in Indonesia. Improvement efforts Food production through land clearing New rice fields cannot be fully expected </w:t>
      </w:r>
      <w:r w:rsidR="00547E52">
        <w:rPr>
          <w:rFonts w:ascii="Times New Roman" w:hAnsi="Times New Roman"/>
          <w:lang w:val="en-US"/>
        </w:rPr>
        <w:t>to succeed</w:t>
      </w:r>
      <w:r w:rsidR="003E4BA1" w:rsidRPr="003E4BA1">
        <w:rPr>
          <w:rFonts w:ascii="Times New Roman" w:hAnsi="Times New Roman"/>
          <w:lang w:val="en-US"/>
        </w:rPr>
        <w:t xml:space="preserve"> in the short term. Thus, the function of rice</w:t>
      </w:r>
      <w:r w:rsidR="003E4BA1">
        <w:rPr>
          <w:rFonts w:ascii="Times New Roman" w:hAnsi="Times New Roman"/>
          <w:lang w:val="en-US"/>
        </w:rPr>
        <w:t xml:space="preserve"> </w:t>
      </w:r>
      <w:r w:rsidR="003E4BA1" w:rsidRPr="003E4BA1">
        <w:rPr>
          <w:rFonts w:ascii="Times New Roman" w:hAnsi="Times New Roman"/>
          <w:lang w:val="en-US"/>
        </w:rPr>
        <w:t xml:space="preserve">fields in Java island is expected to be the source </w:t>
      </w:r>
      <w:r w:rsidR="00547E52">
        <w:rPr>
          <w:rFonts w:ascii="Times New Roman" w:hAnsi="Times New Roman"/>
          <w:lang w:val="en-US"/>
        </w:rPr>
        <w:t xml:space="preserve">of </w:t>
      </w:r>
      <w:r w:rsidR="003E4BA1" w:rsidRPr="003E4BA1">
        <w:rPr>
          <w:rFonts w:ascii="Times New Roman" w:hAnsi="Times New Roman"/>
          <w:lang w:val="en-US"/>
        </w:rPr>
        <w:t>Food productivity will be replaced with The</w:t>
      </w:r>
      <w:r w:rsidR="003E4BA1">
        <w:rPr>
          <w:rFonts w:ascii="Times New Roman" w:hAnsi="Times New Roman"/>
          <w:lang w:val="en-US"/>
        </w:rPr>
        <w:t xml:space="preserve"> </w:t>
      </w:r>
      <w:r w:rsidR="003E4BA1" w:rsidRPr="003E4BA1">
        <w:rPr>
          <w:rFonts w:ascii="Times New Roman" w:hAnsi="Times New Roman"/>
          <w:lang w:val="en-US"/>
        </w:rPr>
        <w:t xml:space="preserve">development sector will eventually </w:t>
      </w:r>
      <w:r w:rsidR="00547E52">
        <w:rPr>
          <w:rFonts w:ascii="Times New Roman" w:hAnsi="Times New Roman"/>
          <w:lang w:val="en-US"/>
        </w:rPr>
        <w:t>result</w:t>
      </w:r>
      <w:r w:rsidR="003E4BA1" w:rsidRPr="003E4BA1">
        <w:rPr>
          <w:rFonts w:ascii="Times New Roman" w:hAnsi="Times New Roman"/>
          <w:lang w:val="en-US"/>
        </w:rPr>
        <w:t xml:space="preserve"> in decreased productivity and quality of food products of the archipelago.</w:t>
      </w:r>
    </w:p>
    <w:p w14:paraId="7A21331A" w14:textId="1538FCF1" w:rsidR="003E4BA1" w:rsidRDefault="003E4BA1" w:rsidP="003E4BA1">
      <w:pPr>
        <w:jc w:val="both"/>
        <w:rPr>
          <w:rFonts w:ascii="Times New Roman" w:hAnsi="Times New Roman"/>
          <w:lang w:val="en-US"/>
        </w:rPr>
      </w:pPr>
      <w:r w:rsidRPr="003E4BA1">
        <w:rPr>
          <w:rFonts w:ascii="Times New Roman" w:hAnsi="Times New Roman"/>
          <w:lang w:val="en-US"/>
        </w:rPr>
        <w:t>From the above problems, it is necessary. there are efforts to create land areas New rice fields for effectiveness and quality food production, by utilizing The empty area that is good in the room Or outside the room. So that the food sector The national area does not depend on the area. raw rice fields are getting more and more years. Replaced by the development sector. residential areas and factories and infrastructure Another government.</w:t>
      </w:r>
    </w:p>
    <w:p w14:paraId="464C63B2" w14:textId="527D24BA" w:rsidR="003E4BA1" w:rsidRDefault="003E4BA1" w:rsidP="003E4BA1">
      <w:pPr>
        <w:jc w:val="both"/>
        <w:rPr>
          <w:rFonts w:ascii="Times New Roman" w:hAnsi="Times New Roman"/>
          <w:lang w:val="en-US"/>
        </w:rPr>
      </w:pPr>
      <w:r w:rsidRPr="003E4BA1">
        <w:rPr>
          <w:rFonts w:ascii="Times New Roman" w:hAnsi="Times New Roman"/>
          <w:lang w:val="en-US"/>
        </w:rPr>
        <w:t>In farming</w:t>
      </w:r>
      <w:r w:rsidR="00286685">
        <w:rPr>
          <w:rFonts w:ascii="Times New Roman" w:hAnsi="Times New Roman"/>
          <w:lang w:val="en-US"/>
        </w:rPr>
        <w:t>,</w:t>
      </w:r>
      <w:r w:rsidRPr="003E4BA1">
        <w:rPr>
          <w:rFonts w:ascii="Times New Roman" w:hAnsi="Times New Roman"/>
          <w:lang w:val="en-US"/>
        </w:rPr>
        <w:t xml:space="preserve"> farmers need to think</w:t>
      </w:r>
      <w:r w:rsidR="00286685">
        <w:rPr>
          <w:rFonts w:ascii="Times New Roman" w:hAnsi="Times New Roman"/>
          <w:lang w:val="en-US"/>
        </w:rPr>
        <w:t xml:space="preserve"> to</w:t>
      </w:r>
      <w:r w:rsidRPr="003E4BA1">
        <w:rPr>
          <w:rFonts w:ascii="Times New Roman" w:hAnsi="Times New Roman"/>
          <w:lang w:val="en-US"/>
        </w:rPr>
        <w:t xml:space="preserve"> Take care of the plant in the form of watering and moisture stability plant, </w:t>
      </w:r>
      <w:r w:rsidR="00286685">
        <w:rPr>
          <w:rFonts w:ascii="Times New Roman" w:hAnsi="Times New Roman"/>
          <w:lang w:val="en-US"/>
        </w:rPr>
        <w:t>providing</w:t>
      </w:r>
      <w:r w:rsidRPr="003E4BA1">
        <w:rPr>
          <w:rFonts w:ascii="Times New Roman" w:hAnsi="Times New Roman"/>
          <w:lang w:val="en-US"/>
        </w:rPr>
        <w:t xml:space="preserve"> fertilizer on a scheduled basis according to the plant so that productivity and </w:t>
      </w:r>
      <w:r>
        <w:rPr>
          <w:rFonts w:ascii="Times New Roman" w:hAnsi="Times New Roman"/>
          <w:lang w:val="en-US"/>
        </w:rPr>
        <w:t>t</w:t>
      </w:r>
      <w:r w:rsidRPr="003E4BA1">
        <w:rPr>
          <w:rFonts w:ascii="Times New Roman" w:hAnsi="Times New Roman"/>
          <w:lang w:val="en-US"/>
        </w:rPr>
        <w:t xml:space="preserve">he effectiveness of farmers </w:t>
      </w:r>
      <w:r w:rsidR="00286685">
        <w:rPr>
          <w:rFonts w:ascii="Times New Roman" w:hAnsi="Times New Roman"/>
          <w:lang w:val="en-US"/>
        </w:rPr>
        <w:t>are</w:t>
      </w:r>
      <w:r w:rsidRPr="003E4BA1">
        <w:rPr>
          <w:rFonts w:ascii="Times New Roman" w:hAnsi="Times New Roman"/>
          <w:lang w:val="en-US"/>
        </w:rPr>
        <w:t xml:space="preserve"> increasing. Deep Planning requires logic. Thinking </w:t>
      </w:r>
      <w:r w:rsidR="00286685">
        <w:rPr>
          <w:rFonts w:ascii="Times New Roman" w:hAnsi="Times New Roman"/>
          <w:lang w:val="en-US"/>
        </w:rPr>
        <w:t>instead of</w:t>
      </w:r>
      <w:r w:rsidRPr="003E4BA1">
        <w:rPr>
          <w:rFonts w:ascii="Times New Roman" w:hAnsi="Times New Roman"/>
          <w:lang w:val="en-US"/>
        </w:rPr>
        <w:t xml:space="preserve"> controlling the work of farmers By adding smart systems Using fuzzy logic as reasoning the logic of thinking farmers, to facilitate farmers in work because the management of rice fields It's in automatic condition. Reason Fuzzy logic is necessary. used as a controller on various tools, such as air conditioning and machinery wash. This logic tends to be more </w:t>
      </w:r>
      <w:r w:rsidR="00286685">
        <w:rPr>
          <w:rFonts w:ascii="Times New Roman" w:hAnsi="Times New Roman"/>
          <w:lang w:val="en-US"/>
        </w:rPr>
        <w:t>practical</w:t>
      </w:r>
      <w:r w:rsidRPr="003E4BA1">
        <w:rPr>
          <w:rFonts w:ascii="Times New Roman" w:hAnsi="Times New Roman"/>
          <w:lang w:val="en-US"/>
        </w:rPr>
        <w:t xml:space="preserve"> to use because it is simple, </w:t>
      </w:r>
      <w:r w:rsidR="00286685">
        <w:rPr>
          <w:rFonts w:ascii="Times New Roman" w:hAnsi="Times New Roman"/>
          <w:lang w:val="en-US"/>
        </w:rPr>
        <w:t>easy</w:t>
      </w:r>
      <w:r w:rsidRPr="003E4BA1">
        <w:rPr>
          <w:rFonts w:ascii="Times New Roman" w:hAnsi="Times New Roman"/>
          <w:lang w:val="en-US"/>
        </w:rPr>
        <w:t xml:space="preserve"> to understand, flexible, and</w:t>
      </w:r>
      <w:r>
        <w:rPr>
          <w:rFonts w:ascii="Times New Roman" w:hAnsi="Times New Roman"/>
          <w:lang w:val="en-US"/>
        </w:rPr>
        <w:t xml:space="preserve"> </w:t>
      </w:r>
      <w:r w:rsidRPr="003E4BA1">
        <w:rPr>
          <w:rFonts w:ascii="Times New Roman" w:hAnsi="Times New Roman"/>
          <w:lang w:val="en-US"/>
        </w:rPr>
        <w:t>better and frugal. Fuzzy logic itself is One form of artificial intelligence (Artificial Intelligence or AI)</w:t>
      </w:r>
      <w:r>
        <w:rPr>
          <w:rFonts w:ascii="Times New Roman" w:hAnsi="Times New Roman"/>
          <w:lang w:val="en-US"/>
        </w:rPr>
        <w:t>.</w:t>
      </w:r>
    </w:p>
    <w:p w14:paraId="7169F555" w14:textId="0A899A4B" w:rsidR="0052546C" w:rsidRPr="003C49FA" w:rsidRDefault="0052546C" w:rsidP="0052546C">
      <w:pPr>
        <w:jc w:val="both"/>
        <w:rPr>
          <w:rFonts w:ascii="Times New Roman" w:hAnsi="Times New Roman"/>
          <w:lang w:val="en-US"/>
        </w:rPr>
      </w:pPr>
      <w:r w:rsidRPr="0052546C">
        <w:rPr>
          <w:rFonts w:ascii="Times New Roman" w:hAnsi="Times New Roman"/>
          <w:lang w:val="en-US"/>
        </w:rPr>
        <w:t xml:space="preserve">Therefore, it needs to be implemented a fuzzy-based smart rice field smart </w:t>
      </w:r>
      <w:r w:rsidR="00286685">
        <w:rPr>
          <w:rFonts w:ascii="Times New Roman" w:hAnsi="Times New Roman"/>
          <w:lang w:val="en-US"/>
        </w:rPr>
        <w:t>system logic</w:t>
      </w:r>
      <w:r w:rsidRPr="0052546C">
        <w:rPr>
          <w:rFonts w:ascii="Times New Roman" w:hAnsi="Times New Roman"/>
          <w:lang w:val="en-US"/>
        </w:rPr>
        <w:t>. With a smart system</w:t>
      </w:r>
      <w:r w:rsidR="00286685">
        <w:rPr>
          <w:rFonts w:ascii="Times New Roman" w:hAnsi="Times New Roman"/>
          <w:lang w:val="en-US"/>
        </w:rPr>
        <w:t>,</w:t>
      </w:r>
      <w:r w:rsidRPr="0052546C">
        <w:rPr>
          <w:rFonts w:ascii="Times New Roman" w:hAnsi="Times New Roman"/>
          <w:lang w:val="en-US"/>
        </w:rPr>
        <w:t xml:space="preserve"> Fuzzy logic-based rice fields are expected to be more optimizing the performance of farmers because Can control the state of the rice field </w:t>
      </w:r>
      <w:r w:rsidR="00286685">
        <w:rPr>
          <w:rFonts w:ascii="Times New Roman" w:hAnsi="Times New Roman"/>
          <w:lang w:val="en-US"/>
        </w:rPr>
        <w:t>automatically</w:t>
      </w:r>
      <w:r>
        <w:rPr>
          <w:rFonts w:ascii="Times New Roman" w:hAnsi="Times New Roman"/>
          <w:lang w:val="en-US"/>
        </w:rPr>
        <w:t>.</w:t>
      </w:r>
      <w:r w:rsidR="00286685">
        <w:rPr>
          <w:rFonts w:ascii="Times New Roman" w:hAnsi="Times New Roman"/>
          <w:lang w:val="en-US"/>
        </w:rPr>
        <w:t xml:space="preserve"> </w:t>
      </w:r>
      <w:r w:rsidR="00576557">
        <w:rPr>
          <w:rFonts w:ascii="Times New Roman" w:hAnsi="Times New Roman"/>
          <w:lang w:val="en-US"/>
        </w:rPr>
        <w:t>This research aims</w:t>
      </w:r>
      <w:r w:rsidRPr="0052546C">
        <w:rPr>
          <w:rFonts w:ascii="Times New Roman" w:hAnsi="Times New Roman"/>
          <w:lang w:val="en-US"/>
        </w:rPr>
        <w:t xml:space="preserve"> </w:t>
      </w:r>
      <w:r w:rsidR="00286685">
        <w:rPr>
          <w:rFonts w:ascii="Times New Roman" w:hAnsi="Times New Roman"/>
          <w:lang w:val="en-US"/>
        </w:rPr>
        <w:t>to implement</w:t>
      </w:r>
      <w:r w:rsidRPr="0052546C">
        <w:rPr>
          <w:rFonts w:ascii="Times New Roman" w:hAnsi="Times New Roman"/>
          <w:lang w:val="en-US"/>
        </w:rPr>
        <w:t xml:space="preserve"> an intelligent system </w:t>
      </w:r>
      <w:r w:rsidR="00286685">
        <w:rPr>
          <w:rFonts w:ascii="Times New Roman" w:hAnsi="Times New Roman"/>
          <w:lang w:val="en-US"/>
        </w:rPr>
        <w:t xml:space="preserve">of </w:t>
      </w:r>
      <w:r w:rsidRPr="0052546C">
        <w:rPr>
          <w:rFonts w:ascii="Times New Roman" w:hAnsi="Times New Roman"/>
          <w:lang w:val="en-US"/>
        </w:rPr>
        <w:t>automatic control on smart rice fields based on fuzzy logic.</w:t>
      </w:r>
    </w:p>
    <w:p w14:paraId="53E14BFB" w14:textId="28B0194A" w:rsidR="00635501" w:rsidRDefault="00635501" w:rsidP="00E459E1">
      <w:pPr>
        <w:pStyle w:val="Section"/>
        <w:rPr>
          <w:lang w:val="en-US"/>
        </w:rPr>
      </w:pPr>
      <w:r>
        <w:rPr>
          <w:lang w:val="en-US"/>
        </w:rPr>
        <w:t>Method</w:t>
      </w:r>
      <w:r w:rsidR="00F4289D">
        <w:rPr>
          <w:lang w:val="en-US"/>
        </w:rPr>
        <w:t>s</w:t>
      </w:r>
    </w:p>
    <w:p w14:paraId="052CB461" w14:textId="5B723D05" w:rsidR="00635501" w:rsidRDefault="00D01D69" w:rsidP="00D01D69">
      <w:pPr>
        <w:jc w:val="both"/>
        <w:rPr>
          <w:rFonts w:ascii="Times New Roman" w:hAnsi="Times New Roman"/>
          <w:lang w:val="en-US"/>
        </w:rPr>
      </w:pPr>
      <w:r w:rsidRPr="00D01D69">
        <w:rPr>
          <w:rFonts w:ascii="Times New Roman" w:hAnsi="Times New Roman"/>
          <w:lang w:val="en-US"/>
        </w:rPr>
        <w:t xml:space="preserve">One of the methodologies for designing Software systems </w:t>
      </w:r>
      <w:r w:rsidR="00286685">
        <w:rPr>
          <w:rFonts w:ascii="Times New Roman" w:hAnsi="Times New Roman"/>
          <w:lang w:val="en-US"/>
        </w:rPr>
        <w:t>is</w:t>
      </w:r>
      <w:r w:rsidRPr="00D01D69">
        <w:rPr>
          <w:rFonts w:ascii="Times New Roman" w:hAnsi="Times New Roman"/>
          <w:lang w:val="en-US"/>
        </w:rPr>
        <w:t xml:space="preserve"> models. waterfall </w:t>
      </w:r>
      <w:r w:rsidRPr="00657691">
        <w:rPr>
          <w:rFonts w:ascii="Times New Roman" w:hAnsi="Times New Roman"/>
          <w:highlight w:val="red"/>
          <w:lang w:val="en-US"/>
        </w:rPr>
        <w:t>(Daryanto, 2011</w:t>
      </w:r>
      <w:r w:rsidRPr="00D01D69">
        <w:rPr>
          <w:rFonts w:ascii="Times New Roman" w:hAnsi="Times New Roman"/>
          <w:lang w:val="en-US"/>
        </w:rPr>
        <w:t>). Research Methods It contains a few things:</w:t>
      </w:r>
    </w:p>
    <w:p w14:paraId="5ABB5A99" w14:textId="09C2A830" w:rsidR="00D01D69" w:rsidRDefault="00D01D69" w:rsidP="00D01D69">
      <w:pPr>
        <w:jc w:val="both"/>
        <w:rPr>
          <w:noProof/>
          <w:lang w:val="en-US"/>
        </w:rPr>
      </w:pPr>
    </w:p>
    <w:p w14:paraId="0D04551A" w14:textId="798E547A" w:rsidR="00D01D69" w:rsidRDefault="00D01D69" w:rsidP="00D01D69">
      <w:pPr>
        <w:jc w:val="both"/>
        <w:rPr>
          <w:rFonts w:ascii="Times New Roman" w:hAnsi="Times New Roman"/>
          <w:lang w:val="en-US"/>
        </w:rPr>
      </w:pPr>
      <w:commentRangeStart w:id="2"/>
      <w:r>
        <w:rPr>
          <w:noProof/>
          <w:lang w:val="en-US"/>
        </w:rPr>
        <w:drawing>
          <wp:anchor distT="0" distB="0" distL="0" distR="0" simplePos="0" relativeHeight="251667456" behindDoc="0" locked="0" layoutInCell="1" allowOverlap="1" wp14:anchorId="616911C2" wp14:editId="18767C46">
            <wp:simplePos x="0" y="0"/>
            <wp:positionH relativeFrom="margin">
              <wp:posOffset>1176020</wp:posOffset>
            </wp:positionH>
            <wp:positionV relativeFrom="paragraph">
              <wp:posOffset>9525</wp:posOffset>
            </wp:positionV>
            <wp:extent cx="3124200" cy="1074082"/>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3" cstate="print"/>
                    <a:stretch>
                      <a:fillRect/>
                    </a:stretch>
                  </pic:blipFill>
                  <pic:spPr>
                    <a:xfrm>
                      <a:off x="0" y="0"/>
                      <a:ext cx="3124200" cy="1074082"/>
                    </a:xfrm>
                    <a:prstGeom prst="rect">
                      <a:avLst/>
                    </a:prstGeom>
                  </pic:spPr>
                </pic:pic>
              </a:graphicData>
            </a:graphic>
            <wp14:sizeRelH relativeFrom="margin">
              <wp14:pctWidth>0</wp14:pctWidth>
            </wp14:sizeRelH>
            <wp14:sizeRelV relativeFrom="margin">
              <wp14:pctHeight>0</wp14:pctHeight>
            </wp14:sizeRelV>
          </wp:anchor>
        </w:drawing>
      </w:r>
      <w:commentRangeEnd w:id="2"/>
      <w:r w:rsidR="00657691">
        <w:rPr>
          <w:rStyle w:val="CommentReference"/>
        </w:rPr>
        <w:commentReference w:id="2"/>
      </w:r>
    </w:p>
    <w:p w14:paraId="4E7C555D" w14:textId="73E6D535" w:rsidR="00D01D69" w:rsidRDefault="00D01D69" w:rsidP="00D01D69">
      <w:pPr>
        <w:jc w:val="both"/>
        <w:rPr>
          <w:rFonts w:ascii="Times New Roman" w:hAnsi="Times New Roman"/>
          <w:lang w:val="en-US"/>
        </w:rPr>
      </w:pPr>
    </w:p>
    <w:p w14:paraId="33E6713A" w14:textId="2A9299A2" w:rsidR="00D01D69" w:rsidRDefault="00D01D69" w:rsidP="00D01D69">
      <w:pPr>
        <w:jc w:val="both"/>
        <w:rPr>
          <w:rFonts w:ascii="Times New Roman" w:hAnsi="Times New Roman"/>
          <w:lang w:val="en-US"/>
        </w:rPr>
      </w:pPr>
    </w:p>
    <w:p w14:paraId="551CB457" w14:textId="493F5B4D" w:rsidR="00D01D69" w:rsidRDefault="00D01D69" w:rsidP="00D01D69">
      <w:pPr>
        <w:jc w:val="both"/>
        <w:rPr>
          <w:rFonts w:ascii="Times New Roman" w:hAnsi="Times New Roman"/>
          <w:lang w:val="en-US"/>
        </w:rPr>
      </w:pPr>
    </w:p>
    <w:p w14:paraId="1E9E6FD1" w14:textId="3F346C68" w:rsidR="00D01D69" w:rsidRDefault="00D01D69" w:rsidP="00D01D69">
      <w:pPr>
        <w:jc w:val="both"/>
        <w:rPr>
          <w:rFonts w:ascii="Times New Roman" w:hAnsi="Times New Roman"/>
          <w:lang w:val="en-US"/>
        </w:rPr>
      </w:pPr>
    </w:p>
    <w:p w14:paraId="592FB68F" w14:textId="167B718E" w:rsidR="00D01D69" w:rsidRDefault="00D01D69" w:rsidP="00D01D69">
      <w:pPr>
        <w:jc w:val="both"/>
        <w:rPr>
          <w:rFonts w:ascii="Times New Roman" w:hAnsi="Times New Roman"/>
          <w:lang w:val="en-US"/>
        </w:rPr>
      </w:pPr>
    </w:p>
    <w:p w14:paraId="18C013C1" w14:textId="1BC28B50" w:rsidR="00D01D69" w:rsidRDefault="00D01D69" w:rsidP="00D01D69">
      <w:pPr>
        <w:jc w:val="both"/>
        <w:rPr>
          <w:rFonts w:ascii="Times New Roman" w:hAnsi="Times New Roman"/>
          <w:lang w:val="en-US"/>
        </w:rPr>
      </w:pPr>
    </w:p>
    <w:p w14:paraId="11673862" w14:textId="3FEAC38B" w:rsidR="00D01D69" w:rsidRDefault="00D01D69" w:rsidP="00D01D69">
      <w:pPr>
        <w:jc w:val="both"/>
        <w:rPr>
          <w:rFonts w:ascii="Times New Roman" w:hAnsi="Times New Roman"/>
          <w:lang w:val="en-US"/>
        </w:rPr>
      </w:pPr>
    </w:p>
    <w:p w14:paraId="1BCC3ED2" w14:textId="333038AB" w:rsidR="00D01D69" w:rsidRDefault="00D01D69" w:rsidP="00D01D69">
      <w:pPr>
        <w:jc w:val="both"/>
        <w:rPr>
          <w:rFonts w:ascii="Times New Roman" w:hAnsi="Times New Roman"/>
          <w:lang w:val="en-US"/>
        </w:rPr>
      </w:pPr>
      <w:r w:rsidRPr="00D01D69">
        <w:rPr>
          <w:rFonts w:ascii="Times New Roman" w:hAnsi="Times New Roman"/>
          <w:b/>
          <w:bCs/>
          <w:lang w:val="en-US"/>
        </w:rPr>
        <w:t>Figure 1</w:t>
      </w:r>
      <w:r w:rsidRPr="00D01D69">
        <w:rPr>
          <w:rFonts w:ascii="Times New Roman" w:hAnsi="Times New Roman"/>
          <w:lang w:val="en-US"/>
        </w:rPr>
        <w:t xml:space="preserve">. </w:t>
      </w:r>
      <w:r w:rsidR="00286685" w:rsidRPr="00657691">
        <w:rPr>
          <w:rFonts w:ascii="Times New Roman" w:hAnsi="Times New Roman"/>
          <w:highlight w:val="red"/>
          <w:lang w:val="en-US"/>
        </w:rPr>
        <w:t>The flow</w:t>
      </w:r>
      <w:r w:rsidRPr="00657691">
        <w:rPr>
          <w:rFonts w:ascii="Times New Roman" w:hAnsi="Times New Roman"/>
          <w:highlight w:val="red"/>
          <w:lang w:val="en-US"/>
        </w:rPr>
        <w:t xml:space="preserve"> of research procedures</w:t>
      </w:r>
    </w:p>
    <w:p w14:paraId="6B24568F" w14:textId="5138E42E" w:rsidR="00D01D69" w:rsidRDefault="00D01D69" w:rsidP="00D01D69">
      <w:pPr>
        <w:jc w:val="both"/>
        <w:rPr>
          <w:rFonts w:ascii="Times New Roman" w:hAnsi="Times New Roman"/>
          <w:lang w:val="en-US"/>
        </w:rPr>
      </w:pPr>
      <w:r w:rsidRPr="00D01D69">
        <w:rPr>
          <w:rFonts w:ascii="Times New Roman" w:hAnsi="Times New Roman"/>
          <w:lang w:val="en-US"/>
        </w:rPr>
        <w:t>In Figure 1. Explaining flow</w:t>
      </w:r>
      <w:r w:rsidR="00286685">
        <w:rPr>
          <w:rFonts w:ascii="Times New Roman" w:hAnsi="Times New Roman"/>
          <w:lang w:val="en-US"/>
        </w:rPr>
        <w:t xml:space="preserve"> </w:t>
      </w:r>
      <w:r w:rsidRPr="00D01D69">
        <w:rPr>
          <w:rFonts w:ascii="Times New Roman" w:hAnsi="Times New Roman"/>
          <w:lang w:val="en-US"/>
        </w:rPr>
        <w:t xml:space="preserve">research procedures on System Implementation </w:t>
      </w:r>
      <w:r>
        <w:rPr>
          <w:rFonts w:ascii="Times New Roman" w:hAnsi="Times New Roman"/>
          <w:lang w:val="en-US"/>
        </w:rPr>
        <w:t xml:space="preserve"> </w:t>
      </w:r>
      <w:r w:rsidRPr="00D01D69">
        <w:rPr>
          <w:rFonts w:ascii="Times New Roman" w:hAnsi="Times New Roman"/>
          <w:lang w:val="en-US"/>
        </w:rPr>
        <w:t>Smart Smart Rice Fields Based fuzzy logic, from plan to analysis to design and design to implementation.</w:t>
      </w:r>
    </w:p>
    <w:p w14:paraId="089FE3A5" w14:textId="7FEE6B47" w:rsidR="00547E52" w:rsidRPr="00547E52" w:rsidRDefault="00547E52" w:rsidP="007669E9">
      <w:pPr>
        <w:pStyle w:val="Section"/>
        <w:jc w:val="both"/>
        <w:rPr>
          <w:rFonts w:ascii="Times New Roman" w:hAnsi="Times New Roman"/>
          <w:lang w:val="en-US"/>
        </w:rPr>
      </w:pPr>
      <w:r w:rsidRPr="00547E52">
        <w:rPr>
          <w:lang w:val="en-US"/>
        </w:rPr>
        <w:t>Results and Discussion</w:t>
      </w:r>
    </w:p>
    <w:p w14:paraId="4051FE3B" w14:textId="39B0DC59" w:rsidR="003D1BB6" w:rsidRPr="003D1BB6" w:rsidRDefault="003D1BB6" w:rsidP="003D1BB6">
      <w:pPr>
        <w:pStyle w:val="ListParagraph"/>
        <w:numPr>
          <w:ilvl w:val="0"/>
          <w:numId w:val="16"/>
        </w:numPr>
        <w:spacing w:after="0" w:line="240" w:lineRule="auto"/>
        <w:ind w:left="180" w:hanging="180"/>
        <w:jc w:val="both"/>
        <w:rPr>
          <w:rFonts w:ascii="Times New Roman" w:hAnsi="Times New Roman"/>
          <w:lang w:val="en-US"/>
        </w:rPr>
      </w:pPr>
      <w:r w:rsidRPr="003D1BB6">
        <w:rPr>
          <w:rFonts w:ascii="Times New Roman" w:hAnsi="Times New Roman"/>
          <w:lang w:val="en-US"/>
        </w:rPr>
        <w:t>Plan / Planning</w:t>
      </w:r>
    </w:p>
    <w:p w14:paraId="7CB6DEED" w14:textId="445C8B1F" w:rsidR="00D01D69" w:rsidRDefault="003D1BB6" w:rsidP="003D1BB6">
      <w:pPr>
        <w:jc w:val="both"/>
        <w:rPr>
          <w:rFonts w:ascii="Times New Roman" w:hAnsi="Times New Roman"/>
          <w:lang w:val="en-US"/>
        </w:rPr>
      </w:pPr>
      <w:r w:rsidRPr="003D1BB6">
        <w:rPr>
          <w:rFonts w:ascii="Times New Roman" w:hAnsi="Times New Roman"/>
          <w:lang w:val="en-US"/>
        </w:rPr>
        <w:t xml:space="preserve">The plan or plan is The first step in </w:t>
      </w:r>
      <w:r w:rsidR="00286685">
        <w:rPr>
          <w:rFonts w:ascii="Times New Roman" w:hAnsi="Times New Roman"/>
          <w:lang w:val="en-US"/>
        </w:rPr>
        <w:t>researching</w:t>
      </w:r>
      <w:r w:rsidRPr="003D1BB6">
        <w:rPr>
          <w:rFonts w:ascii="Times New Roman" w:hAnsi="Times New Roman"/>
          <w:lang w:val="en-US"/>
        </w:rPr>
        <w:t xml:space="preserve"> By collecting data and observing farmers in monitoring rice fields. The plan will be made of a product. Design Smart Rice Fields Using Wemos D1 R1 Based Website, by implementing Fuzzy logic into the system of the product aforementioned.</w:t>
      </w:r>
    </w:p>
    <w:p w14:paraId="2D520A77" w14:textId="3F6847C7" w:rsidR="00A616E4" w:rsidRDefault="00A616E4" w:rsidP="003D1BB6">
      <w:pPr>
        <w:jc w:val="both"/>
        <w:rPr>
          <w:rFonts w:ascii="Times New Roman" w:hAnsi="Times New Roman"/>
          <w:lang w:val="en-US"/>
        </w:rPr>
      </w:pPr>
    </w:p>
    <w:p w14:paraId="1E968140" w14:textId="0EE93391" w:rsidR="00A616E4" w:rsidRDefault="00A616E4" w:rsidP="003D1BB6">
      <w:pPr>
        <w:jc w:val="both"/>
        <w:rPr>
          <w:rFonts w:ascii="Times New Roman" w:hAnsi="Times New Roman"/>
          <w:lang w:val="en-US"/>
        </w:rPr>
      </w:pPr>
    </w:p>
    <w:p w14:paraId="236C07D0" w14:textId="0C408ADB" w:rsidR="00A616E4" w:rsidRDefault="00A616E4" w:rsidP="003D1BB6">
      <w:pPr>
        <w:jc w:val="both"/>
        <w:rPr>
          <w:rFonts w:ascii="Times New Roman" w:hAnsi="Times New Roman"/>
          <w:lang w:val="en-US"/>
        </w:rPr>
      </w:pPr>
    </w:p>
    <w:p w14:paraId="231BAFCE" w14:textId="77777777" w:rsidR="00576557" w:rsidRDefault="00576557" w:rsidP="003D1BB6">
      <w:pPr>
        <w:jc w:val="both"/>
        <w:rPr>
          <w:rFonts w:ascii="Times New Roman" w:hAnsi="Times New Roman"/>
          <w:lang w:val="en-US"/>
        </w:rPr>
      </w:pPr>
    </w:p>
    <w:p w14:paraId="472BD245" w14:textId="77777777" w:rsidR="00A616E4" w:rsidRDefault="00A616E4" w:rsidP="003D1BB6">
      <w:pPr>
        <w:jc w:val="both"/>
        <w:rPr>
          <w:rFonts w:ascii="Times New Roman" w:hAnsi="Times New Roman"/>
          <w:lang w:val="en-US"/>
        </w:rPr>
      </w:pPr>
    </w:p>
    <w:p w14:paraId="3FA4CF36" w14:textId="77777777" w:rsidR="003D1BB6" w:rsidRPr="003D1BB6" w:rsidRDefault="003D1BB6" w:rsidP="003D1BB6">
      <w:pPr>
        <w:pStyle w:val="ListParagraph"/>
        <w:numPr>
          <w:ilvl w:val="0"/>
          <w:numId w:val="16"/>
        </w:numPr>
        <w:spacing w:after="0" w:line="240" w:lineRule="auto"/>
        <w:ind w:left="180" w:hanging="180"/>
        <w:jc w:val="both"/>
        <w:rPr>
          <w:rFonts w:ascii="Times New Roman" w:hAnsi="Times New Roman"/>
          <w:lang w:val="en-US"/>
        </w:rPr>
      </w:pPr>
      <w:r w:rsidRPr="003D1BB6">
        <w:rPr>
          <w:rFonts w:ascii="Times New Roman" w:hAnsi="Times New Roman"/>
          <w:lang w:val="en-US"/>
        </w:rPr>
        <w:lastRenderedPageBreak/>
        <w:t>Analysis</w:t>
      </w:r>
    </w:p>
    <w:p w14:paraId="36C269EF" w14:textId="5275B691" w:rsidR="003D1BB6" w:rsidRDefault="00286685" w:rsidP="003D1BB6">
      <w:pPr>
        <w:jc w:val="both"/>
        <w:rPr>
          <w:rFonts w:ascii="Times New Roman" w:hAnsi="Times New Roman"/>
          <w:lang w:val="en-US"/>
        </w:rPr>
      </w:pPr>
      <w:r>
        <w:rPr>
          <w:rFonts w:ascii="Times New Roman" w:hAnsi="Times New Roman"/>
          <w:lang w:val="en-US"/>
        </w:rPr>
        <w:t>The analysis</w:t>
      </w:r>
      <w:r w:rsidR="003D1BB6" w:rsidRPr="003D1BB6">
        <w:rPr>
          <w:rFonts w:ascii="Times New Roman" w:hAnsi="Times New Roman"/>
          <w:lang w:val="en-US"/>
        </w:rPr>
        <w:t xml:space="preserve"> contains the initial steps </w:t>
      </w:r>
      <w:r>
        <w:rPr>
          <w:rFonts w:ascii="Times New Roman" w:hAnsi="Times New Roman"/>
          <w:lang w:val="en-US"/>
        </w:rPr>
        <w:t xml:space="preserve">of </w:t>
      </w:r>
      <w:r w:rsidR="003D1BB6" w:rsidRPr="003D1BB6">
        <w:rPr>
          <w:rFonts w:ascii="Times New Roman" w:hAnsi="Times New Roman"/>
          <w:lang w:val="en-US"/>
        </w:rPr>
        <w:t xml:space="preserve">data collection, drafting of </w:t>
      </w:r>
      <w:r>
        <w:rPr>
          <w:rFonts w:ascii="Times New Roman" w:hAnsi="Times New Roman"/>
          <w:lang w:val="en-US"/>
        </w:rPr>
        <w:t xml:space="preserve">the </w:t>
      </w:r>
      <w:r w:rsidR="003D1BB6" w:rsidRPr="003D1BB6">
        <w:rPr>
          <w:rFonts w:ascii="Times New Roman" w:hAnsi="Times New Roman"/>
          <w:lang w:val="en-US"/>
        </w:rPr>
        <w:t xml:space="preserve">creation </w:t>
      </w:r>
      <w:r w:rsidR="00547E52">
        <w:rPr>
          <w:rFonts w:ascii="Times New Roman" w:hAnsi="Times New Roman"/>
          <w:lang w:val="en-US"/>
        </w:rPr>
        <w:t xml:space="preserve">of </w:t>
      </w:r>
      <w:r w:rsidR="003D1BB6" w:rsidRPr="003D1BB6">
        <w:rPr>
          <w:rFonts w:ascii="Times New Roman" w:hAnsi="Times New Roman"/>
          <w:lang w:val="en-US"/>
        </w:rPr>
        <w:t>Smart Rice Field Design products Using Wemos D1 R1 Based Website, as well as data analysis and Record any hardware and software Which will be used in the manufacture this system. Data obtained by research from an existing journal.</w:t>
      </w:r>
    </w:p>
    <w:p w14:paraId="61742B35" w14:textId="3147E612" w:rsidR="00286685" w:rsidRPr="00286685" w:rsidRDefault="00286685" w:rsidP="00286685">
      <w:pPr>
        <w:pStyle w:val="ListParagraph"/>
        <w:numPr>
          <w:ilvl w:val="0"/>
          <w:numId w:val="16"/>
        </w:numPr>
        <w:spacing w:after="0" w:line="240" w:lineRule="auto"/>
        <w:ind w:left="180" w:hanging="180"/>
        <w:jc w:val="both"/>
        <w:rPr>
          <w:rFonts w:ascii="Times New Roman" w:hAnsi="Times New Roman"/>
          <w:lang w:val="en-US"/>
        </w:rPr>
      </w:pPr>
      <w:r w:rsidRPr="00286685">
        <w:rPr>
          <w:rFonts w:ascii="Times New Roman" w:hAnsi="Times New Roman"/>
          <w:lang w:val="en-US"/>
        </w:rPr>
        <w:t>Design</w:t>
      </w:r>
    </w:p>
    <w:p w14:paraId="0A87E8FE" w14:textId="1889E740" w:rsidR="00286685" w:rsidRDefault="00286685" w:rsidP="00286685">
      <w:pPr>
        <w:jc w:val="both"/>
        <w:rPr>
          <w:rFonts w:ascii="Times New Roman" w:hAnsi="Times New Roman"/>
          <w:lang w:val="en-US"/>
        </w:rPr>
      </w:pPr>
      <w:r w:rsidRPr="00286685">
        <w:rPr>
          <w:rFonts w:ascii="Times New Roman" w:hAnsi="Times New Roman"/>
          <w:lang w:val="en-US"/>
        </w:rPr>
        <w:t xml:space="preserve">System planning is a stage. development after system analysis Done. Design Smart Rice Fields Using Wemos D1 R1 Based Websites use flowchart for flow tool work. </w:t>
      </w:r>
      <w:r>
        <w:rPr>
          <w:rFonts w:ascii="Times New Roman" w:hAnsi="Times New Roman"/>
          <w:lang w:val="en-US"/>
        </w:rPr>
        <w:t>This</w:t>
      </w:r>
      <w:r w:rsidRPr="00286685">
        <w:rPr>
          <w:rFonts w:ascii="Times New Roman" w:hAnsi="Times New Roman"/>
          <w:lang w:val="en-US"/>
        </w:rPr>
        <w:t xml:space="preserve"> plan will </w:t>
      </w:r>
      <w:r>
        <w:rPr>
          <w:rFonts w:ascii="Times New Roman" w:hAnsi="Times New Roman"/>
          <w:lang w:val="en-US"/>
        </w:rPr>
        <w:t>Require</w:t>
      </w:r>
      <w:r w:rsidRPr="00286685">
        <w:rPr>
          <w:rFonts w:ascii="Times New Roman" w:hAnsi="Times New Roman"/>
          <w:lang w:val="en-US"/>
        </w:rPr>
        <w:t xml:space="preserve"> software and logic methods. Fuzzy will be used </w:t>
      </w:r>
      <w:r>
        <w:rPr>
          <w:rFonts w:ascii="Times New Roman" w:hAnsi="Times New Roman"/>
          <w:lang w:val="en-US"/>
        </w:rPr>
        <w:t>to</w:t>
      </w:r>
      <w:r w:rsidRPr="00286685">
        <w:rPr>
          <w:rFonts w:ascii="Times New Roman" w:hAnsi="Times New Roman"/>
          <w:lang w:val="en-US"/>
        </w:rPr>
        <w:t xml:space="preserve"> give commands to the system</w:t>
      </w:r>
      <w:r>
        <w:rPr>
          <w:rFonts w:ascii="Times New Roman" w:hAnsi="Times New Roman"/>
          <w:lang w:val="en-US"/>
        </w:rPr>
        <w:t>.</w:t>
      </w:r>
    </w:p>
    <w:p w14:paraId="5BA08974" w14:textId="75EC7261" w:rsidR="00286685" w:rsidRPr="00286685" w:rsidRDefault="00286685" w:rsidP="00286685">
      <w:pPr>
        <w:pStyle w:val="ListParagraph"/>
        <w:numPr>
          <w:ilvl w:val="0"/>
          <w:numId w:val="16"/>
        </w:numPr>
        <w:spacing w:after="0" w:line="240" w:lineRule="auto"/>
        <w:ind w:left="180" w:hanging="180"/>
        <w:jc w:val="both"/>
        <w:rPr>
          <w:rFonts w:ascii="Times New Roman" w:hAnsi="Times New Roman"/>
          <w:lang w:val="en-US"/>
        </w:rPr>
      </w:pPr>
      <w:r w:rsidRPr="00286685">
        <w:rPr>
          <w:rFonts w:ascii="Times New Roman" w:hAnsi="Times New Roman"/>
          <w:lang w:val="en-US"/>
        </w:rPr>
        <w:t>Implementation</w:t>
      </w:r>
    </w:p>
    <w:p w14:paraId="21FBA81F" w14:textId="629059A1" w:rsidR="00286685" w:rsidRDefault="00286685" w:rsidP="00286685">
      <w:pPr>
        <w:jc w:val="both"/>
        <w:rPr>
          <w:rFonts w:ascii="Times New Roman" w:hAnsi="Times New Roman"/>
          <w:lang w:val="en-US"/>
        </w:rPr>
      </w:pPr>
      <w:r w:rsidRPr="00286685">
        <w:rPr>
          <w:rFonts w:ascii="Times New Roman" w:hAnsi="Times New Roman"/>
          <w:lang w:val="en-US"/>
        </w:rPr>
        <w:t xml:space="preserve">The results of this study will be tested. Try in </w:t>
      </w:r>
      <w:r>
        <w:rPr>
          <w:rFonts w:ascii="Times New Roman" w:hAnsi="Times New Roman"/>
          <w:lang w:val="en-US"/>
        </w:rPr>
        <w:t>real-time</w:t>
      </w:r>
      <w:r w:rsidRPr="00286685">
        <w:rPr>
          <w:rFonts w:ascii="Times New Roman" w:hAnsi="Times New Roman"/>
          <w:lang w:val="en-US"/>
        </w:rPr>
        <w:t xml:space="preserve"> to assess how </w:t>
      </w:r>
      <w:r>
        <w:rPr>
          <w:rFonts w:ascii="Times New Roman" w:hAnsi="Times New Roman"/>
          <w:lang w:val="en-US"/>
        </w:rPr>
        <w:t>many</w:t>
      </w:r>
      <w:r w:rsidRPr="00286685">
        <w:rPr>
          <w:rFonts w:ascii="Times New Roman" w:hAnsi="Times New Roman"/>
          <w:lang w:val="en-US"/>
        </w:rPr>
        <w:t xml:space="preserve"> good products Design Smart Sawah Using Wemos D1 R1 Based The website, which has been created as well. correct when there is an error That's what happened. Then the results of the test Try it will be implemented.</w:t>
      </w:r>
    </w:p>
    <w:p w14:paraId="7CF3669B" w14:textId="492F2FB8" w:rsidR="00286685" w:rsidRPr="00001042" w:rsidRDefault="00286685" w:rsidP="00286685">
      <w:pPr>
        <w:jc w:val="both"/>
        <w:rPr>
          <w:rFonts w:ascii="Times New Roman" w:hAnsi="Times New Roman"/>
          <w:lang w:val="en-US"/>
        </w:rPr>
      </w:pPr>
    </w:p>
    <w:p w14:paraId="766B64F9" w14:textId="6DDBA606" w:rsidR="00D01D69" w:rsidRDefault="00A00E32" w:rsidP="00D01D69">
      <w:pPr>
        <w:pStyle w:val="Bodytext"/>
      </w:pPr>
      <w:r>
        <w:rPr>
          <w:noProof/>
          <w:sz w:val="20"/>
        </w:rPr>
        <w:drawing>
          <wp:anchor distT="0" distB="0" distL="114300" distR="114300" simplePos="0" relativeHeight="251669504" behindDoc="0" locked="0" layoutInCell="1" allowOverlap="1" wp14:anchorId="02661744" wp14:editId="42163EF4">
            <wp:simplePos x="0" y="0"/>
            <wp:positionH relativeFrom="margin">
              <wp:posOffset>125771</wp:posOffset>
            </wp:positionH>
            <wp:positionV relativeFrom="paragraph">
              <wp:posOffset>52705</wp:posOffset>
            </wp:positionV>
            <wp:extent cx="2752725" cy="1625624"/>
            <wp:effectExtent l="0" t="0" r="0" b="0"/>
            <wp:wrapNone/>
            <wp:docPr id="49"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2725" cy="1625624"/>
                    </a:xfrm>
                    <a:prstGeom prst="rect">
                      <a:avLst/>
                    </a:prstGeom>
                  </pic:spPr>
                </pic:pic>
              </a:graphicData>
            </a:graphic>
            <wp14:sizeRelH relativeFrom="margin">
              <wp14:pctWidth>0</wp14:pctWidth>
            </wp14:sizeRelH>
            <wp14:sizeRelV relativeFrom="margin">
              <wp14:pctHeight>0</wp14:pctHeight>
            </wp14:sizeRelV>
          </wp:anchor>
        </w:drawing>
      </w:r>
    </w:p>
    <w:p w14:paraId="53E5B3F8" w14:textId="77FC6FD5" w:rsidR="00D01D69" w:rsidRDefault="00A00E32" w:rsidP="00D01D69">
      <w:pPr>
        <w:pStyle w:val="BodytextIndented"/>
      </w:pPr>
      <w:r>
        <w:rPr>
          <w:noProof/>
        </w:rPr>
        <w:drawing>
          <wp:anchor distT="0" distB="0" distL="0" distR="0" simplePos="0" relativeHeight="251671552" behindDoc="0" locked="0" layoutInCell="1" allowOverlap="1" wp14:anchorId="21FC0A0E" wp14:editId="0B17B976">
            <wp:simplePos x="0" y="0"/>
            <wp:positionH relativeFrom="margin">
              <wp:posOffset>3442970</wp:posOffset>
            </wp:positionH>
            <wp:positionV relativeFrom="paragraph">
              <wp:posOffset>8890</wp:posOffset>
            </wp:positionV>
            <wp:extent cx="1924050" cy="1500984"/>
            <wp:effectExtent l="0" t="0" r="0" b="4445"/>
            <wp:wrapNone/>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15" cstate="print"/>
                    <a:stretch>
                      <a:fillRect/>
                    </a:stretch>
                  </pic:blipFill>
                  <pic:spPr>
                    <a:xfrm>
                      <a:off x="0" y="0"/>
                      <a:ext cx="1924050" cy="1500984"/>
                    </a:xfrm>
                    <a:prstGeom prst="rect">
                      <a:avLst/>
                    </a:prstGeom>
                  </pic:spPr>
                </pic:pic>
              </a:graphicData>
            </a:graphic>
            <wp14:sizeRelH relativeFrom="margin">
              <wp14:pctWidth>0</wp14:pctWidth>
            </wp14:sizeRelH>
            <wp14:sizeRelV relativeFrom="margin">
              <wp14:pctHeight>0</wp14:pctHeight>
            </wp14:sizeRelV>
          </wp:anchor>
        </w:drawing>
      </w:r>
    </w:p>
    <w:p w14:paraId="69936CE6" w14:textId="6D58B185" w:rsidR="00D01D69" w:rsidRDefault="00D01D69" w:rsidP="00D01D69">
      <w:pPr>
        <w:pStyle w:val="BodytextIndented"/>
      </w:pPr>
    </w:p>
    <w:p w14:paraId="5662CD16" w14:textId="4B2A0C28" w:rsidR="00D01D69" w:rsidRDefault="00D01D69" w:rsidP="00D01D69">
      <w:pPr>
        <w:pStyle w:val="BodytextIndented"/>
      </w:pPr>
    </w:p>
    <w:p w14:paraId="10E69B5A" w14:textId="026210B3" w:rsidR="00D01D69" w:rsidRDefault="00D01D69" w:rsidP="00D01D69">
      <w:pPr>
        <w:pStyle w:val="BodytextIndented"/>
      </w:pPr>
    </w:p>
    <w:p w14:paraId="0143EC04" w14:textId="6076C0FC" w:rsidR="00D01D69" w:rsidRDefault="00D01D69" w:rsidP="00D01D69">
      <w:pPr>
        <w:pStyle w:val="BodytextIndented"/>
      </w:pPr>
    </w:p>
    <w:p w14:paraId="2277AE8F" w14:textId="3AA88A1A" w:rsidR="00A00E32" w:rsidRDefault="00A00E32" w:rsidP="00D01D69">
      <w:pPr>
        <w:pStyle w:val="BodytextIndented"/>
      </w:pPr>
    </w:p>
    <w:p w14:paraId="64126E41" w14:textId="6CD840F0" w:rsidR="00A00E32" w:rsidRDefault="00A00E32" w:rsidP="00D01D69">
      <w:pPr>
        <w:pStyle w:val="BodytextIndented"/>
      </w:pPr>
    </w:p>
    <w:p w14:paraId="7F718FC0" w14:textId="77777777" w:rsidR="00A00E32" w:rsidRDefault="00A00E32" w:rsidP="00D01D69">
      <w:pPr>
        <w:pStyle w:val="BodytextIndented"/>
      </w:pPr>
    </w:p>
    <w:p w14:paraId="0F7389E6" w14:textId="77777777" w:rsidR="00A00E32" w:rsidRDefault="00A00E32" w:rsidP="00D01D69">
      <w:pPr>
        <w:pStyle w:val="BodytextIndented"/>
      </w:pPr>
    </w:p>
    <w:p w14:paraId="1CB88859" w14:textId="6E537FDB" w:rsidR="00D01D69" w:rsidRDefault="00D01D69" w:rsidP="00D01D69">
      <w:pPr>
        <w:pStyle w:val="BodytextIndented"/>
      </w:pPr>
    </w:p>
    <w:p w14:paraId="145CDBA0" w14:textId="1829663D" w:rsidR="00D01D69" w:rsidRDefault="00D01D69" w:rsidP="00D01D69">
      <w:pPr>
        <w:pStyle w:val="BodytextIndented"/>
      </w:pPr>
    </w:p>
    <w:p w14:paraId="0743F96C" w14:textId="4EA836F3" w:rsidR="00A00E32" w:rsidRDefault="00A00E32" w:rsidP="00A00E32">
      <w:pPr>
        <w:jc w:val="both"/>
      </w:pPr>
      <w:r w:rsidRPr="00A00E32">
        <w:rPr>
          <w:rFonts w:ascii="Times New Roman" w:hAnsi="Times New Roman"/>
          <w:b/>
          <w:bCs/>
          <w:lang w:val="en-US"/>
        </w:rPr>
        <w:t>Figure</w:t>
      </w:r>
      <w:r w:rsidRPr="00A00E32">
        <w:rPr>
          <w:b/>
          <w:bCs/>
        </w:rPr>
        <w:t xml:space="preserve"> 2</w:t>
      </w:r>
      <w:r w:rsidRPr="00A00E32">
        <w:t xml:space="preserve"> Soil Sensor, DHT 22 On Prototype</w:t>
      </w:r>
    </w:p>
    <w:p w14:paraId="151A4036" w14:textId="3DE44530" w:rsidR="00A00E32" w:rsidRDefault="000B313E" w:rsidP="000B313E">
      <w:pPr>
        <w:jc w:val="both"/>
      </w:pPr>
      <w:r w:rsidRPr="000B313E">
        <w:t xml:space="preserve">The </w:t>
      </w:r>
      <w:r w:rsidRPr="000B313E">
        <w:rPr>
          <w:rFonts w:ascii="Times New Roman" w:hAnsi="Times New Roman"/>
          <w:lang w:val="en-US"/>
        </w:rPr>
        <w:t>component</w:t>
      </w:r>
      <w:r w:rsidRPr="000B313E">
        <w:t xml:space="preserve"> box contains a 4 </w:t>
      </w:r>
      <w:r w:rsidR="00717007">
        <w:t>channel</w:t>
      </w:r>
      <w:r w:rsidRPr="000B313E">
        <w:t xml:space="preserve"> relay, wemos D1R1, RTC module, 12V DC Adapter Connector, and 12V DC Pump</w:t>
      </w:r>
      <w:r>
        <w:t xml:space="preserve">. </w:t>
      </w:r>
      <w:r w:rsidRPr="000B313E">
        <w:t xml:space="preserve">The use of soil </w:t>
      </w:r>
      <w:r w:rsidR="00717007">
        <w:t>moisture</w:t>
      </w:r>
      <w:r w:rsidRPr="000B313E">
        <w:t xml:space="preserve"> sensors to find out the humidity level, while for DHT 22 to find out the humidity level and temperature in the prototype design.</w:t>
      </w:r>
    </w:p>
    <w:p w14:paraId="793F11DC" w14:textId="77777777" w:rsidR="00717007" w:rsidRDefault="00717007" w:rsidP="000B313E">
      <w:pPr>
        <w:jc w:val="both"/>
      </w:pPr>
    </w:p>
    <w:p w14:paraId="208DBC08" w14:textId="75951CF3" w:rsidR="000B313E" w:rsidRDefault="000B313E" w:rsidP="00717007">
      <w:pPr>
        <w:pStyle w:val="ListParagraph"/>
        <w:numPr>
          <w:ilvl w:val="0"/>
          <w:numId w:val="18"/>
        </w:numPr>
        <w:spacing w:after="0" w:line="240" w:lineRule="auto"/>
        <w:ind w:left="360"/>
        <w:jc w:val="both"/>
      </w:pPr>
      <w:r>
        <w:t>Fuzzy Tsukamoto Implementation (Manual Calculation)</w:t>
      </w:r>
    </w:p>
    <w:p w14:paraId="78733F31" w14:textId="027E7D71" w:rsidR="000B313E" w:rsidRDefault="00717007" w:rsidP="00717007">
      <w:pPr>
        <w:contextualSpacing/>
        <w:jc w:val="both"/>
      </w:pPr>
      <w:r>
        <w:t>This</w:t>
      </w:r>
      <w:r w:rsidR="000B313E">
        <w:t xml:space="preserve"> implementation will continue the previous step in chapter 4. After establishing fuzzy variables, fuzzy sets, membership functions</w:t>
      </w:r>
      <w:r>
        <w:t>,</w:t>
      </w:r>
      <w:r w:rsidR="000B313E">
        <w:t xml:space="preserve"> and fuzzy rule bases, the next step is to determine the values a and z in the fuzzy inference system to determine the result of the value in the defuzzification step. As for the explanation of the steps of the workmanship as follows:</w:t>
      </w:r>
    </w:p>
    <w:p w14:paraId="32EEB147" w14:textId="66562F2D" w:rsidR="000B313E" w:rsidRDefault="000B313E" w:rsidP="000B313E">
      <w:pPr>
        <w:jc w:val="both"/>
      </w:pPr>
      <w:r>
        <w:t>For example here will calculate inference from the soil moisture variable.</w:t>
      </w:r>
    </w:p>
    <w:p w14:paraId="41448B3C" w14:textId="4C10A897" w:rsidR="000B313E" w:rsidRDefault="000B313E" w:rsidP="000B313E">
      <w:pPr>
        <w:jc w:val="both"/>
      </w:pPr>
    </w:p>
    <w:p w14:paraId="3FFE0AE9" w14:textId="3620786E" w:rsidR="000B313E" w:rsidRDefault="008E53B7" w:rsidP="000B313E">
      <w:pPr>
        <w:jc w:val="both"/>
      </w:pPr>
      <w:commentRangeStart w:id="3"/>
      <w:r w:rsidRPr="002215A2">
        <w:rPr>
          <w:rFonts w:ascii="Times New Roman" w:hAnsi="Times New Roman"/>
          <w:noProof/>
          <w:sz w:val="24"/>
          <w:lang w:val="en-US"/>
        </w:rPr>
        <w:drawing>
          <wp:anchor distT="0" distB="0" distL="0" distR="0" simplePos="0" relativeHeight="251673600" behindDoc="0" locked="0" layoutInCell="1" allowOverlap="1" wp14:anchorId="1A814816" wp14:editId="5E3F975E">
            <wp:simplePos x="0" y="0"/>
            <wp:positionH relativeFrom="margin">
              <wp:posOffset>699135</wp:posOffset>
            </wp:positionH>
            <wp:positionV relativeFrom="paragraph">
              <wp:posOffset>1905</wp:posOffset>
            </wp:positionV>
            <wp:extent cx="4486275" cy="2470348"/>
            <wp:effectExtent l="0" t="0" r="0" b="6350"/>
            <wp:wrapNone/>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16" cstate="print"/>
                    <a:stretch>
                      <a:fillRect/>
                    </a:stretch>
                  </pic:blipFill>
                  <pic:spPr>
                    <a:xfrm>
                      <a:off x="0" y="0"/>
                      <a:ext cx="4486275" cy="2470348"/>
                    </a:xfrm>
                    <a:prstGeom prst="rect">
                      <a:avLst/>
                    </a:prstGeom>
                  </pic:spPr>
                </pic:pic>
              </a:graphicData>
            </a:graphic>
            <wp14:sizeRelH relativeFrom="margin">
              <wp14:pctWidth>0</wp14:pctWidth>
            </wp14:sizeRelH>
            <wp14:sizeRelV relativeFrom="margin">
              <wp14:pctHeight>0</wp14:pctHeight>
            </wp14:sizeRelV>
          </wp:anchor>
        </w:drawing>
      </w:r>
      <w:commentRangeEnd w:id="3"/>
      <w:r w:rsidR="00657691">
        <w:rPr>
          <w:rStyle w:val="CommentReference"/>
        </w:rPr>
        <w:commentReference w:id="3"/>
      </w:r>
    </w:p>
    <w:p w14:paraId="54BFB0D7" w14:textId="58EFF8F4" w:rsidR="000B313E" w:rsidRDefault="000B313E" w:rsidP="000B313E">
      <w:pPr>
        <w:jc w:val="both"/>
      </w:pPr>
    </w:p>
    <w:p w14:paraId="092E821C" w14:textId="4F486BE5" w:rsidR="000B313E" w:rsidRDefault="000B313E" w:rsidP="000B313E">
      <w:pPr>
        <w:jc w:val="both"/>
      </w:pPr>
    </w:p>
    <w:p w14:paraId="7B12BCFE" w14:textId="77959106" w:rsidR="000B313E" w:rsidRDefault="000B313E" w:rsidP="000B313E">
      <w:pPr>
        <w:jc w:val="both"/>
      </w:pPr>
    </w:p>
    <w:p w14:paraId="49881D58" w14:textId="71501FB6" w:rsidR="000B313E" w:rsidRDefault="000B313E" w:rsidP="000B313E">
      <w:pPr>
        <w:jc w:val="both"/>
      </w:pPr>
    </w:p>
    <w:p w14:paraId="30275F60" w14:textId="7182C615" w:rsidR="000B313E" w:rsidRDefault="000B313E" w:rsidP="000B313E">
      <w:pPr>
        <w:jc w:val="both"/>
      </w:pPr>
    </w:p>
    <w:p w14:paraId="40F5F629" w14:textId="36F15757" w:rsidR="000B313E" w:rsidRDefault="000B313E" w:rsidP="000B313E">
      <w:pPr>
        <w:jc w:val="both"/>
      </w:pPr>
    </w:p>
    <w:p w14:paraId="63B07347" w14:textId="0343605C" w:rsidR="000B313E" w:rsidRDefault="000B313E" w:rsidP="000B313E">
      <w:pPr>
        <w:jc w:val="both"/>
      </w:pPr>
    </w:p>
    <w:p w14:paraId="4AD45CAC" w14:textId="4FF4159E" w:rsidR="000B313E" w:rsidRDefault="000B313E" w:rsidP="000B313E">
      <w:pPr>
        <w:jc w:val="both"/>
      </w:pPr>
    </w:p>
    <w:p w14:paraId="61EE24CA" w14:textId="080643C9" w:rsidR="000B313E" w:rsidRDefault="000B313E" w:rsidP="000B313E">
      <w:pPr>
        <w:jc w:val="both"/>
      </w:pPr>
    </w:p>
    <w:p w14:paraId="736326CC" w14:textId="3DD44377" w:rsidR="000B313E" w:rsidRDefault="000B313E" w:rsidP="000B313E">
      <w:pPr>
        <w:jc w:val="both"/>
      </w:pPr>
    </w:p>
    <w:p w14:paraId="132D00AD" w14:textId="08E4C04F" w:rsidR="000B313E" w:rsidRDefault="000B313E" w:rsidP="000B313E">
      <w:pPr>
        <w:jc w:val="both"/>
      </w:pPr>
    </w:p>
    <w:p w14:paraId="4AB24BF9" w14:textId="0AEF294C" w:rsidR="008E53B7" w:rsidRDefault="008E53B7" w:rsidP="000B313E">
      <w:pPr>
        <w:jc w:val="both"/>
      </w:pPr>
    </w:p>
    <w:p w14:paraId="546C5C40" w14:textId="5C1BEDDF" w:rsidR="008E53B7" w:rsidRDefault="008E53B7" w:rsidP="000B313E">
      <w:pPr>
        <w:jc w:val="both"/>
      </w:pPr>
    </w:p>
    <w:p w14:paraId="2D7163A2" w14:textId="7E1D6875" w:rsidR="000B313E" w:rsidRDefault="008E53B7" w:rsidP="000B313E">
      <w:pPr>
        <w:jc w:val="both"/>
      </w:pPr>
      <w:r w:rsidRPr="008E53B7">
        <w:rPr>
          <w:rFonts w:ascii="Times New Roman" w:hAnsi="Times New Roman"/>
          <w:b/>
          <w:bCs/>
          <w:lang w:val="en-US"/>
        </w:rPr>
        <w:t>Figure 3</w:t>
      </w:r>
      <w:r>
        <w:t xml:space="preserve"> </w:t>
      </w:r>
      <w:r w:rsidR="000B313E">
        <w:t>Variable Inference of Soil Moisture is a step in determining the membership value in each</w:t>
      </w:r>
    </w:p>
    <w:p w14:paraId="12622860" w14:textId="0577B5AF" w:rsidR="008E53B7" w:rsidRDefault="008E53B7" w:rsidP="000B313E">
      <w:pPr>
        <w:jc w:val="both"/>
      </w:pPr>
      <w:commentRangeStart w:id="4"/>
      <w:r>
        <w:rPr>
          <w:noProof/>
          <w:lang w:val="en-US"/>
        </w:rPr>
        <w:drawing>
          <wp:anchor distT="0" distB="0" distL="0" distR="0" simplePos="0" relativeHeight="251675648" behindDoc="0" locked="0" layoutInCell="1" allowOverlap="1" wp14:anchorId="4D4D63C2" wp14:editId="613D92FA">
            <wp:simplePos x="0" y="0"/>
            <wp:positionH relativeFrom="margin">
              <wp:posOffset>233045</wp:posOffset>
            </wp:positionH>
            <wp:positionV relativeFrom="paragraph">
              <wp:posOffset>600710</wp:posOffset>
            </wp:positionV>
            <wp:extent cx="2819400" cy="1355725"/>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17" cstate="print"/>
                    <a:stretch>
                      <a:fillRect/>
                    </a:stretch>
                  </pic:blipFill>
                  <pic:spPr>
                    <a:xfrm>
                      <a:off x="0" y="0"/>
                      <a:ext cx="2819400" cy="1355725"/>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val="en-US"/>
        </w:rPr>
        <w:drawing>
          <wp:anchor distT="0" distB="0" distL="114300" distR="114300" simplePos="0" relativeHeight="251677696" behindDoc="0" locked="0" layoutInCell="1" allowOverlap="1" wp14:anchorId="07C9E5C0" wp14:editId="78B73988">
            <wp:simplePos x="0" y="0"/>
            <wp:positionH relativeFrom="margin">
              <wp:posOffset>3442970</wp:posOffset>
            </wp:positionH>
            <wp:positionV relativeFrom="paragraph">
              <wp:posOffset>581660</wp:posOffset>
            </wp:positionV>
            <wp:extent cx="2784618" cy="1401699"/>
            <wp:effectExtent l="0" t="0" r="0" b="8255"/>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84618" cy="1401699"/>
                    </a:xfrm>
                    <a:prstGeom prst="rect">
                      <a:avLst/>
                    </a:prstGeom>
                  </pic:spPr>
                </pic:pic>
              </a:graphicData>
            </a:graphic>
          </wp:anchor>
        </w:drawing>
      </w:r>
      <w:commentRangeEnd w:id="4"/>
      <w:r w:rsidR="00657691">
        <w:rPr>
          <w:rStyle w:val="CommentReference"/>
        </w:rPr>
        <w:commentReference w:id="4"/>
      </w:r>
      <w:r w:rsidR="000B313E">
        <w:t>soil moisture set based on the formula, as well as apply to determine the membership value of other variables.</w:t>
      </w:r>
      <w:r w:rsidR="00717007">
        <w:t xml:space="preserve"> </w:t>
      </w:r>
      <w:r w:rsidR="000B313E">
        <w:t xml:space="preserve">Then next is the step to determine the value of α and z, using the MIN function, by taking each rule base as a reference for its formulation. For example, it will choose the rule </w:t>
      </w:r>
      <w:r w:rsidR="00717007">
        <w:t>base/rule</w:t>
      </w:r>
      <w:r w:rsidR="000B313E">
        <w:t xml:space="preserve"> to 1 [R1].</w:t>
      </w:r>
    </w:p>
    <w:p w14:paraId="7ECC5587" w14:textId="0F3F1994" w:rsidR="000B313E" w:rsidRDefault="00D21143" w:rsidP="00D21143">
      <w:pPr>
        <w:pStyle w:val="ListParagraph"/>
        <w:numPr>
          <w:ilvl w:val="0"/>
          <w:numId w:val="17"/>
        </w:numPr>
        <w:jc w:val="both"/>
      </w:pPr>
      <w:r>
        <w:t>The inference rule base</w:t>
      </w:r>
      <w:r>
        <w:tab/>
      </w:r>
      <w:r>
        <w:tab/>
      </w:r>
      <w:r>
        <w:tab/>
      </w:r>
      <w:r>
        <w:tab/>
        <w:t xml:space="preserve">     </w:t>
      </w:r>
      <w:r>
        <w:rPr>
          <w:lang w:val="en-US"/>
        </w:rPr>
        <w:t xml:space="preserve">b. </w:t>
      </w:r>
      <w:r>
        <w:t>defuzzification</w:t>
      </w:r>
    </w:p>
    <w:p w14:paraId="70339B3E" w14:textId="5C81B28B" w:rsidR="000B313E" w:rsidRDefault="008E53B7" w:rsidP="008E53B7">
      <w:pPr>
        <w:jc w:val="both"/>
      </w:pPr>
      <w:r w:rsidRPr="008E53B7">
        <w:rPr>
          <w:rFonts w:ascii="Times New Roman" w:hAnsi="Times New Roman"/>
          <w:b/>
          <w:bCs/>
          <w:lang w:val="en-US"/>
        </w:rPr>
        <w:t>Figure 4</w:t>
      </w:r>
      <w:r>
        <w:t xml:space="preserve"> The inference rule base is the step of determining the values α1 and z1, by adding the MIN function to determine the lowest α value and determining the value z by using the pump and fan set formula. And the determination of the value applies also to other base rules. Then the next step is to determine the defuzzification value of each α and z value that has been obtained.</w:t>
      </w:r>
    </w:p>
    <w:p w14:paraId="752019D9" w14:textId="0142C30B" w:rsidR="00D21143" w:rsidRDefault="00D21143" w:rsidP="00D21143">
      <w:pPr>
        <w:jc w:val="both"/>
      </w:pPr>
    </w:p>
    <w:p w14:paraId="18DDBE8F" w14:textId="270A1AF1" w:rsidR="000B313E" w:rsidRDefault="00D21143" w:rsidP="00D21143">
      <w:pPr>
        <w:jc w:val="both"/>
      </w:pPr>
      <w:commentRangeStart w:id="5"/>
      <w:r w:rsidRPr="00240047">
        <w:rPr>
          <w:rFonts w:ascii="Times New Roman" w:hAnsi="Times New Roman"/>
          <w:noProof/>
          <w:sz w:val="24"/>
          <w:szCs w:val="24"/>
          <w:lang w:val="en-US"/>
        </w:rPr>
        <w:drawing>
          <wp:anchor distT="0" distB="0" distL="0" distR="0" simplePos="0" relativeHeight="251679744" behindDoc="0" locked="0" layoutInCell="1" allowOverlap="1" wp14:anchorId="000AE780" wp14:editId="0FFE6ED6">
            <wp:simplePos x="0" y="0"/>
            <wp:positionH relativeFrom="margin">
              <wp:align>center</wp:align>
            </wp:positionH>
            <wp:positionV relativeFrom="paragraph">
              <wp:posOffset>597535</wp:posOffset>
            </wp:positionV>
            <wp:extent cx="3743325" cy="2000250"/>
            <wp:effectExtent l="0" t="0" r="9525" b="0"/>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19" cstate="print"/>
                    <a:stretch>
                      <a:fillRect/>
                    </a:stretch>
                  </pic:blipFill>
                  <pic:spPr>
                    <a:xfrm>
                      <a:off x="0" y="0"/>
                      <a:ext cx="3743325" cy="2000250"/>
                    </a:xfrm>
                    <a:prstGeom prst="rect">
                      <a:avLst/>
                    </a:prstGeom>
                  </pic:spPr>
                </pic:pic>
              </a:graphicData>
            </a:graphic>
            <wp14:sizeRelH relativeFrom="margin">
              <wp14:pctWidth>0</wp14:pctWidth>
            </wp14:sizeRelH>
            <wp14:sizeRelV relativeFrom="margin">
              <wp14:pctHeight>0</wp14:pctHeight>
            </wp14:sizeRelV>
          </wp:anchor>
        </w:drawing>
      </w:r>
      <w:commentRangeEnd w:id="5"/>
      <w:r w:rsidR="00657691">
        <w:rPr>
          <w:rStyle w:val="CommentReference"/>
        </w:rPr>
        <w:commentReference w:id="5"/>
      </w:r>
      <w:r>
        <w:t xml:space="preserve">Software </w:t>
      </w:r>
      <w:r w:rsidR="00717007">
        <w:t>implementation</w:t>
      </w:r>
      <w:r>
        <w:t xml:space="preserve"> This requires software to manage the program code used This system is an Arduino application. IDEA. As for the explanation of the steps Code the program as follows :</w:t>
      </w:r>
    </w:p>
    <w:p w14:paraId="08F3C24B" w14:textId="785897F9" w:rsidR="000B313E" w:rsidRDefault="000B313E" w:rsidP="000B313E">
      <w:pPr>
        <w:jc w:val="both"/>
      </w:pPr>
    </w:p>
    <w:p w14:paraId="2BD17735" w14:textId="0BB9BE62" w:rsidR="000B313E" w:rsidRDefault="00D21143" w:rsidP="000B313E">
      <w:pPr>
        <w:jc w:val="both"/>
      </w:pPr>
      <w:r w:rsidRPr="00D21143">
        <w:rPr>
          <w:b/>
          <w:bCs/>
        </w:rPr>
        <w:t>Figure 5</w:t>
      </w:r>
      <w:r w:rsidRPr="00D21143">
        <w:t xml:space="preserve"> Fuzzy Logic Coding display on </w:t>
      </w:r>
      <w:r w:rsidR="00717007">
        <w:t>Arduino</w:t>
      </w:r>
      <w:r w:rsidRPr="00D21143">
        <w:t xml:space="preserve"> IDE, contains sensor/microcontroller library, input pin definition, declaration of connecting commands and transmission of sensor data to the database using </w:t>
      </w:r>
      <w:r w:rsidR="00717007">
        <w:t xml:space="preserve">an </w:t>
      </w:r>
      <w:r w:rsidRPr="00D21143">
        <w:t xml:space="preserve">ESP8266 module, and implementation of fuzzy rule base on looping if else in void loop(), to </w:t>
      </w:r>
      <w:r w:rsidR="00717007">
        <w:t xml:space="preserve">the </w:t>
      </w:r>
      <w:r w:rsidRPr="00D21143">
        <w:t>determination of fertilization schedule.</w:t>
      </w:r>
      <w:r>
        <w:t xml:space="preserve"> </w:t>
      </w:r>
    </w:p>
    <w:p w14:paraId="24FF8A9B" w14:textId="77777777" w:rsidR="0051282B" w:rsidRDefault="0051282B" w:rsidP="000B313E">
      <w:pPr>
        <w:jc w:val="both"/>
      </w:pPr>
    </w:p>
    <w:p w14:paraId="79F29B16" w14:textId="638B6554" w:rsidR="0051282B" w:rsidRDefault="0051282B" w:rsidP="0051282B">
      <w:pPr>
        <w:tabs>
          <w:tab w:val="left" w:pos="851"/>
          <w:tab w:val="left" w:pos="3540"/>
          <w:tab w:val="left" w:pos="6720"/>
        </w:tabs>
        <w:jc w:val="both"/>
      </w:pPr>
      <w:r>
        <w:t>(a)</w:t>
      </w:r>
      <w:r>
        <w:tab/>
      </w:r>
      <w:r>
        <w:tab/>
        <w:t>(b)</w:t>
      </w:r>
      <w:r>
        <w:tab/>
        <w:t>(c)</w:t>
      </w:r>
    </w:p>
    <w:p w14:paraId="75BB30A3" w14:textId="77777777" w:rsidR="006D70CB" w:rsidRDefault="006D70CB" w:rsidP="0051282B">
      <w:pPr>
        <w:tabs>
          <w:tab w:val="left" w:pos="851"/>
          <w:tab w:val="left" w:pos="3540"/>
          <w:tab w:val="left" w:pos="6720"/>
        </w:tabs>
        <w:jc w:val="both"/>
      </w:pPr>
    </w:p>
    <w:p w14:paraId="4FD43F54" w14:textId="56A535F6" w:rsidR="0051282B" w:rsidRDefault="0051282B" w:rsidP="000B313E">
      <w:pPr>
        <w:jc w:val="both"/>
      </w:pPr>
      <w:r>
        <w:rPr>
          <w:noProof/>
          <w:lang w:val="en-US"/>
        </w:rPr>
        <w:drawing>
          <wp:anchor distT="0" distB="0" distL="0" distR="0" simplePos="0" relativeHeight="251683840" behindDoc="0" locked="0" layoutInCell="1" allowOverlap="1" wp14:anchorId="36681414" wp14:editId="40FE5820">
            <wp:simplePos x="0" y="0"/>
            <wp:positionH relativeFrom="page">
              <wp:posOffset>2943225</wp:posOffset>
            </wp:positionH>
            <wp:positionV relativeFrom="paragraph">
              <wp:posOffset>7620</wp:posOffset>
            </wp:positionV>
            <wp:extent cx="1990725" cy="915634"/>
            <wp:effectExtent l="0" t="0" r="0" b="0"/>
            <wp:wrapNone/>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0" cstate="print"/>
                    <a:stretch>
                      <a:fillRect/>
                    </a:stretch>
                  </pic:blipFill>
                  <pic:spPr>
                    <a:xfrm>
                      <a:off x="0" y="0"/>
                      <a:ext cx="1990725" cy="915634"/>
                    </a:xfrm>
                    <a:prstGeom prst="rect">
                      <a:avLst/>
                    </a:prstGeom>
                  </pic:spPr>
                </pic:pic>
              </a:graphicData>
            </a:graphic>
            <wp14:sizeRelH relativeFrom="margin">
              <wp14:pctWidth>0</wp14:pctWidth>
            </wp14:sizeRelH>
            <wp14:sizeRelV relativeFrom="margin">
              <wp14:pctHeight>0</wp14:pctHeight>
            </wp14:sizeRelV>
          </wp:anchor>
        </w:drawing>
      </w:r>
      <w:commentRangeStart w:id="6"/>
      <w:r>
        <w:rPr>
          <w:noProof/>
          <w:lang w:val="en-US"/>
        </w:rPr>
        <w:drawing>
          <wp:anchor distT="0" distB="0" distL="0" distR="0" simplePos="0" relativeHeight="251685888" behindDoc="0" locked="0" layoutInCell="1" allowOverlap="1" wp14:anchorId="74942470" wp14:editId="1B140865">
            <wp:simplePos x="0" y="0"/>
            <wp:positionH relativeFrom="page">
              <wp:posOffset>5009515</wp:posOffset>
            </wp:positionH>
            <wp:positionV relativeFrom="paragraph">
              <wp:posOffset>8890</wp:posOffset>
            </wp:positionV>
            <wp:extent cx="1982470" cy="906145"/>
            <wp:effectExtent l="0" t="0" r="0" b="8255"/>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1" cstate="print"/>
                    <a:stretch>
                      <a:fillRect/>
                    </a:stretch>
                  </pic:blipFill>
                  <pic:spPr>
                    <a:xfrm>
                      <a:off x="0" y="0"/>
                      <a:ext cx="1982470" cy="906145"/>
                    </a:xfrm>
                    <a:prstGeom prst="rect">
                      <a:avLst/>
                    </a:prstGeom>
                  </pic:spPr>
                </pic:pic>
              </a:graphicData>
            </a:graphic>
            <wp14:sizeRelH relativeFrom="margin">
              <wp14:pctWidth>0</wp14:pctWidth>
            </wp14:sizeRelH>
            <wp14:sizeRelV relativeFrom="margin">
              <wp14:pctHeight>0</wp14:pctHeight>
            </wp14:sizeRelV>
          </wp:anchor>
        </w:drawing>
      </w:r>
      <w:commentRangeEnd w:id="6"/>
      <w:r w:rsidR="00657691">
        <w:rPr>
          <w:rStyle w:val="CommentReference"/>
        </w:rPr>
        <w:commentReference w:id="6"/>
      </w:r>
      <w:r>
        <w:rPr>
          <w:noProof/>
          <w:lang w:val="en-US"/>
        </w:rPr>
        <w:drawing>
          <wp:anchor distT="0" distB="0" distL="0" distR="0" simplePos="0" relativeHeight="251681792" behindDoc="1" locked="0" layoutInCell="1" allowOverlap="1" wp14:anchorId="6E1ED047" wp14:editId="6773C36F">
            <wp:simplePos x="0" y="0"/>
            <wp:positionH relativeFrom="margin">
              <wp:align>left</wp:align>
            </wp:positionH>
            <wp:positionV relativeFrom="paragraph">
              <wp:posOffset>8255</wp:posOffset>
            </wp:positionV>
            <wp:extent cx="1992778" cy="904875"/>
            <wp:effectExtent l="0" t="0" r="7620" b="0"/>
            <wp:wrapNone/>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1995651" cy="906180"/>
                    </a:xfrm>
                    <a:prstGeom prst="rect">
                      <a:avLst/>
                    </a:prstGeom>
                  </pic:spPr>
                </pic:pic>
              </a:graphicData>
            </a:graphic>
            <wp14:sizeRelH relativeFrom="margin">
              <wp14:pctWidth>0</wp14:pctWidth>
            </wp14:sizeRelH>
            <wp14:sizeRelV relativeFrom="margin">
              <wp14:pctHeight>0</wp14:pctHeight>
            </wp14:sizeRelV>
          </wp:anchor>
        </w:drawing>
      </w:r>
    </w:p>
    <w:p w14:paraId="1BD2D3B7" w14:textId="102E19F0" w:rsidR="0051282B" w:rsidRDefault="0051282B" w:rsidP="000B313E">
      <w:pPr>
        <w:jc w:val="both"/>
      </w:pPr>
    </w:p>
    <w:p w14:paraId="5A9060F3" w14:textId="7CC1B7D0" w:rsidR="0051282B" w:rsidRDefault="0051282B" w:rsidP="000B313E">
      <w:pPr>
        <w:jc w:val="both"/>
      </w:pPr>
      <w:r>
        <w:t xml:space="preserve"> </w:t>
      </w:r>
    </w:p>
    <w:p w14:paraId="5909A6D1" w14:textId="682AA78E" w:rsidR="000B313E" w:rsidRDefault="000B313E" w:rsidP="000B313E">
      <w:pPr>
        <w:jc w:val="both"/>
      </w:pPr>
    </w:p>
    <w:p w14:paraId="6DE6A146" w14:textId="38403D6B" w:rsidR="000B313E" w:rsidRDefault="000B313E" w:rsidP="000B313E">
      <w:pPr>
        <w:jc w:val="both"/>
      </w:pPr>
    </w:p>
    <w:p w14:paraId="1380F8E8" w14:textId="77777777" w:rsidR="005C6CF0" w:rsidRDefault="005C6CF0" w:rsidP="000B313E">
      <w:pPr>
        <w:jc w:val="both"/>
      </w:pPr>
    </w:p>
    <w:p w14:paraId="722FF9EA" w14:textId="5A71EEAA" w:rsidR="006D70CB" w:rsidRDefault="00717007" w:rsidP="002918B1">
      <w:pPr>
        <w:jc w:val="both"/>
      </w:pPr>
      <w:r>
        <w:rPr>
          <w:b/>
          <w:bCs/>
        </w:rPr>
        <w:lastRenderedPageBreak/>
        <w:t>Figure</w:t>
      </w:r>
      <w:r w:rsidR="002918B1" w:rsidRPr="002918B1">
        <w:rPr>
          <w:b/>
          <w:bCs/>
        </w:rPr>
        <w:t xml:space="preserve"> 6</w:t>
      </w:r>
      <w:r w:rsidR="002918B1">
        <w:t>, In figure (a)</w:t>
      </w:r>
      <w:r>
        <w:t>,</w:t>
      </w:r>
      <w:r w:rsidR="002918B1">
        <w:t xml:space="preserve"> contains a page monitoring on smart information system which displays the temperature data. </w:t>
      </w:r>
      <w:r w:rsidR="0093793B">
        <w:t>Image</w:t>
      </w:r>
      <w:r w:rsidR="002918B1" w:rsidRPr="002918B1">
        <w:t xml:space="preserve"> (b) contains a monitoring page on the smart information system of the rice field that displays soil moisture data.</w:t>
      </w:r>
      <w:r w:rsidR="002918B1">
        <w:t xml:space="preserve"> </w:t>
      </w:r>
      <w:r w:rsidR="002918B1" w:rsidRPr="002918B1">
        <w:t>In image (c) Load the monitoring page on the smart information system of the rice field that displays air humidity data.</w:t>
      </w:r>
    </w:p>
    <w:p w14:paraId="5FDDDAFB" w14:textId="68909A78" w:rsidR="005C6CF0" w:rsidRPr="005C6CF0" w:rsidRDefault="005C6CF0" w:rsidP="002918B1">
      <w:pPr>
        <w:jc w:val="both"/>
        <w:rPr>
          <w:b/>
          <w:bCs/>
        </w:rPr>
      </w:pPr>
      <w:r w:rsidRPr="005C6CF0">
        <w:rPr>
          <w:b/>
          <w:bCs/>
        </w:rPr>
        <w:t>Test Results</w:t>
      </w:r>
    </w:p>
    <w:p w14:paraId="775719F3" w14:textId="4C8517BC" w:rsidR="006D70CB" w:rsidRDefault="005C6CF0" w:rsidP="000B313E">
      <w:pPr>
        <w:jc w:val="both"/>
      </w:pPr>
      <w:r w:rsidRPr="005C6CF0">
        <w:t>At this stage of testing is something that is done to determine the results of the system created, whether the software is running properly and smoothly, has no error problems on the system</w:t>
      </w:r>
      <w:r w:rsidR="00E87658">
        <w:t>,</w:t>
      </w:r>
      <w:r w:rsidRPr="005C6CF0">
        <w:t xml:space="preserve"> and is as expected or not.</w:t>
      </w:r>
    </w:p>
    <w:p w14:paraId="1C0E1B4D" w14:textId="77777777" w:rsidR="005C6CF0" w:rsidRDefault="005C6CF0" w:rsidP="000B313E">
      <w:pPr>
        <w:jc w:val="both"/>
      </w:pPr>
    </w:p>
    <w:p w14:paraId="10E6E651" w14:textId="7320E787" w:rsidR="005C6CF0" w:rsidRDefault="005C6CF0" w:rsidP="000B313E">
      <w:pPr>
        <w:jc w:val="both"/>
      </w:pPr>
      <w:r w:rsidRPr="005C6CF0">
        <w:t>Table Smart Rice Field Smart System Testing Results</w:t>
      </w:r>
      <w:r w:rsidR="0051282B">
        <w:tab/>
      </w:r>
    </w:p>
    <w:tbl>
      <w:tblPr>
        <w:tblW w:w="0" w:type="auto"/>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
        <w:gridCol w:w="1387"/>
        <w:gridCol w:w="2897"/>
        <w:gridCol w:w="1402"/>
        <w:gridCol w:w="1404"/>
      </w:tblGrid>
      <w:tr w:rsidR="005C6CF0" w14:paraId="44220BC2" w14:textId="77777777" w:rsidTr="005C6CF0">
        <w:trPr>
          <w:trHeight w:val="446"/>
        </w:trPr>
        <w:tc>
          <w:tcPr>
            <w:tcW w:w="1114" w:type="dxa"/>
          </w:tcPr>
          <w:p w14:paraId="051E6F8C" w14:textId="77777777" w:rsidR="005C6CF0" w:rsidRPr="005C6CF0" w:rsidRDefault="005C6CF0" w:rsidP="007A3959">
            <w:pPr>
              <w:pStyle w:val="TableParagraph"/>
              <w:spacing w:before="121"/>
              <w:ind w:right="395"/>
              <w:jc w:val="right"/>
              <w:rPr>
                <w:sz w:val="18"/>
                <w:szCs w:val="18"/>
              </w:rPr>
            </w:pPr>
            <w:r w:rsidRPr="005C6CF0">
              <w:rPr>
                <w:sz w:val="18"/>
                <w:szCs w:val="18"/>
              </w:rPr>
              <w:t>No</w:t>
            </w:r>
          </w:p>
        </w:tc>
        <w:tc>
          <w:tcPr>
            <w:tcW w:w="1387" w:type="dxa"/>
          </w:tcPr>
          <w:p w14:paraId="13F9F667" w14:textId="77777777" w:rsidR="00E87658" w:rsidRPr="00E87658" w:rsidRDefault="00E87658" w:rsidP="00E87658">
            <w:pPr>
              <w:pStyle w:val="TableParagraph"/>
              <w:spacing w:line="247" w:lineRule="exact"/>
              <w:ind w:left="147" w:right="142"/>
              <w:jc w:val="center"/>
              <w:rPr>
                <w:sz w:val="18"/>
                <w:szCs w:val="18"/>
              </w:rPr>
            </w:pPr>
            <w:r w:rsidRPr="00E87658">
              <w:rPr>
                <w:sz w:val="18"/>
                <w:szCs w:val="18"/>
              </w:rPr>
              <w:t>Kind</w:t>
            </w:r>
          </w:p>
          <w:p w14:paraId="41980DB8" w14:textId="776E7B15" w:rsidR="005C6CF0" w:rsidRPr="005C6CF0" w:rsidRDefault="00E87658" w:rsidP="00E87658">
            <w:pPr>
              <w:pStyle w:val="TableParagraph"/>
              <w:spacing w:before="1" w:line="238" w:lineRule="exact"/>
              <w:ind w:left="148" w:right="138"/>
              <w:jc w:val="center"/>
              <w:rPr>
                <w:sz w:val="18"/>
                <w:szCs w:val="18"/>
              </w:rPr>
            </w:pPr>
            <w:r w:rsidRPr="00E87658">
              <w:rPr>
                <w:sz w:val="18"/>
                <w:szCs w:val="18"/>
              </w:rPr>
              <w:t>Testing</w:t>
            </w:r>
          </w:p>
        </w:tc>
        <w:tc>
          <w:tcPr>
            <w:tcW w:w="2897" w:type="dxa"/>
          </w:tcPr>
          <w:p w14:paraId="015328FC" w14:textId="5879C5B1" w:rsidR="005C6CF0" w:rsidRPr="005C6CF0" w:rsidRDefault="00E87658" w:rsidP="007A3959">
            <w:pPr>
              <w:pStyle w:val="TableParagraph"/>
              <w:spacing w:before="121"/>
              <w:ind w:left="588"/>
              <w:rPr>
                <w:sz w:val="18"/>
                <w:szCs w:val="18"/>
              </w:rPr>
            </w:pPr>
            <w:r w:rsidRPr="00E87658">
              <w:rPr>
                <w:sz w:val="18"/>
                <w:szCs w:val="18"/>
              </w:rPr>
              <w:t>Testing Criteria</w:t>
            </w:r>
          </w:p>
        </w:tc>
        <w:tc>
          <w:tcPr>
            <w:tcW w:w="1402" w:type="dxa"/>
          </w:tcPr>
          <w:p w14:paraId="6A7424EC" w14:textId="77777777" w:rsidR="00E87658" w:rsidRPr="00E87658" w:rsidRDefault="00E87658" w:rsidP="00E87658">
            <w:pPr>
              <w:pStyle w:val="TableParagraph"/>
              <w:spacing w:line="247" w:lineRule="exact"/>
              <w:ind w:left="213" w:right="210"/>
              <w:jc w:val="center"/>
              <w:rPr>
                <w:sz w:val="18"/>
                <w:szCs w:val="18"/>
              </w:rPr>
            </w:pPr>
            <w:r w:rsidRPr="00E87658">
              <w:rPr>
                <w:sz w:val="18"/>
                <w:szCs w:val="18"/>
              </w:rPr>
              <w:t>Result</w:t>
            </w:r>
          </w:p>
          <w:p w14:paraId="3F9A8978" w14:textId="04B95E29" w:rsidR="005C6CF0" w:rsidRPr="005C6CF0" w:rsidRDefault="00E87658" w:rsidP="00E87658">
            <w:pPr>
              <w:pStyle w:val="TableParagraph"/>
              <w:spacing w:before="1" w:line="238" w:lineRule="exact"/>
              <w:ind w:left="216" w:right="210"/>
              <w:jc w:val="center"/>
              <w:rPr>
                <w:sz w:val="18"/>
                <w:szCs w:val="18"/>
              </w:rPr>
            </w:pPr>
            <w:r w:rsidRPr="00E87658">
              <w:rPr>
                <w:sz w:val="18"/>
                <w:szCs w:val="18"/>
              </w:rPr>
              <w:t>Testing</w:t>
            </w:r>
          </w:p>
        </w:tc>
        <w:tc>
          <w:tcPr>
            <w:tcW w:w="1404" w:type="dxa"/>
          </w:tcPr>
          <w:p w14:paraId="2698848E" w14:textId="772B0222" w:rsidR="005C6CF0" w:rsidRPr="005C6CF0" w:rsidRDefault="00E87658" w:rsidP="007A3959">
            <w:pPr>
              <w:pStyle w:val="TableParagraph"/>
              <w:spacing w:before="121"/>
              <w:ind w:left="150" w:right="145"/>
              <w:jc w:val="center"/>
              <w:rPr>
                <w:sz w:val="18"/>
                <w:szCs w:val="18"/>
              </w:rPr>
            </w:pPr>
            <w:r w:rsidRPr="00E87658">
              <w:rPr>
                <w:sz w:val="18"/>
                <w:szCs w:val="18"/>
              </w:rPr>
              <w:t>Information</w:t>
            </w:r>
          </w:p>
        </w:tc>
      </w:tr>
      <w:tr w:rsidR="005C6CF0" w14:paraId="20C3F02C" w14:textId="77777777" w:rsidTr="005C6CF0">
        <w:trPr>
          <w:trHeight w:val="1120"/>
        </w:trPr>
        <w:tc>
          <w:tcPr>
            <w:tcW w:w="1114" w:type="dxa"/>
          </w:tcPr>
          <w:p w14:paraId="6929F8F3" w14:textId="77777777" w:rsidR="005C6CF0" w:rsidRPr="005C6CF0" w:rsidRDefault="005C6CF0" w:rsidP="007A3959">
            <w:pPr>
              <w:pStyle w:val="TableParagraph"/>
              <w:rPr>
                <w:sz w:val="18"/>
                <w:szCs w:val="18"/>
              </w:rPr>
            </w:pPr>
          </w:p>
          <w:p w14:paraId="0A407C90" w14:textId="77777777" w:rsidR="005C6CF0" w:rsidRPr="005C6CF0" w:rsidRDefault="005C6CF0" w:rsidP="007A3959">
            <w:pPr>
              <w:pStyle w:val="TableParagraph"/>
              <w:spacing w:before="5"/>
              <w:rPr>
                <w:sz w:val="18"/>
                <w:szCs w:val="18"/>
              </w:rPr>
            </w:pPr>
          </w:p>
          <w:p w14:paraId="66F76492" w14:textId="77777777" w:rsidR="005C6CF0" w:rsidRPr="005C6CF0" w:rsidRDefault="005C6CF0" w:rsidP="007A3959">
            <w:pPr>
              <w:pStyle w:val="TableParagraph"/>
              <w:ind w:right="444"/>
              <w:jc w:val="right"/>
              <w:rPr>
                <w:sz w:val="18"/>
                <w:szCs w:val="18"/>
              </w:rPr>
            </w:pPr>
            <w:r w:rsidRPr="005C6CF0">
              <w:rPr>
                <w:sz w:val="18"/>
                <w:szCs w:val="18"/>
              </w:rPr>
              <w:t>1.</w:t>
            </w:r>
          </w:p>
        </w:tc>
        <w:tc>
          <w:tcPr>
            <w:tcW w:w="1387" w:type="dxa"/>
          </w:tcPr>
          <w:p w14:paraId="3BDA2116" w14:textId="77777777" w:rsidR="005C6CF0" w:rsidRPr="005C6CF0" w:rsidRDefault="005C6CF0" w:rsidP="005A1E31">
            <w:pPr>
              <w:pStyle w:val="TableParagraph"/>
              <w:spacing w:before="7"/>
              <w:rPr>
                <w:sz w:val="18"/>
                <w:szCs w:val="18"/>
              </w:rPr>
            </w:pPr>
          </w:p>
          <w:p w14:paraId="3A341FFC" w14:textId="77777777" w:rsidR="005C6CF0" w:rsidRPr="005C6CF0" w:rsidRDefault="005C6CF0" w:rsidP="005A1E31">
            <w:pPr>
              <w:pStyle w:val="TableParagraph"/>
              <w:ind w:left="463" w:right="214" w:hanging="226"/>
              <w:rPr>
                <w:i/>
                <w:sz w:val="18"/>
                <w:szCs w:val="18"/>
              </w:rPr>
            </w:pPr>
            <w:r w:rsidRPr="005C6CF0">
              <w:rPr>
                <w:i/>
                <w:sz w:val="18"/>
                <w:szCs w:val="18"/>
              </w:rPr>
              <w:t>Rule base [R1]</w:t>
            </w:r>
          </w:p>
        </w:tc>
        <w:tc>
          <w:tcPr>
            <w:tcW w:w="2897" w:type="dxa"/>
          </w:tcPr>
          <w:p w14:paraId="4DF26F44" w14:textId="18DB5AD6" w:rsidR="005C6CF0" w:rsidRPr="005C6CF0" w:rsidRDefault="005A1E31" w:rsidP="005A1E31">
            <w:pPr>
              <w:pStyle w:val="TableParagraph"/>
              <w:ind w:left="107" w:right="102"/>
              <w:rPr>
                <w:sz w:val="18"/>
                <w:szCs w:val="18"/>
              </w:rPr>
            </w:pPr>
            <w:r w:rsidRPr="005A1E31">
              <w:rPr>
                <w:sz w:val="18"/>
                <w:szCs w:val="18"/>
              </w:rPr>
              <w:t>If the soil moisture value is dry and the temperature is hot, then the pump and fan live</w:t>
            </w:r>
            <w:r>
              <w:rPr>
                <w:sz w:val="18"/>
                <w:szCs w:val="18"/>
                <w:lang w:val="en-US"/>
              </w:rPr>
              <w:t xml:space="preserve"> </w:t>
            </w:r>
            <w:r w:rsidR="00CB6095">
              <w:rPr>
                <w:sz w:val="18"/>
                <w:szCs w:val="18"/>
                <w:lang w:val="en-US"/>
              </w:rPr>
              <w:t>for</w:t>
            </w:r>
            <w:r w:rsidRPr="005A1E31">
              <w:rPr>
                <w:sz w:val="18"/>
                <w:szCs w:val="18"/>
              </w:rPr>
              <w:t xml:space="preserve"> a long time between 30-60 seconds</w:t>
            </w:r>
          </w:p>
        </w:tc>
        <w:tc>
          <w:tcPr>
            <w:tcW w:w="1402" w:type="dxa"/>
          </w:tcPr>
          <w:p w14:paraId="68A36A21" w14:textId="6EC9F4DC" w:rsidR="005C6CF0" w:rsidRPr="005C6CF0" w:rsidRDefault="005A1E31" w:rsidP="005A1E31">
            <w:pPr>
              <w:pStyle w:val="TableParagraph"/>
              <w:spacing w:before="121"/>
              <w:ind w:left="110" w:right="104" w:hanging="3"/>
              <w:rPr>
                <w:sz w:val="18"/>
                <w:szCs w:val="18"/>
              </w:rPr>
            </w:pPr>
            <w:r w:rsidRPr="005A1E31">
              <w:rPr>
                <w:sz w:val="18"/>
                <w:szCs w:val="18"/>
              </w:rPr>
              <w:t>Pumps and fans live for a long time</w:t>
            </w:r>
          </w:p>
        </w:tc>
        <w:tc>
          <w:tcPr>
            <w:tcW w:w="1404" w:type="dxa"/>
          </w:tcPr>
          <w:p w14:paraId="602B5971" w14:textId="77777777" w:rsidR="005C6CF0" w:rsidRPr="005C6CF0" w:rsidRDefault="005C6CF0" w:rsidP="005A1E31">
            <w:pPr>
              <w:pStyle w:val="TableParagraph"/>
              <w:rPr>
                <w:sz w:val="18"/>
                <w:szCs w:val="18"/>
              </w:rPr>
            </w:pPr>
          </w:p>
          <w:p w14:paraId="7A131BA4" w14:textId="77777777" w:rsidR="005C6CF0" w:rsidRPr="005C6CF0" w:rsidRDefault="005C6CF0" w:rsidP="005A1E31">
            <w:pPr>
              <w:pStyle w:val="TableParagraph"/>
              <w:spacing w:before="5"/>
              <w:rPr>
                <w:sz w:val="18"/>
                <w:szCs w:val="18"/>
              </w:rPr>
            </w:pPr>
          </w:p>
          <w:p w14:paraId="4A184961" w14:textId="5436A0F1" w:rsidR="005C6CF0" w:rsidRPr="005C6CF0" w:rsidRDefault="005A1E31" w:rsidP="005A1E31">
            <w:pPr>
              <w:pStyle w:val="TableParagraph"/>
              <w:ind w:left="150" w:right="145"/>
              <w:rPr>
                <w:sz w:val="18"/>
                <w:szCs w:val="18"/>
              </w:rPr>
            </w:pPr>
            <w:r w:rsidRPr="005A1E31">
              <w:rPr>
                <w:sz w:val="18"/>
                <w:szCs w:val="18"/>
              </w:rPr>
              <w:t>Succeed</w:t>
            </w:r>
          </w:p>
        </w:tc>
      </w:tr>
      <w:tr w:rsidR="005C6CF0" w14:paraId="4FE928AA" w14:textId="77777777" w:rsidTr="005C6CF0">
        <w:trPr>
          <w:trHeight w:val="1118"/>
        </w:trPr>
        <w:tc>
          <w:tcPr>
            <w:tcW w:w="1114" w:type="dxa"/>
          </w:tcPr>
          <w:p w14:paraId="17E18AF9" w14:textId="77777777" w:rsidR="005C6CF0" w:rsidRPr="005C6CF0" w:rsidRDefault="005C6CF0" w:rsidP="007A3959">
            <w:pPr>
              <w:pStyle w:val="TableParagraph"/>
              <w:rPr>
                <w:sz w:val="18"/>
                <w:szCs w:val="18"/>
              </w:rPr>
            </w:pPr>
          </w:p>
          <w:p w14:paraId="429D34C5" w14:textId="77777777" w:rsidR="005C6CF0" w:rsidRPr="005C6CF0" w:rsidRDefault="005C6CF0" w:rsidP="007A3959">
            <w:pPr>
              <w:pStyle w:val="TableParagraph"/>
              <w:spacing w:before="3"/>
              <w:rPr>
                <w:sz w:val="18"/>
                <w:szCs w:val="18"/>
              </w:rPr>
            </w:pPr>
          </w:p>
          <w:p w14:paraId="23FE39E4" w14:textId="77777777" w:rsidR="005C6CF0" w:rsidRPr="005C6CF0" w:rsidRDefault="005C6CF0" w:rsidP="007A3959">
            <w:pPr>
              <w:pStyle w:val="TableParagraph"/>
              <w:ind w:right="444"/>
              <w:jc w:val="right"/>
              <w:rPr>
                <w:sz w:val="18"/>
                <w:szCs w:val="18"/>
              </w:rPr>
            </w:pPr>
            <w:r w:rsidRPr="005C6CF0">
              <w:rPr>
                <w:sz w:val="18"/>
                <w:szCs w:val="18"/>
              </w:rPr>
              <w:t>2.</w:t>
            </w:r>
          </w:p>
        </w:tc>
        <w:tc>
          <w:tcPr>
            <w:tcW w:w="1387" w:type="dxa"/>
          </w:tcPr>
          <w:p w14:paraId="6AFFAEE0" w14:textId="77777777" w:rsidR="005C6CF0" w:rsidRPr="005C6CF0" w:rsidRDefault="005C6CF0" w:rsidP="005A1E31">
            <w:pPr>
              <w:pStyle w:val="TableParagraph"/>
              <w:spacing w:before="5"/>
              <w:rPr>
                <w:sz w:val="18"/>
                <w:szCs w:val="18"/>
              </w:rPr>
            </w:pPr>
          </w:p>
          <w:p w14:paraId="6DE4B96A" w14:textId="77777777" w:rsidR="005C6CF0" w:rsidRPr="005C6CF0" w:rsidRDefault="005C6CF0" w:rsidP="005A1E31">
            <w:pPr>
              <w:pStyle w:val="TableParagraph"/>
              <w:ind w:left="463" w:right="214" w:hanging="226"/>
              <w:rPr>
                <w:i/>
                <w:sz w:val="18"/>
                <w:szCs w:val="18"/>
              </w:rPr>
            </w:pPr>
            <w:r w:rsidRPr="005C6CF0">
              <w:rPr>
                <w:i/>
                <w:sz w:val="18"/>
                <w:szCs w:val="18"/>
              </w:rPr>
              <w:t>Rule base [R2]</w:t>
            </w:r>
          </w:p>
        </w:tc>
        <w:tc>
          <w:tcPr>
            <w:tcW w:w="2897" w:type="dxa"/>
          </w:tcPr>
          <w:p w14:paraId="6743168E" w14:textId="6A71D0D4" w:rsidR="005C6CF0" w:rsidRPr="005C6CF0" w:rsidRDefault="005A1E31" w:rsidP="005A1E31">
            <w:pPr>
              <w:pStyle w:val="TableParagraph"/>
              <w:ind w:left="107" w:right="102"/>
              <w:rPr>
                <w:sz w:val="18"/>
                <w:szCs w:val="18"/>
              </w:rPr>
            </w:pPr>
            <w:r w:rsidRPr="005A1E31">
              <w:rPr>
                <w:sz w:val="18"/>
                <w:szCs w:val="18"/>
              </w:rPr>
              <w:t>If the soil moisture value is moist and the temperature is normal, then the pump and</w:t>
            </w:r>
            <w:r>
              <w:rPr>
                <w:sz w:val="18"/>
                <w:szCs w:val="18"/>
                <w:lang w:val="en-US"/>
              </w:rPr>
              <w:t xml:space="preserve"> </w:t>
            </w:r>
            <w:r w:rsidRPr="005A1E31">
              <w:rPr>
                <w:sz w:val="18"/>
                <w:szCs w:val="18"/>
              </w:rPr>
              <w:t>live fans in a fast time between 0-30 seconds</w:t>
            </w:r>
          </w:p>
        </w:tc>
        <w:tc>
          <w:tcPr>
            <w:tcW w:w="1402" w:type="dxa"/>
          </w:tcPr>
          <w:p w14:paraId="13C53EE6" w14:textId="5F3D16C1" w:rsidR="005C6CF0" w:rsidRPr="005C6CF0" w:rsidRDefault="005A1E31" w:rsidP="005A1E31">
            <w:pPr>
              <w:pStyle w:val="TableParagraph"/>
              <w:spacing w:before="119"/>
              <w:ind w:left="110" w:right="104" w:hanging="3"/>
              <w:rPr>
                <w:sz w:val="18"/>
                <w:szCs w:val="18"/>
              </w:rPr>
            </w:pPr>
            <w:r w:rsidRPr="005A1E31">
              <w:rPr>
                <w:sz w:val="18"/>
                <w:szCs w:val="18"/>
              </w:rPr>
              <w:t>Pumps and fans live in quick time</w:t>
            </w:r>
          </w:p>
        </w:tc>
        <w:tc>
          <w:tcPr>
            <w:tcW w:w="1404" w:type="dxa"/>
          </w:tcPr>
          <w:p w14:paraId="110AB3F5" w14:textId="77777777" w:rsidR="005C6CF0" w:rsidRPr="005C6CF0" w:rsidRDefault="005C6CF0" w:rsidP="005A1E31">
            <w:pPr>
              <w:pStyle w:val="TableParagraph"/>
              <w:rPr>
                <w:sz w:val="18"/>
                <w:szCs w:val="18"/>
              </w:rPr>
            </w:pPr>
          </w:p>
          <w:p w14:paraId="62A66C88" w14:textId="77777777" w:rsidR="005C6CF0" w:rsidRPr="005C6CF0" w:rsidRDefault="005C6CF0" w:rsidP="005A1E31">
            <w:pPr>
              <w:pStyle w:val="TableParagraph"/>
              <w:spacing w:before="3"/>
              <w:rPr>
                <w:sz w:val="18"/>
                <w:szCs w:val="18"/>
              </w:rPr>
            </w:pPr>
          </w:p>
          <w:p w14:paraId="259E95E5" w14:textId="1CAED275" w:rsidR="005C6CF0" w:rsidRPr="005C6CF0" w:rsidRDefault="005A1E31" w:rsidP="005A1E31">
            <w:pPr>
              <w:pStyle w:val="TableParagraph"/>
              <w:ind w:left="150" w:right="145"/>
              <w:rPr>
                <w:sz w:val="18"/>
                <w:szCs w:val="18"/>
              </w:rPr>
            </w:pPr>
            <w:r w:rsidRPr="005A1E31">
              <w:rPr>
                <w:sz w:val="18"/>
                <w:szCs w:val="18"/>
              </w:rPr>
              <w:t xml:space="preserve">Succeed </w:t>
            </w:r>
          </w:p>
        </w:tc>
      </w:tr>
      <w:tr w:rsidR="005C6CF0" w14:paraId="2D443431" w14:textId="77777777" w:rsidTr="005C6CF0">
        <w:trPr>
          <w:trHeight w:val="670"/>
        </w:trPr>
        <w:tc>
          <w:tcPr>
            <w:tcW w:w="1114" w:type="dxa"/>
          </w:tcPr>
          <w:p w14:paraId="3EC9DD9F" w14:textId="77777777" w:rsidR="005C6CF0" w:rsidRPr="005C6CF0" w:rsidRDefault="005C6CF0" w:rsidP="007A3959">
            <w:pPr>
              <w:pStyle w:val="TableParagraph"/>
              <w:spacing w:before="4"/>
              <w:rPr>
                <w:sz w:val="18"/>
                <w:szCs w:val="18"/>
              </w:rPr>
            </w:pPr>
          </w:p>
          <w:p w14:paraId="6147EAC3" w14:textId="77777777" w:rsidR="005C6CF0" w:rsidRPr="005C6CF0" w:rsidRDefault="005C6CF0" w:rsidP="007A3959">
            <w:pPr>
              <w:pStyle w:val="TableParagraph"/>
              <w:ind w:right="444"/>
              <w:jc w:val="right"/>
              <w:rPr>
                <w:sz w:val="18"/>
                <w:szCs w:val="18"/>
              </w:rPr>
            </w:pPr>
            <w:r w:rsidRPr="005C6CF0">
              <w:rPr>
                <w:sz w:val="18"/>
                <w:szCs w:val="18"/>
              </w:rPr>
              <w:t>3.</w:t>
            </w:r>
          </w:p>
        </w:tc>
        <w:tc>
          <w:tcPr>
            <w:tcW w:w="1387" w:type="dxa"/>
          </w:tcPr>
          <w:p w14:paraId="1F06180E" w14:textId="77777777" w:rsidR="005C6CF0" w:rsidRPr="005C6CF0" w:rsidRDefault="005C6CF0" w:rsidP="005A1E31">
            <w:pPr>
              <w:pStyle w:val="TableParagraph"/>
              <w:spacing w:before="121"/>
              <w:ind w:left="463" w:right="214" w:hanging="226"/>
              <w:rPr>
                <w:i/>
                <w:sz w:val="18"/>
                <w:szCs w:val="18"/>
              </w:rPr>
            </w:pPr>
            <w:r w:rsidRPr="005C6CF0">
              <w:rPr>
                <w:i/>
                <w:sz w:val="18"/>
                <w:szCs w:val="18"/>
              </w:rPr>
              <w:t>Rule base [R3]</w:t>
            </w:r>
          </w:p>
        </w:tc>
        <w:tc>
          <w:tcPr>
            <w:tcW w:w="2897" w:type="dxa"/>
          </w:tcPr>
          <w:p w14:paraId="6511DC92" w14:textId="664CFC00" w:rsidR="005C6CF0" w:rsidRPr="005C6CF0" w:rsidRDefault="005A1E31" w:rsidP="005A1E31">
            <w:pPr>
              <w:pStyle w:val="TableParagraph"/>
              <w:ind w:left="107" w:right="102"/>
              <w:rPr>
                <w:sz w:val="18"/>
                <w:szCs w:val="18"/>
              </w:rPr>
            </w:pPr>
            <w:r w:rsidRPr="005A1E31">
              <w:rPr>
                <w:sz w:val="18"/>
                <w:szCs w:val="18"/>
              </w:rPr>
              <w:t>When the soil moisture value is wet and the temperature is cold,</w:t>
            </w:r>
            <w:r>
              <w:rPr>
                <w:sz w:val="18"/>
                <w:szCs w:val="18"/>
                <w:lang w:val="en-US"/>
              </w:rPr>
              <w:t xml:space="preserve"> </w:t>
            </w:r>
            <w:r w:rsidRPr="005A1E31">
              <w:rPr>
                <w:sz w:val="18"/>
                <w:szCs w:val="18"/>
              </w:rPr>
              <w:t>then the pump and fan die</w:t>
            </w:r>
          </w:p>
        </w:tc>
        <w:tc>
          <w:tcPr>
            <w:tcW w:w="1402" w:type="dxa"/>
          </w:tcPr>
          <w:p w14:paraId="7947AC1F" w14:textId="1D0CAF08" w:rsidR="005C6CF0" w:rsidRPr="005C6CF0" w:rsidRDefault="005A1E31" w:rsidP="005A1E31">
            <w:pPr>
              <w:pStyle w:val="TableParagraph"/>
              <w:spacing w:before="121"/>
              <w:ind w:left="220" w:right="162" w:hanging="39"/>
              <w:rPr>
                <w:sz w:val="18"/>
                <w:szCs w:val="18"/>
              </w:rPr>
            </w:pPr>
            <w:r w:rsidRPr="005A1E31">
              <w:rPr>
                <w:sz w:val="18"/>
                <w:szCs w:val="18"/>
              </w:rPr>
              <w:t>Pumps and fans off</w:t>
            </w:r>
          </w:p>
        </w:tc>
        <w:tc>
          <w:tcPr>
            <w:tcW w:w="1404" w:type="dxa"/>
          </w:tcPr>
          <w:p w14:paraId="4DA30E5B" w14:textId="77777777" w:rsidR="005C6CF0" w:rsidRPr="005C6CF0" w:rsidRDefault="005C6CF0" w:rsidP="005A1E31">
            <w:pPr>
              <w:pStyle w:val="TableParagraph"/>
              <w:spacing w:before="4"/>
              <w:rPr>
                <w:sz w:val="18"/>
                <w:szCs w:val="18"/>
              </w:rPr>
            </w:pPr>
          </w:p>
          <w:p w14:paraId="036AA4E2" w14:textId="0F522700" w:rsidR="005C6CF0" w:rsidRPr="005C6CF0" w:rsidRDefault="005A1E31" w:rsidP="005A1E31">
            <w:pPr>
              <w:pStyle w:val="TableParagraph"/>
              <w:ind w:left="150" w:right="145"/>
              <w:rPr>
                <w:sz w:val="18"/>
                <w:szCs w:val="18"/>
              </w:rPr>
            </w:pPr>
            <w:r w:rsidRPr="005A1E31">
              <w:rPr>
                <w:sz w:val="18"/>
                <w:szCs w:val="18"/>
              </w:rPr>
              <w:t>Succeed</w:t>
            </w:r>
          </w:p>
        </w:tc>
      </w:tr>
      <w:tr w:rsidR="005C6CF0" w14:paraId="153EFCD1" w14:textId="77777777" w:rsidTr="005C6CF0">
        <w:trPr>
          <w:trHeight w:val="1116"/>
        </w:trPr>
        <w:tc>
          <w:tcPr>
            <w:tcW w:w="1114" w:type="dxa"/>
            <w:tcBorders>
              <w:bottom w:val="single" w:sz="6" w:space="0" w:color="000000"/>
            </w:tcBorders>
          </w:tcPr>
          <w:p w14:paraId="2C92F738" w14:textId="77777777" w:rsidR="005C6CF0" w:rsidRPr="005C6CF0" w:rsidRDefault="005C6CF0" w:rsidP="007A3959">
            <w:pPr>
              <w:pStyle w:val="TableParagraph"/>
              <w:rPr>
                <w:sz w:val="18"/>
                <w:szCs w:val="18"/>
              </w:rPr>
            </w:pPr>
          </w:p>
          <w:p w14:paraId="1D22FAC2" w14:textId="77777777" w:rsidR="005C6CF0" w:rsidRPr="005C6CF0" w:rsidRDefault="005C6CF0" w:rsidP="007A3959">
            <w:pPr>
              <w:pStyle w:val="TableParagraph"/>
              <w:spacing w:before="5"/>
              <w:rPr>
                <w:sz w:val="18"/>
                <w:szCs w:val="18"/>
              </w:rPr>
            </w:pPr>
          </w:p>
          <w:p w14:paraId="61FAAF07" w14:textId="77777777" w:rsidR="005C6CF0" w:rsidRPr="005C6CF0" w:rsidRDefault="005C6CF0" w:rsidP="007A3959">
            <w:pPr>
              <w:pStyle w:val="TableParagraph"/>
              <w:ind w:right="444"/>
              <w:jc w:val="right"/>
              <w:rPr>
                <w:sz w:val="18"/>
                <w:szCs w:val="18"/>
              </w:rPr>
            </w:pPr>
            <w:r w:rsidRPr="005C6CF0">
              <w:rPr>
                <w:sz w:val="18"/>
                <w:szCs w:val="18"/>
              </w:rPr>
              <w:t>4.</w:t>
            </w:r>
          </w:p>
        </w:tc>
        <w:tc>
          <w:tcPr>
            <w:tcW w:w="1387" w:type="dxa"/>
            <w:tcBorders>
              <w:bottom w:val="single" w:sz="6" w:space="0" w:color="000000"/>
            </w:tcBorders>
          </w:tcPr>
          <w:p w14:paraId="6919957A" w14:textId="77777777" w:rsidR="005C6CF0" w:rsidRPr="005C6CF0" w:rsidRDefault="005C6CF0" w:rsidP="005A1E31">
            <w:pPr>
              <w:pStyle w:val="TableParagraph"/>
              <w:spacing w:before="4"/>
              <w:rPr>
                <w:sz w:val="18"/>
                <w:szCs w:val="18"/>
              </w:rPr>
            </w:pPr>
          </w:p>
          <w:p w14:paraId="158865C7" w14:textId="468773B5" w:rsidR="005C6CF0" w:rsidRPr="005C6CF0" w:rsidRDefault="005A1E31" w:rsidP="005A1E31">
            <w:pPr>
              <w:pStyle w:val="TableParagraph"/>
              <w:spacing w:before="1"/>
              <w:ind w:left="155" w:right="81" w:hanging="48"/>
              <w:rPr>
                <w:sz w:val="18"/>
                <w:szCs w:val="18"/>
              </w:rPr>
            </w:pPr>
            <w:r w:rsidRPr="005A1E31">
              <w:rPr>
                <w:sz w:val="18"/>
                <w:szCs w:val="18"/>
              </w:rPr>
              <w:t>Fertilization scheduling</w:t>
            </w:r>
          </w:p>
        </w:tc>
        <w:tc>
          <w:tcPr>
            <w:tcW w:w="2897" w:type="dxa"/>
            <w:tcBorders>
              <w:bottom w:val="single" w:sz="6" w:space="0" w:color="000000"/>
            </w:tcBorders>
          </w:tcPr>
          <w:p w14:paraId="4310A68D" w14:textId="36923A9B" w:rsidR="005C6CF0" w:rsidRPr="005C6CF0" w:rsidRDefault="005A1E31" w:rsidP="005A1E31">
            <w:pPr>
              <w:pStyle w:val="TableParagraph"/>
              <w:ind w:left="107" w:right="102"/>
              <w:rPr>
                <w:sz w:val="18"/>
                <w:szCs w:val="18"/>
              </w:rPr>
            </w:pPr>
            <w:r w:rsidRPr="005A1E31">
              <w:rPr>
                <w:sz w:val="18"/>
                <w:szCs w:val="18"/>
              </w:rPr>
              <w:t>First set the scheduling time, and when the time has come, then the</w:t>
            </w:r>
            <w:r>
              <w:rPr>
                <w:sz w:val="18"/>
                <w:szCs w:val="18"/>
                <w:lang w:val="en-US"/>
              </w:rPr>
              <w:t xml:space="preserve"> </w:t>
            </w:r>
            <w:r w:rsidRPr="005A1E31">
              <w:rPr>
                <w:sz w:val="18"/>
                <w:szCs w:val="18"/>
              </w:rPr>
              <w:t>pump is on in 10</w:t>
            </w:r>
            <w:r>
              <w:rPr>
                <w:sz w:val="18"/>
                <w:szCs w:val="18"/>
                <w:lang w:val="en-US"/>
              </w:rPr>
              <w:t xml:space="preserve"> </w:t>
            </w:r>
            <w:r w:rsidRPr="005A1E31">
              <w:rPr>
                <w:sz w:val="18"/>
                <w:szCs w:val="18"/>
              </w:rPr>
              <w:t>second</w:t>
            </w:r>
          </w:p>
        </w:tc>
        <w:tc>
          <w:tcPr>
            <w:tcW w:w="1402" w:type="dxa"/>
            <w:tcBorders>
              <w:bottom w:val="single" w:sz="6" w:space="0" w:color="000000"/>
            </w:tcBorders>
          </w:tcPr>
          <w:p w14:paraId="70D25114" w14:textId="480C586F" w:rsidR="005C6CF0" w:rsidRPr="005C6CF0" w:rsidRDefault="005A1E31" w:rsidP="005A1E31">
            <w:pPr>
              <w:pStyle w:val="TableParagraph"/>
              <w:spacing w:before="121"/>
              <w:ind w:left="127" w:right="122" w:hanging="1"/>
              <w:rPr>
                <w:sz w:val="18"/>
                <w:szCs w:val="18"/>
              </w:rPr>
            </w:pPr>
            <w:r w:rsidRPr="005A1E31">
              <w:rPr>
                <w:sz w:val="18"/>
                <w:szCs w:val="18"/>
              </w:rPr>
              <w:t>The pump lives on at the specified time</w:t>
            </w:r>
          </w:p>
        </w:tc>
        <w:tc>
          <w:tcPr>
            <w:tcW w:w="1404" w:type="dxa"/>
            <w:tcBorders>
              <w:bottom w:val="single" w:sz="6" w:space="0" w:color="000000"/>
            </w:tcBorders>
          </w:tcPr>
          <w:p w14:paraId="4F7D4EA5" w14:textId="2160F871" w:rsidR="005C6CF0" w:rsidRPr="005C6CF0" w:rsidRDefault="005A1E31" w:rsidP="005A1E31">
            <w:pPr>
              <w:pStyle w:val="TableParagraph"/>
              <w:spacing w:before="121"/>
              <w:ind w:left="117" w:right="111" w:firstLine="1"/>
              <w:rPr>
                <w:sz w:val="18"/>
                <w:szCs w:val="18"/>
              </w:rPr>
            </w:pPr>
            <w:r w:rsidRPr="005A1E31">
              <w:rPr>
                <w:sz w:val="18"/>
                <w:szCs w:val="18"/>
              </w:rPr>
              <w:t>Successful delay time difference of 30 seconds</w:t>
            </w:r>
          </w:p>
        </w:tc>
      </w:tr>
    </w:tbl>
    <w:p w14:paraId="7599E875" w14:textId="29A4E473" w:rsidR="00635501" w:rsidRDefault="00635501" w:rsidP="00E459E1">
      <w:pPr>
        <w:pStyle w:val="Section"/>
        <w:rPr>
          <w:lang w:val="en-US"/>
        </w:rPr>
      </w:pPr>
      <w:r w:rsidRPr="0081483F">
        <w:rPr>
          <w:lang w:val="en-US"/>
        </w:rPr>
        <w:t>Conclusion</w:t>
      </w:r>
    </w:p>
    <w:p w14:paraId="35DCEA97" w14:textId="457908FE" w:rsidR="0051282B" w:rsidRDefault="002F0105" w:rsidP="0051282B">
      <w:pPr>
        <w:pStyle w:val="Bodytext"/>
      </w:pPr>
      <w:r w:rsidRPr="002F0105">
        <w:t>Based on the results of research, analysis, design, and implementation of the system that has been done, and based on the formulation and limitations of existing problems, it can be taken several conclusions including the following:</w:t>
      </w:r>
    </w:p>
    <w:p w14:paraId="0E170A07" w14:textId="3F3CD9CD" w:rsidR="002F0105" w:rsidRDefault="002F0105" w:rsidP="002F0105">
      <w:pPr>
        <w:pStyle w:val="BodytextIndented"/>
        <w:ind w:firstLine="0"/>
      </w:pPr>
      <w:r>
        <w:t xml:space="preserve">1. Implementation of fuzzy logic in the design of smart rice fields based on the website is useful as an automatic controller that </w:t>
      </w:r>
      <w:r w:rsidR="00CB6095">
        <w:t>can</w:t>
      </w:r>
      <w:r>
        <w:t xml:space="preserve"> do watering, fertilization automatically based on the rules made. System implementation is applied to software called Arduino IDE that </w:t>
      </w:r>
      <w:r w:rsidR="00CB6095">
        <w:t>can</w:t>
      </w:r>
      <w:r>
        <w:t xml:space="preserve"> send commands to each sensor and microcontroller.</w:t>
      </w:r>
    </w:p>
    <w:p w14:paraId="4F5ADBED" w14:textId="7658FEEB" w:rsidR="002F0105" w:rsidRDefault="002F0105" w:rsidP="002F0105">
      <w:pPr>
        <w:pStyle w:val="BodytextIndented"/>
        <w:ind w:firstLine="0"/>
      </w:pPr>
      <w:r>
        <w:t>2. From the test results, the system is successful and able to work according to soil moisture conditions and temperature based on the rules made.</w:t>
      </w:r>
    </w:p>
    <w:p w14:paraId="4F3882D1" w14:textId="77777777" w:rsidR="002F0105" w:rsidRPr="002F0105" w:rsidRDefault="002F0105" w:rsidP="002F0105">
      <w:pPr>
        <w:pStyle w:val="BodytextIndented"/>
        <w:ind w:firstLine="0"/>
      </w:pPr>
    </w:p>
    <w:p w14:paraId="0D63F866" w14:textId="77777777" w:rsidR="00635501" w:rsidRPr="00001042" w:rsidRDefault="00635501" w:rsidP="00635501">
      <w:pPr>
        <w:jc w:val="both"/>
        <w:rPr>
          <w:rFonts w:ascii="Times New Roman" w:hAnsi="Times New Roman"/>
          <w:b/>
          <w:noProof/>
          <w:lang w:val="en-US" w:eastAsia="id-ID"/>
        </w:rPr>
      </w:pPr>
      <w:commentRangeStart w:id="7"/>
      <w:r w:rsidRPr="00657691">
        <w:rPr>
          <w:rFonts w:ascii="Times New Roman" w:hAnsi="Times New Roman"/>
          <w:b/>
          <w:noProof/>
          <w:highlight w:val="red"/>
          <w:lang w:val="en-US" w:eastAsia="id-ID"/>
        </w:rPr>
        <w:t>References</w:t>
      </w:r>
      <w:commentRangeEnd w:id="7"/>
      <w:r w:rsidR="00657691">
        <w:rPr>
          <w:rStyle w:val="CommentReference"/>
        </w:rPr>
        <w:commentReference w:id="7"/>
      </w:r>
    </w:p>
    <w:p w14:paraId="53FC9F57" w14:textId="455FA05C" w:rsidR="004F7F3E" w:rsidRDefault="004F7F3E" w:rsidP="004F7F3E">
      <w:pPr>
        <w:pStyle w:val="Reference"/>
        <w:tabs>
          <w:tab w:val="clear" w:pos="0"/>
        </w:tabs>
        <w:ind w:left="851" w:hanging="851"/>
        <w:rPr>
          <w:lang w:val="en-US"/>
        </w:rPr>
      </w:pPr>
      <w:r w:rsidRPr="004F7F3E">
        <w:rPr>
          <w:lang w:val="en-US"/>
        </w:rPr>
        <w:t>R. A. GHANI, “Kajian Agihan C Organik Tanah Pada Budidaya Tanaman Padi Sawah di Kecamatan Sokaraja Kabupaten Banyumas.” Universitas Jenderal Soedirman, 2019.</w:t>
      </w:r>
    </w:p>
    <w:p w14:paraId="0097BFBE" w14:textId="3EE7318D" w:rsidR="004F7F3E" w:rsidRPr="004F7F3E" w:rsidRDefault="004F7F3E" w:rsidP="004F7F3E">
      <w:pPr>
        <w:pStyle w:val="Reference"/>
        <w:tabs>
          <w:tab w:val="clear" w:pos="0"/>
        </w:tabs>
        <w:ind w:left="851" w:hanging="851"/>
        <w:rPr>
          <w:lang w:val="en-US"/>
        </w:rPr>
      </w:pPr>
      <w:r w:rsidRPr="004F7F3E">
        <w:rPr>
          <w:lang w:val="en-US"/>
        </w:rPr>
        <w:t>R. Noviandy, R. R. Yacoub, and E. D. Marindani, “SISTEM PENGENDALIAN KELEMBABAN PADA BUDIDAYA TANAMAN SAWI,” J. Tek. Elektro Univ. Tanjungpura, vol. 2, no. 1.</w:t>
      </w:r>
    </w:p>
    <w:p w14:paraId="4664D6F9" w14:textId="37E34479" w:rsidR="004F7F3E" w:rsidRDefault="004F7F3E" w:rsidP="004F7F3E">
      <w:pPr>
        <w:pStyle w:val="Reference"/>
        <w:tabs>
          <w:tab w:val="clear" w:pos="0"/>
        </w:tabs>
        <w:ind w:left="851" w:hanging="851"/>
        <w:rPr>
          <w:lang w:val="en-US"/>
        </w:rPr>
      </w:pPr>
      <w:r w:rsidRPr="004F7F3E">
        <w:rPr>
          <w:lang w:val="en-US"/>
        </w:rPr>
        <w:t>N. Firmawati, “Rancang Bangun Sistem Penyemprot Tanaman Otomatis Berdasarkan Waktu dengan Real Time Clock (RTC) dan Ultrasonik Serta Notifikasi Via SMS,” J. ILMU Fis. Univ. ANDALAS, vol. 11, no. 2, pp. 62– 71, 2019.</w:t>
      </w:r>
    </w:p>
    <w:p w14:paraId="24C6A3BC" w14:textId="73842B9A" w:rsidR="004F7F3E" w:rsidRDefault="004F7F3E" w:rsidP="004F7F3E">
      <w:pPr>
        <w:pStyle w:val="Reference"/>
        <w:numPr>
          <w:ilvl w:val="0"/>
          <w:numId w:val="0"/>
        </w:numPr>
        <w:ind w:left="851"/>
        <w:rPr>
          <w:lang w:val="en-US"/>
        </w:rPr>
      </w:pPr>
    </w:p>
    <w:p w14:paraId="308997A6" w14:textId="77777777" w:rsidR="004F7F3E" w:rsidRPr="004F7F3E" w:rsidRDefault="004F7F3E" w:rsidP="004F7F3E">
      <w:pPr>
        <w:pStyle w:val="Reference"/>
        <w:numPr>
          <w:ilvl w:val="0"/>
          <w:numId w:val="0"/>
        </w:numPr>
        <w:ind w:left="851"/>
        <w:rPr>
          <w:lang w:val="en-US"/>
        </w:rPr>
      </w:pPr>
    </w:p>
    <w:p w14:paraId="184AB9A0" w14:textId="77777777" w:rsidR="004F7F3E" w:rsidRPr="00853E3A" w:rsidRDefault="004F7F3E" w:rsidP="004F7F3E">
      <w:pPr>
        <w:pStyle w:val="Reference"/>
        <w:tabs>
          <w:tab w:val="clear" w:pos="0"/>
        </w:tabs>
        <w:ind w:left="851" w:hanging="851"/>
      </w:pPr>
      <w:r w:rsidRPr="00853E3A">
        <w:lastRenderedPageBreak/>
        <w:t>H. S. Utama, “RANCANG BANGUN ALAT PEMBERIAN PUPUK</w:t>
      </w:r>
      <w:r w:rsidRPr="004F7F3E">
        <w:t xml:space="preserve"> </w:t>
      </w:r>
      <w:r w:rsidRPr="00853E3A">
        <w:t>CAIR BIBIT MELON OTOMATIS DENGAN SISTEM PENJADWALAN MENGGUNAKAN ARDUINO SEVERINO DAN SOLENOID VALVE,” pp. 1–7, 2016.</w:t>
      </w:r>
    </w:p>
    <w:p w14:paraId="2B20F26B" w14:textId="622584A3" w:rsidR="004F7F3E" w:rsidRPr="004F7F3E" w:rsidRDefault="004F7F3E" w:rsidP="004F7F3E">
      <w:pPr>
        <w:pStyle w:val="Reference"/>
        <w:tabs>
          <w:tab w:val="clear" w:pos="0"/>
        </w:tabs>
        <w:ind w:left="851" w:hanging="851"/>
      </w:pPr>
      <w:r w:rsidRPr="004F7F3E">
        <w:t>R. Boki, S. Statiswaty, and S. Subardin, “Sistem Pendukung Keputusan Penentuan Calon Guru Berprestasi Menggunakan Metode Fuzzy Tsukamoto ‘Studi Kasus: SMP Negeri 5 Kendari,’” semanTIK, vol. 2, no. 2, 2016</w:t>
      </w:r>
    </w:p>
    <w:p w14:paraId="3E17D93E" w14:textId="77777777" w:rsidR="004F7F3E" w:rsidRPr="003742BC" w:rsidRDefault="004F7F3E" w:rsidP="004F7F3E">
      <w:pPr>
        <w:pStyle w:val="Reference"/>
      </w:pPr>
      <w:r w:rsidRPr="003742BC">
        <w:t>S. Kusumadewi, Artificial Intelligence (Teknik dan Aplikasinya). Graha Ilmu, 2003</w:t>
      </w:r>
    </w:p>
    <w:p w14:paraId="72F97854" w14:textId="77777777" w:rsidR="004F7F3E" w:rsidRDefault="004F7F3E" w:rsidP="004F7F3E">
      <w:pPr>
        <w:pStyle w:val="Reference"/>
        <w:tabs>
          <w:tab w:val="clear" w:pos="0"/>
        </w:tabs>
        <w:ind w:left="851" w:hanging="851"/>
      </w:pPr>
      <w:r w:rsidRPr="00853E3A">
        <w:t xml:space="preserve">A. Suryadi, “Perancangan aplikasi game edukasi menggunakan model waterfall,” </w:t>
      </w:r>
      <w:r w:rsidRPr="003742BC">
        <w:t>J. Petik</w:t>
      </w:r>
      <w:r w:rsidRPr="00853E3A">
        <w:t>, vol. 3, no. 1, pp. 8–13,</w:t>
      </w:r>
      <w:r w:rsidRPr="003742BC">
        <w:t xml:space="preserve"> </w:t>
      </w:r>
      <w:r w:rsidRPr="00853E3A">
        <w:t>2017.</w:t>
      </w:r>
    </w:p>
    <w:p w14:paraId="545E3B5A" w14:textId="54DC90BB" w:rsidR="004F7F3E" w:rsidRPr="004F7F3E" w:rsidRDefault="004F7F3E" w:rsidP="004F7F3E">
      <w:pPr>
        <w:pStyle w:val="Reference"/>
        <w:tabs>
          <w:tab w:val="clear" w:pos="0"/>
        </w:tabs>
        <w:ind w:left="851" w:hanging="851"/>
        <w:rPr>
          <w:lang w:val="en-US"/>
        </w:rPr>
      </w:pPr>
      <w:r w:rsidRPr="004F7F3E">
        <w:t>Wijayanto</w:t>
      </w:r>
      <w:r w:rsidRPr="007F2BE2">
        <w:rPr>
          <w:rFonts w:ascii="Times New Roman" w:hAnsi="Times New Roman"/>
          <w:sz w:val="24"/>
        </w:rPr>
        <w:t>, Rizky and Hermawan, Arif (2018) </w:t>
      </w:r>
      <w:r w:rsidRPr="007F2BE2">
        <w:rPr>
          <w:rFonts w:ascii="Times New Roman" w:hAnsi="Times New Roman"/>
          <w:i/>
          <w:sz w:val="24"/>
        </w:rPr>
        <w:t>SISTEM PENGENDALI IRIGASI PERTANIAN DESA NGUKEN BERBASIS WIRELESS.</w:t>
      </w:r>
      <w:r w:rsidRPr="007F2BE2">
        <w:rPr>
          <w:rFonts w:ascii="Times New Roman" w:hAnsi="Times New Roman"/>
          <w:sz w:val="24"/>
        </w:rPr>
        <w:t> Tugas Akhir thesis, University of Technology Yogyakarta.</w:t>
      </w:r>
    </w:p>
    <w:p w14:paraId="5182DE8A" w14:textId="77777777" w:rsidR="004F7F3E" w:rsidRDefault="004F7F3E" w:rsidP="004F7F3E">
      <w:pPr>
        <w:pStyle w:val="Reference"/>
        <w:tabs>
          <w:tab w:val="clear" w:pos="0"/>
        </w:tabs>
        <w:ind w:left="851" w:hanging="851"/>
      </w:pPr>
      <w:r w:rsidRPr="00AB2355">
        <w:t xml:space="preserve">AHMAD NIF’AN, 11111100111 (2016) PURWARUPA KENDALI KANAL IRIGASI SAWAH </w:t>
      </w:r>
      <w:r w:rsidRPr="004F7F3E">
        <w:rPr>
          <w:rFonts w:ascii="Times New Roman" w:hAnsi="Times New Roman"/>
          <w:sz w:val="24"/>
        </w:rPr>
        <w:t>TERJADWAL</w:t>
      </w:r>
      <w:r w:rsidRPr="00AB2355">
        <w:t xml:space="preserve"> BERBASIS MIKROKONTROLER ATMEGA328. Prodi. Teknik Informatika, Fakultas Teknik Universitas PGRI Yogyakarta.</w:t>
      </w:r>
    </w:p>
    <w:p w14:paraId="65BE1D69" w14:textId="77777777" w:rsidR="004F7F3E" w:rsidRPr="00AB2355" w:rsidRDefault="004F7F3E" w:rsidP="004F7F3E">
      <w:pPr>
        <w:pStyle w:val="Reference"/>
        <w:tabs>
          <w:tab w:val="clear" w:pos="0"/>
        </w:tabs>
        <w:ind w:left="851" w:hanging="851"/>
      </w:pPr>
      <w:r w:rsidRPr="00AB2355">
        <w:t xml:space="preserve">AHMAD </w:t>
      </w:r>
      <w:r w:rsidRPr="004F7F3E">
        <w:rPr>
          <w:rFonts w:ascii="Times New Roman" w:hAnsi="Times New Roman"/>
          <w:sz w:val="24"/>
        </w:rPr>
        <w:t>NIF’AN</w:t>
      </w:r>
      <w:r w:rsidRPr="00AB2355">
        <w:t>, 11111100111 (2016) </w:t>
      </w:r>
      <w:r w:rsidRPr="00AB2355">
        <w:rPr>
          <w:i/>
        </w:rPr>
        <w:t>PURWARUPA KENDALI KANAL IRIGASI SAWAH TERJADWAL BERBASIS MIKROKONTROLER ATMEGA328.</w:t>
      </w:r>
      <w:r w:rsidRPr="00AB2355">
        <w:t> Prodi. Teknik Informatika, Fakultas Teknik Universitas PGRI Yogyakarta.</w:t>
      </w:r>
    </w:p>
    <w:p w14:paraId="2CA93731" w14:textId="77777777" w:rsidR="004F7F3E" w:rsidRPr="008D3609" w:rsidRDefault="004F7F3E" w:rsidP="004F7F3E">
      <w:pPr>
        <w:pStyle w:val="Reference"/>
        <w:numPr>
          <w:ilvl w:val="0"/>
          <w:numId w:val="0"/>
        </w:numPr>
        <w:ind w:left="851"/>
        <w:rPr>
          <w:lang w:val="en-US"/>
        </w:rPr>
      </w:pPr>
    </w:p>
    <w:sectPr w:rsidR="004F7F3E" w:rsidRPr="008D3609">
      <w:headerReference w:type="even" r:id="rId23"/>
      <w:headerReference w:type="default" r:id="rId24"/>
      <w:footnotePr>
        <w:pos w:val="beneathText"/>
      </w:footnotePr>
      <w:endnotePr>
        <w:numFmt w:val="chicago"/>
        <w:numStart w:val="4"/>
      </w:endnotePr>
      <w:pgSz w:w="11907" w:h="16840" w:code="9"/>
      <w:pgMar w:top="2268" w:right="1418" w:bottom="1531" w:left="1418"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c_smartboy" w:date="2022-01-17T09:52:00Z" w:initials="o">
    <w:p w14:paraId="740D989F" w14:textId="57D416F5" w:rsidR="00657691" w:rsidRDefault="00657691">
      <w:pPr>
        <w:pStyle w:val="CommentText"/>
      </w:pPr>
      <w:r>
        <w:rPr>
          <w:rStyle w:val="CommentReference"/>
        </w:rPr>
        <w:annotationRef/>
      </w:r>
      <w:r w:rsidRPr="00657691">
        <w:t>just IEEE standard</w:t>
      </w:r>
      <w:bookmarkStart w:id="1" w:name="_GoBack"/>
      <w:bookmarkEnd w:id="1"/>
    </w:p>
  </w:comment>
  <w:comment w:id="2" w:author="oc_smartboy" w:date="2022-01-17T09:51:00Z" w:initials="o">
    <w:p w14:paraId="17598DD0" w14:textId="1731FEED" w:rsidR="00657691" w:rsidRDefault="00657691">
      <w:pPr>
        <w:pStyle w:val="CommentText"/>
      </w:pPr>
      <w:r>
        <w:rPr>
          <w:rStyle w:val="CommentReference"/>
        </w:rPr>
        <w:annotationRef/>
      </w:r>
      <w:r>
        <w:t>Change in english</w:t>
      </w:r>
    </w:p>
  </w:comment>
  <w:comment w:id="3" w:author="oc_smartboy" w:date="2022-01-17T09:47:00Z" w:initials="o">
    <w:p w14:paraId="2F283B23" w14:textId="4A6EC68B" w:rsidR="00657691" w:rsidRDefault="00657691">
      <w:pPr>
        <w:pStyle w:val="CommentText"/>
      </w:pPr>
      <w:r>
        <w:rPr>
          <w:rStyle w:val="CommentReference"/>
        </w:rPr>
        <w:annotationRef/>
      </w:r>
      <w:r>
        <w:t>Change in english</w:t>
      </w:r>
    </w:p>
  </w:comment>
  <w:comment w:id="4" w:author="oc_smartboy" w:date="2022-01-17T09:48:00Z" w:initials="o">
    <w:p w14:paraId="16C3AC86" w14:textId="5735CB65" w:rsidR="00657691" w:rsidRDefault="00657691">
      <w:pPr>
        <w:pStyle w:val="CommentText"/>
      </w:pPr>
      <w:r>
        <w:rPr>
          <w:rStyle w:val="CommentReference"/>
        </w:rPr>
        <w:annotationRef/>
      </w:r>
      <w:r>
        <w:t>Change in english</w:t>
      </w:r>
    </w:p>
  </w:comment>
  <w:comment w:id="5" w:author="oc_smartboy" w:date="2022-01-17T09:50:00Z" w:initials="o">
    <w:p w14:paraId="45C8D528" w14:textId="5EA64A9A" w:rsidR="00657691" w:rsidRDefault="00657691">
      <w:pPr>
        <w:pStyle w:val="CommentText"/>
      </w:pPr>
      <w:r>
        <w:rPr>
          <w:rStyle w:val="CommentReference"/>
        </w:rPr>
        <w:annotationRef/>
      </w:r>
      <w:r w:rsidRPr="00657691">
        <w:t>the text in the figure is not clear</w:t>
      </w:r>
    </w:p>
  </w:comment>
  <w:comment w:id="6" w:author="oc_smartboy" w:date="2022-01-17T09:50:00Z" w:initials="o">
    <w:p w14:paraId="2C88D8ED" w14:textId="65E673D0" w:rsidR="00657691" w:rsidRDefault="00657691">
      <w:pPr>
        <w:pStyle w:val="CommentText"/>
      </w:pPr>
      <w:r>
        <w:rPr>
          <w:rStyle w:val="CommentReference"/>
        </w:rPr>
        <w:annotationRef/>
      </w:r>
      <w:r w:rsidRPr="00657691">
        <w:t>the text in the figure is not clear</w:t>
      </w:r>
    </w:p>
  </w:comment>
  <w:comment w:id="7" w:author="oc_smartboy" w:date="2022-01-17T09:50:00Z" w:initials="o">
    <w:p w14:paraId="54F5D0AC" w14:textId="44735390" w:rsidR="00657691" w:rsidRDefault="00657691">
      <w:pPr>
        <w:pStyle w:val="CommentText"/>
      </w:pPr>
      <w:r>
        <w:rPr>
          <w:rStyle w:val="CommentReference"/>
        </w:rPr>
        <w:annotationRef/>
      </w:r>
      <w:r w:rsidRPr="00657691">
        <w:t>use international references, at least 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0D989F" w15:done="0"/>
  <w15:commentEx w15:paraId="17598DD0" w15:done="0"/>
  <w15:commentEx w15:paraId="2F283B23" w15:done="0"/>
  <w15:commentEx w15:paraId="16C3AC86" w15:done="0"/>
  <w15:commentEx w15:paraId="45C8D528" w15:done="0"/>
  <w15:commentEx w15:paraId="2C88D8ED" w15:done="0"/>
  <w15:commentEx w15:paraId="54F5D0A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05298" w14:textId="77777777" w:rsidR="00EA41E1" w:rsidRDefault="00EA41E1">
      <w:r>
        <w:separator/>
      </w:r>
    </w:p>
  </w:endnote>
  <w:endnote w:type="continuationSeparator" w:id="0">
    <w:p w14:paraId="452A07DC" w14:textId="77777777" w:rsidR="00EA41E1" w:rsidRDefault="00EA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charset w:val="00"/>
    <w:family w:val="swiss"/>
    <w:pitch w:val="variable"/>
    <w:sig w:usb0="E10002FF" w:usb1="4000ACFF" w:usb2="00000009" w:usb3="00000000" w:csb0="0000019F" w:csb1="00000000"/>
  </w:font>
  <w:font w:name="Sabon">
    <w:charset w:val="00"/>
    <w:family w:val="auto"/>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A9BD3" w14:textId="77777777" w:rsidR="00EA41E1" w:rsidRPr="00043761" w:rsidRDefault="00EA41E1">
      <w:pPr>
        <w:pStyle w:val="Bulleted"/>
        <w:numPr>
          <w:ilvl w:val="0"/>
          <w:numId w:val="0"/>
        </w:numPr>
        <w:rPr>
          <w:rFonts w:ascii="Sabon" w:hAnsi="Sabon"/>
          <w:color w:val="auto"/>
          <w:szCs w:val="20"/>
        </w:rPr>
      </w:pPr>
      <w:r>
        <w:separator/>
      </w:r>
    </w:p>
  </w:footnote>
  <w:footnote w:type="continuationSeparator" w:id="0">
    <w:p w14:paraId="37A1907F" w14:textId="77777777" w:rsidR="00EA41E1" w:rsidRDefault="00EA4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4A48F" w14:textId="77777777" w:rsidR="00625C8C" w:rsidRDefault="00625C8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4C652" w14:textId="77777777" w:rsidR="00625C8C" w:rsidRDefault="00625C8C"/>
  <w:p w14:paraId="0888E187" w14:textId="77777777" w:rsidR="00625C8C" w:rsidRDefault="00625C8C"/>
  <w:p w14:paraId="0640B231" w14:textId="77777777" w:rsidR="00625C8C" w:rsidRDefault="00625C8C"/>
  <w:p w14:paraId="7B00B37A" w14:textId="77777777" w:rsidR="00625C8C" w:rsidRDefault="00625C8C"/>
  <w:p w14:paraId="64F23991" w14:textId="77777777" w:rsidR="00625C8C" w:rsidRDefault="00625C8C"/>
  <w:p w14:paraId="3B975F65"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156F3"/>
    <w:multiLevelType w:val="hybridMultilevel"/>
    <w:tmpl w:val="4312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C3CAA"/>
    <w:multiLevelType w:val="hybridMultilevel"/>
    <w:tmpl w:val="F4DE9448"/>
    <w:lvl w:ilvl="0" w:tplc="E1DC7626">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31965"/>
    <w:multiLevelType w:val="hybridMultilevel"/>
    <w:tmpl w:val="CC08E142"/>
    <w:lvl w:ilvl="0" w:tplc="163406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6"/>
  </w:num>
  <w:num w:numId="2">
    <w:abstractNumId w:val="2"/>
  </w:num>
  <w:num w:numId="3">
    <w:abstractNumId w:val="1"/>
  </w:num>
  <w:num w:numId="4">
    <w:abstractNumId w:val="13"/>
  </w:num>
  <w:num w:numId="5">
    <w:abstractNumId w:val="11"/>
  </w:num>
  <w:num w:numId="6">
    <w:abstractNumId w:val="9"/>
  </w:num>
  <w:num w:numId="7">
    <w:abstractNumId w:val="5"/>
  </w:num>
  <w:num w:numId="8">
    <w:abstractNumId w:val="14"/>
  </w:num>
  <w:num w:numId="9">
    <w:abstractNumId w:val="8"/>
  </w:num>
  <w:num w:numId="10">
    <w:abstractNumId w:val="7"/>
  </w:num>
  <w:num w:numId="11">
    <w:abstractNumId w:val="4"/>
  </w:num>
  <w:num w:numId="12">
    <w:abstractNumId w:val="3"/>
  </w:num>
  <w:num w:numId="13">
    <w:abstractNumId w:val="0"/>
  </w:num>
  <w:num w:numId="14">
    <w:abstractNumId w:val="13"/>
    <w:lvlOverride w:ilvl="0">
      <w:startOverride w:val="1"/>
    </w:lvlOverride>
  </w:num>
  <w:num w:numId="15">
    <w:abstractNumId w:val="6"/>
  </w:num>
  <w:num w:numId="16">
    <w:abstractNumId w:val="10"/>
  </w:num>
  <w:num w:numId="17">
    <w:abstractNumId w:val="12"/>
  </w:num>
  <w:num w:numId="18">
    <w:abstractNumId w:val="15"/>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c_smartboy">
    <w15:presenceInfo w15:providerId="None" w15:userId="oc_smartb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077E2"/>
    <w:rsid w:val="00010A4D"/>
    <w:rsid w:val="00034AEF"/>
    <w:rsid w:val="00043735"/>
    <w:rsid w:val="0006775C"/>
    <w:rsid w:val="00070088"/>
    <w:rsid w:val="000852DF"/>
    <w:rsid w:val="000B313E"/>
    <w:rsid w:val="000E10E6"/>
    <w:rsid w:val="000E1768"/>
    <w:rsid w:val="000F1232"/>
    <w:rsid w:val="0010723C"/>
    <w:rsid w:val="00117941"/>
    <w:rsid w:val="00120380"/>
    <w:rsid w:val="001358A6"/>
    <w:rsid w:val="0015434D"/>
    <w:rsid w:val="001A298C"/>
    <w:rsid w:val="001C7E9C"/>
    <w:rsid w:val="001E1242"/>
    <w:rsid w:val="001E33E2"/>
    <w:rsid w:val="001F4A0D"/>
    <w:rsid w:val="00207308"/>
    <w:rsid w:val="00217A99"/>
    <w:rsid w:val="00222811"/>
    <w:rsid w:val="00224F98"/>
    <w:rsid w:val="00250845"/>
    <w:rsid w:val="002558D7"/>
    <w:rsid w:val="00262221"/>
    <w:rsid w:val="002664EA"/>
    <w:rsid w:val="00274665"/>
    <w:rsid w:val="00284485"/>
    <w:rsid w:val="0028505D"/>
    <w:rsid w:val="00286685"/>
    <w:rsid w:val="002918B1"/>
    <w:rsid w:val="0029198A"/>
    <w:rsid w:val="002C0E22"/>
    <w:rsid w:val="002C75D2"/>
    <w:rsid w:val="002F0105"/>
    <w:rsid w:val="00300843"/>
    <w:rsid w:val="00301834"/>
    <w:rsid w:val="0031614A"/>
    <w:rsid w:val="00335370"/>
    <w:rsid w:val="00340DF5"/>
    <w:rsid w:val="00344B77"/>
    <w:rsid w:val="003450FD"/>
    <w:rsid w:val="0035691D"/>
    <w:rsid w:val="003710A7"/>
    <w:rsid w:val="003C06DA"/>
    <w:rsid w:val="003C49FA"/>
    <w:rsid w:val="003D1BB6"/>
    <w:rsid w:val="003D7A87"/>
    <w:rsid w:val="003E0D23"/>
    <w:rsid w:val="003E4BA1"/>
    <w:rsid w:val="00411B7D"/>
    <w:rsid w:val="00414880"/>
    <w:rsid w:val="00414944"/>
    <w:rsid w:val="00423423"/>
    <w:rsid w:val="004366DB"/>
    <w:rsid w:val="0045088E"/>
    <w:rsid w:val="00471A6F"/>
    <w:rsid w:val="00474E09"/>
    <w:rsid w:val="004F4AF0"/>
    <w:rsid w:val="004F7F3E"/>
    <w:rsid w:val="005000BC"/>
    <w:rsid w:val="0050309A"/>
    <w:rsid w:val="0051282B"/>
    <w:rsid w:val="00515006"/>
    <w:rsid w:val="005158FA"/>
    <w:rsid w:val="0052546C"/>
    <w:rsid w:val="00535B59"/>
    <w:rsid w:val="0054325C"/>
    <w:rsid w:val="00547E52"/>
    <w:rsid w:val="00554592"/>
    <w:rsid w:val="005552C0"/>
    <w:rsid w:val="00570401"/>
    <w:rsid w:val="00576557"/>
    <w:rsid w:val="00577E35"/>
    <w:rsid w:val="00584B1A"/>
    <w:rsid w:val="005905A2"/>
    <w:rsid w:val="005A1E31"/>
    <w:rsid w:val="005A589B"/>
    <w:rsid w:val="005B222B"/>
    <w:rsid w:val="005B2355"/>
    <w:rsid w:val="005C4448"/>
    <w:rsid w:val="005C452C"/>
    <w:rsid w:val="005C5544"/>
    <w:rsid w:val="005C6CF0"/>
    <w:rsid w:val="005E0756"/>
    <w:rsid w:val="005E0D6A"/>
    <w:rsid w:val="005E671E"/>
    <w:rsid w:val="00604F92"/>
    <w:rsid w:val="00624909"/>
    <w:rsid w:val="00625C8C"/>
    <w:rsid w:val="00635501"/>
    <w:rsid w:val="00657691"/>
    <w:rsid w:val="006613E9"/>
    <w:rsid w:val="00665ECA"/>
    <w:rsid w:val="00666045"/>
    <w:rsid w:val="00676E4E"/>
    <w:rsid w:val="00681DFF"/>
    <w:rsid w:val="00682B2E"/>
    <w:rsid w:val="00682FAC"/>
    <w:rsid w:val="00684253"/>
    <w:rsid w:val="00692E0B"/>
    <w:rsid w:val="00696A49"/>
    <w:rsid w:val="006C1EE4"/>
    <w:rsid w:val="006C5389"/>
    <w:rsid w:val="006C7163"/>
    <w:rsid w:val="006D70CB"/>
    <w:rsid w:val="006F4105"/>
    <w:rsid w:val="006F45A4"/>
    <w:rsid w:val="00703E93"/>
    <w:rsid w:val="00707021"/>
    <w:rsid w:val="007104C0"/>
    <w:rsid w:val="00717007"/>
    <w:rsid w:val="0072459A"/>
    <w:rsid w:val="00732694"/>
    <w:rsid w:val="007328D8"/>
    <w:rsid w:val="00733CB3"/>
    <w:rsid w:val="00736830"/>
    <w:rsid w:val="0074104A"/>
    <w:rsid w:val="00746A24"/>
    <w:rsid w:val="0077632A"/>
    <w:rsid w:val="007806F2"/>
    <w:rsid w:val="007B2639"/>
    <w:rsid w:val="007B4AD8"/>
    <w:rsid w:val="007E0540"/>
    <w:rsid w:val="007E09FF"/>
    <w:rsid w:val="007E1225"/>
    <w:rsid w:val="007E1FBA"/>
    <w:rsid w:val="00802A5B"/>
    <w:rsid w:val="00813EDF"/>
    <w:rsid w:val="0083197A"/>
    <w:rsid w:val="00847DFE"/>
    <w:rsid w:val="00861F83"/>
    <w:rsid w:val="0087119B"/>
    <w:rsid w:val="0089650B"/>
    <w:rsid w:val="008C1E52"/>
    <w:rsid w:val="008E53B7"/>
    <w:rsid w:val="00903DF6"/>
    <w:rsid w:val="009100E2"/>
    <w:rsid w:val="0093793B"/>
    <w:rsid w:val="00945E08"/>
    <w:rsid w:val="009467C4"/>
    <w:rsid w:val="00946B7D"/>
    <w:rsid w:val="00950B41"/>
    <w:rsid w:val="00980C6A"/>
    <w:rsid w:val="009A0487"/>
    <w:rsid w:val="009A52FE"/>
    <w:rsid w:val="009D3AAE"/>
    <w:rsid w:val="00A00E32"/>
    <w:rsid w:val="00A03561"/>
    <w:rsid w:val="00A05669"/>
    <w:rsid w:val="00A14D19"/>
    <w:rsid w:val="00A269AA"/>
    <w:rsid w:val="00A352DD"/>
    <w:rsid w:val="00A43100"/>
    <w:rsid w:val="00A616E4"/>
    <w:rsid w:val="00A70727"/>
    <w:rsid w:val="00A85D0C"/>
    <w:rsid w:val="00A87BC3"/>
    <w:rsid w:val="00A96008"/>
    <w:rsid w:val="00AE2717"/>
    <w:rsid w:val="00AE3A93"/>
    <w:rsid w:val="00AE7C90"/>
    <w:rsid w:val="00AF5C97"/>
    <w:rsid w:val="00B05982"/>
    <w:rsid w:val="00B16362"/>
    <w:rsid w:val="00B405B6"/>
    <w:rsid w:val="00B43EC2"/>
    <w:rsid w:val="00B55B75"/>
    <w:rsid w:val="00B6154D"/>
    <w:rsid w:val="00B63C1E"/>
    <w:rsid w:val="00B66613"/>
    <w:rsid w:val="00B71F02"/>
    <w:rsid w:val="00B77B56"/>
    <w:rsid w:val="00B83F45"/>
    <w:rsid w:val="00B9009E"/>
    <w:rsid w:val="00B97177"/>
    <w:rsid w:val="00BA3A37"/>
    <w:rsid w:val="00BC6D61"/>
    <w:rsid w:val="00BD70F8"/>
    <w:rsid w:val="00C0011A"/>
    <w:rsid w:val="00C02BD0"/>
    <w:rsid w:val="00C11132"/>
    <w:rsid w:val="00C31D77"/>
    <w:rsid w:val="00C3538F"/>
    <w:rsid w:val="00C4128B"/>
    <w:rsid w:val="00C43AC8"/>
    <w:rsid w:val="00C44665"/>
    <w:rsid w:val="00C56E4F"/>
    <w:rsid w:val="00C56E81"/>
    <w:rsid w:val="00C75EB3"/>
    <w:rsid w:val="00C7735E"/>
    <w:rsid w:val="00C77D12"/>
    <w:rsid w:val="00C8688B"/>
    <w:rsid w:val="00CB6095"/>
    <w:rsid w:val="00CE1C2F"/>
    <w:rsid w:val="00CF344E"/>
    <w:rsid w:val="00CF3F24"/>
    <w:rsid w:val="00D01D69"/>
    <w:rsid w:val="00D11E30"/>
    <w:rsid w:val="00D153FD"/>
    <w:rsid w:val="00D17839"/>
    <w:rsid w:val="00D21143"/>
    <w:rsid w:val="00D32510"/>
    <w:rsid w:val="00D33CD5"/>
    <w:rsid w:val="00D40974"/>
    <w:rsid w:val="00D613E7"/>
    <w:rsid w:val="00D64D52"/>
    <w:rsid w:val="00D64ED8"/>
    <w:rsid w:val="00D718FE"/>
    <w:rsid w:val="00D73DAF"/>
    <w:rsid w:val="00D77EF0"/>
    <w:rsid w:val="00D856D5"/>
    <w:rsid w:val="00D86ECE"/>
    <w:rsid w:val="00D91133"/>
    <w:rsid w:val="00DB3DE5"/>
    <w:rsid w:val="00DC75D4"/>
    <w:rsid w:val="00DD186E"/>
    <w:rsid w:val="00DF68C7"/>
    <w:rsid w:val="00E351BF"/>
    <w:rsid w:val="00E43D1D"/>
    <w:rsid w:val="00E44CFF"/>
    <w:rsid w:val="00E459E1"/>
    <w:rsid w:val="00E75AF2"/>
    <w:rsid w:val="00E812FE"/>
    <w:rsid w:val="00E87658"/>
    <w:rsid w:val="00E8780D"/>
    <w:rsid w:val="00E93368"/>
    <w:rsid w:val="00EA41E1"/>
    <w:rsid w:val="00EA6094"/>
    <w:rsid w:val="00ED0388"/>
    <w:rsid w:val="00EF6BE4"/>
    <w:rsid w:val="00F05D58"/>
    <w:rsid w:val="00F1782A"/>
    <w:rsid w:val="00F279A5"/>
    <w:rsid w:val="00F4289D"/>
    <w:rsid w:val="00F56656"/>
    <w:rsid w:val="00F6550D"/>
    <w:rsid w:val="00F73775"/>
    <w:rsid w:val="00F94960"/>
    <w:rsid w:val="00FB52BB"/>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056253"/>
  <w15:docId w15:val="{23BA1F96-9771-43C0-8D08-40535CB7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left" w:pos="567"/>
      </w:tabs>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PlaceholderText">
    <w:name w:val="Placeholder Text"/>
    <w:basedOn w:val="DefaultParagraphFont"/>
    <w:uiPriority w:val="99"/>
    <w:semiHidden/>
    <w:rsid w:val="007806F2"/>
    <w:rPr>
      <w:color w:val="808080"/>
    </w:rPr>
  </w:style>
  <w:style w:type="table" w:styleId="TableGrid">
    <w:name w:val="Table Grid"/>
    <w:basedOn w:val="TableNormal"/>
    <w:uiPriority w:val="5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3FD"/>
    <w:rPr>
      <w:rFonts w:ascii="Tahoma" w:hAnsi="Tahoma" w:cs="Tahoma"/>
      <w:sz w:val="16"/>
      <w:szCs w:val="16"/>
    </w:rPr>
  </w:style>
  <w:style w:type="character" w:customStyle="1" w:styleId="BalloonTextChar">
    <w:name w:val="Balloon Text Char"/>
    <w:basedOn w:val="DefaultParagraphFont"/>
    <w:link w:val="BalloonText"/>
    <w:uiPriority w:val="99"/>
    <w:semiHidden/>
    <w:rsid w:val="00D153FD"/>
    <w:rPr>
      <w:rFonts w:ascii="Tahoma" w:hAnsi="Tahoma" w:cs="Tahoma"/>
      <w:sz w:val="16"/>
      <w:szCs w:val="16"/>
      <w:lang w:eastAsia="en-US"/>
    </w:rPr>
  </w:style>
  <w:style w:type="paragraph" w:styleId="ListParagraph">
    <w:name w:val="List Paragraph"/>
    <w:basedOn w:val="Normal"/>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CommentReference">
    <w:name w:val="annotation reference"/>
    <w:basedOn w:val="DefaultParagraphFont"/>
    <w:uiPriority w:val="99"/>
    <w:semiHidden/>
    <w:unhideWhenUsed/>
    <w:rsid w:val="00043735"/>
    <w:rPr>
      <w:sz w:val="16"/>
      <w:szCs w:val="16"/>
    </w:rPr>
  </w:style>
  <w:style w:type="paragraph" w:styleId="CommentText">
    <w:name w:val="annotation text"/>
    <w:basedOn w:val="Normal"/>
    <w:link w:val="CommentTextChar"/>
    <w:uiPriority w:val="99"/>
    <w:semiHidden/>
    <w:unhideWhenUsed/>
    <w:rsid w:val="00043735"/>
    <w:rPr>
      <w:sz w:val="20"/>
    </w:rPr>
  </w:style>
  <w:style w:type="character" w:customStyle="1" w:styleId="CommentTextChar">
    <w:name w:val="Comment Text Char"/>
    <w:basedOn w:val="DefaultParagraphFont"/>
    <w:link w:val="CommentText"/>
    <w:uiPriority w:val="99"/>
    <w:semiHidden/>
    <w:rsid w:val="00043735"/>
    <w:rPr>
      <w:rFonts w:ascii="Times" w:hAnsi="Times"/>
      <w:lang w:eastAsia="en-US"/>
    </w:rPr>
  </w:style>
  <w:style w:type="paragraph" w:styleId="CommentSubject">
    <w:name w:val="annotation subject"/>
    <w:basedOn w:val="CommentText"/>
    <w:next w:val="CommentText"/>
    <w:link w:val="CommentSubjectChar"/>
    <w:uiPriority w:val="99"/>
    <w:semiHidden/>
    <w:unhideWhenUsed/>
    <w:rsid w:val="00043735"/>
    <w:rPr>
      <w:b/>
      <w:bCs/>
    </w:rPr>
  </w:style>
  <w:style w:type="character" w:customStyle="1" w:styleId="CommentSubjectChar">
    <w:name w:val="Comment Subject Char"/>
    <w:basedOn w:val="CommentTextChar"/>
    <w:link w:val="CommentSubject"/>
    <w:uiPriority w:val="99"/>
    <w:semiHidden/>
    <w:rsid w:val="00043735"/>
    <w:rPr>
      <w:rFonts w:ascii="Times" w:hAnsi="Times"/>
      <w:b/>
      <w:bCs/>
      <w:lang w:eastAsia="en-US"/>
    </w:rPr>
  </w:style>
  <w:style w:type="paragraph" w:customStyle="1" w:styleId="TableParagraph">
    <w:name w:val="Table Paragraph"/>
    <w:basedOn w:val="Normal"/>
    <w:uiPriority w:val="1"/>
    <w:qFormat/>
    <w:rsid w:val="005C6CF0"/>
    <w:pPr>
      <w:widowControl w:val="0"/>
      <w:autoSpaceDE w:val="0"/>
      <w:autoSpaceDN w:val="0"/>
    </w:pPr>
    <w:rPr>
      <w:rFonts w:ascii="Times New Roman" w:hAnsi="Times New Roman"/>
      <w:szCs w:val="22"/>
      <w:lang w:val="id"/>
    </w:rPr>
  </w:style>
  <w:style w:type="character" w:customStyle="1" w:styleId="UnresolvedMention">
    <w:name w:val="Unresolved Mention"/>
    <w:basedOn w:val="DefaultParagraphFont"/>
    <w:uiPriority w:val="99"/>
    <w:semiHidden/>
    <w:unhideWhenUsed/>
    <w:rsid w:val="0098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mam@poltektegal.ac.id" TargetMode="External"/><Relationship Id="rId13" Type="http://schemas.openxmlformats.org/officeDocument/2006/relationships/image" Target="media/image1.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1.xml"/><Relationship Id="rId10" Type="http://schemas.openxmlformats.org/officeDocument/2006/relationships/hyperlink" Target="mailto:alelibra39@gmail.co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elangputih286@gmail.com"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BFBEF-01A0-4175-8AA7-059A1A1B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342</TotalTime>
  <Pages>6</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oc_smartboy</cp:lastModifiedBy>
  <cp:revision>31</cp:revision>
  <cp:lastPrinted>2022-01-03T01:54:00Z</cp:lastPrinted>
  <dcterms:created xsi:type="dcterms:W3CDTF">2021-12-30T02:51:00Z</dcterms:created>
  <dcterms:modified xsi:type="dcterms:W3CDTF">2022-01-17T02:53:00Z</dcterms:modified>
</cp:coreProperties>
</file>